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2BA5" w14:textId="77777777" w:rsidR="00DD0722" w:rsidRPr="00C2713C" w:rsidRDefault="00DD0722" w:rsidP="00DD0722">
      <w:pPr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>
        <w:rPr>
          <w:rFonts w:cs="Times New Roman" w:hint="cs"/>
          <w:b/>
          <w:bCs/>
          <w:sz w:val="28"/>
          <w:rtl/>
          <w:lang w:bidi="ar-JO"/>
        </w:rPr>
        <w:t>إبراهيم محمد خلف العليمات (145769)</w:t>
      </w:r>
    </w:p>
    <w:p w14:paraId="45A34CDB" w14:textId="77777777" w:rsidR="00DD0722" w:rsidRPr="000D4965" w:rsidRDefault="00DD0722" w:rsidP="00DD0722">
      <w:pPr>
        <w:tabs>
          <w:tab w:val="left" w:pos="5609"/>
        </w:tabs>
        <w:bidi w:val="0"/>
        <w:spacing w:line="360" w:lineRule="auto"/>
        <w:rPr>
          <w:rFonts w:cs="Times New Roman"/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</w:rPr>
        <w:tab/>
      </w:r>
    </w:p>
    <w:p w14:paraId="24C84753" w14:textId="77777777" w:rsidR="00DD0722" w:rsidRDefault="00DD0722" w:rsidP="00DD0722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</w:rPr>
        <w:t>مدير مدرسة</w:t>
      </w:r>
      <w:r>
        <w:rPr>
          <w:rFonts w:cs="Times New Roman" w:hint="cs"/>
          <w:b/>
          <w:bCs/>
          <w:sz w:val="28"/>
          <w:rtl/>
          <w:lang w:bidi="ar-JO"/>
        </w:rPr>
        <w:t xml:space="preserve"> نور الدين زنكي الأساسية للبنين </w:t>
      </w:r>
    </w:p>
    <w:p w14:paraId="326505DB" w14:textId="77777777" w:rsidR="00C34DF7" w:rsidRDefault="00DD0722" w:rsidP="00C34DF7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 xml:space="preserve"> </w:t>
      </w:r>
    </w:p>
    <w:p w14:paraId="689E8011" w14:textId="77777777" w:rsidR="00C34DF7" w:rsidRDefault="00C34DF7" w:rsidP="00C34DF7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23A40064" w14:textId="77777777" w:rsidR="00C34DF7" w:rsidRPr="00905FC1" w:rsidRDefault="00C34DF7" w:rsidP="00C34DF7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والثانية والثالثة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)</w:t>
      </w:r>
    </w:p>
    <w:p w14:paraId="65AFCB9A" w14:textId="77777777" w:rsidR="00C34DF7" w:rsidRPr="0061627E" w:rsidRDefault="00C34DF7" w:rsidP="00C34DF7">
      <w:pPr>
        <w:pStyle w:val="a4"/>
        <w:spacing w:line="360" w:lineRule="auto"/>
        <w:jc w:val="left"/>
        <w:rPr>
          <w:rFonts w:cs="Simplified Arabic"/>
          <w:sz w:val="24"/>
          <w:szCs w:val="28"/>
          <w:rtl/>
          <w:lang w:bidi="ar-SA"/>
        </w:rPr>
      </w:pPr>
      <w:r w:rsidRPr="0061627E">
        <w:rPr>
          <w:rFonts w:cs="Simplified Arabic"/>
          <w:b w:val="0"/>
          <w:bCs w:val="0"/>
          <w:sz w:val="24"/>
          <w:szCs w:val="28"/>
          <w:rtl/>
          <w:lang w:bidi="ar-SA"/>
        </w:rPr>
        <w:t xml:space="preserve"> </w:t>
      </w:r>
      <w:r w:rsidRPr="0061627E">
        <w:rPr>
          <w:rFonts w:cs="Simplified Arabic" w:hint="cs"/>
          <w:sz w:val="24"/>
          <w:szCs w:val="28"/>
          <w:rtl/>
          <w:lang w:bidi="ar-SA"/>
        </w:rPr>
        <w:t>السلام عليكم ورحمة الله وبركاته</w:t>
      </w:r>
      <w:r w:rsidRPr="0061627E">
        <w:rPr>
          <w:rFonts w:cs="Simplified Arabic"/>
          <w:sz w:val="24"/>
          <w:szCs w:val="28"/>
          <w:rtl/>
          <w:lang w:bidi="ar-SA"/>
        </w:rPr>
        <w:t xml:space="preserve">      </w:t>
      </w:r>
    </w:p>
    <w:p w14:paraId="2422B388" w14:textId="77777777" w:rsidR="00F553D1" w:rsidRDefault="00C34DF7" w:rsidP="005A0D52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إشارة لكتابك رقم (ز2/1/</w:t>
      </w:r>
      <w:r w:rsidR="005A0D52">
        <w:rPr>
          <w:rFonts w:cs="Times New Roman" w:hint="cs"/>
          <w:b w:val="0"/>
          <w:bCs w:val="0"/>
          <w:sz w:val="28"/>
          <w:szCs w:val="28"/>
          <w:rtl/>
          <w:lang w:bidi="ar-SA"/>
        </w:rPr>
        <w:t>145769/472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) تاريخ </w:t>
      </w:r>
      <w:r w:rsidR="005A0D52">
        <w:rPr>
          <w:rFonts w:cs="Times New Roman" w:hint="cs"/>
          <w:b w:val="0"/>
          <w:bCs w:val="0"/>
          <w:sz w:val="28"/>
          <w:szCs w:val="28"/>
          <w:rtl/>
          <w:lang w:bidi="ar-SA"/>
        </w:rPr>
        <w:t>22/5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/2025م</w:t>
      </w:r>
      <w:r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proofErr w:type="gramStart"/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987D46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إدارة الموارد البشرية في القطاع العام رقم (33)  لسنة 2024م</w:t>
      </w:r>
      <w:r w:rsidR="00987D46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987D46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987D46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624E210D" w14:textId="77777777" w:rsidR="00987D46" w:rsidRPr="00D16F06" w:rsidRDefault="00987D46" w:rsidP="005A0D52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العمل </w:t>
      </w:r>
      <w:r w:rsidR="00685DB2">
        <w:rPr>
          <w:rFonts w:cs="Times New Roman" w:hint="cs"/>
          <w:b w:val="0"/>
          <w:bCs w:val="0"/>
          <w:sz w:val="28"/>
          <w:szCs w:val="28"/>
          <w:rtl/>
        </w:rPr>
        <w:t xml:space="preserve">يوم </w:t>
      </w:r>
      <w:proofErr w:type="gramStart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proofErr w:type="gramEnd"/>
      <w:r w:rsidR="005A0D52">
        <w:rPr>
          <w:rFonts w:cs="Times New Roman" w:hint="cs"/>
          <w:b w:val="0"/>
          <w:bCs w:val="0"/>
          <w:sz w:val="28"/>
          <w:szCs w:val="28"/>
          <w:rtl/>
        </w:rPr>
        <w:t>21/5</w:t>
      </w:r>
      <w:r w:rsidR="00685DB2">
        <w:rPr>
          <w:rFonts w:cs="Times New Roman" w:hint="cs"/>
          <w:b w:val="0"/>
          <w:bCs w:val="0"/>
          <w:sz w:val="28"/>
          <w:szCs w:val="28"/>
          <w:rtl/>
        </w:rPr>
        <w:t>/2025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163BC6">
        <w:rPr>
          <w:rFonts w:cs="Times New Roman" w:hint="cs"/>
          <w:b w:val="0"/>
          <w:bCs w:val="0"/>
          <w:sz w:val="30"/>
          <w:szCs w:val="30"/>
          <w:rtl/>
        </w:rPr>
        <w:t>عمك</w:t>
      </w:r>
    </w:p>
    <w:p w14:paraId="6A56D5D9" w14:textId="77777777" w:rsidR="00987D46" w:rsidRPr="007958A3" w:rsidRDefault="00987D46" w:rsidP="00987D46">
      <w:pPr>
        <w:pStyle w:val="a4"/>
        <w:spacing w:line="360" w:lineRule="auto"/>
        <w:ind w:left="38"/>
        <w:jc w:val="lowKashida"/>
        <w:rPr>
          <w:rFonts w:cs="Times New Roman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2056D5C7" w14:textId="77777777" w:rsidR="00987D46" w:rsidRPr="00905FC1" w:rsidRDefault="00987D46" w:rsidP="00987D46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3E53F501" w14:textId="77777777" w:rsidR="00987D46" w:rsidRPr="00905FC1" w:rsidRDefault="00987D46" w:rsidP="00987D46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35EB0CAB" w14:textId="77777777" w:rsidR="00987D46" w:rsidRDefault="00987D46" w:rsidP="00987D46">
      <w:pPr>
        <w:ind w:right="420"/>
        <w:rPr>
          <w:rFonts w:cs="Times New Roman" w:hint="cs"/>
          <w:sz w:val="28"/>
          <w:rtl/>
          <w:lang w:bidi="ar-JO"/>
        </w:rPr>
      </w:pPr>
    </w:p>
    <w:p w14:paraId="1551C5C7" w14:textId="77777777" w:rsidR="00987D46" w:rsidRPr="00905FC1" w:rsidRDefault="00987D46" w:rsidP="00987D46">
      <w:pPr>
        <w:ind w:right="420"/>
        <w:rPr>
          <w:rFonts w:cs="Times New Roman"/>
          <w:sz w:val="28"/>
          <w:rtl/>
          <w:lang w:bidi="ar-JO"/>
        </w:rPr>
      </w:pPr>
    </w:p>
    <w:p w14:paraId="7D1D2BF8" w14:textId="77777777" w:rsidR="00987D46" w:rsidRPr="00905FC1" w:rsidRDefault="00987D46" w:rsidP="00987D46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632CD0A3" w14:textId="77777777" w:rsidR="00987D46" w:rsidRPr="00905FC1" w:rsidRDefault="00987D46" w:rsidP="00987D46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494CEDAF" w14:textId="77777777" w:rsidR="00987D46" w:rsidRPr="00905FC1" w:rsidRDefault="00987D46" w:rsidP="00987D46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27471EB4" w14:textId="77777777" w:rsidR="00987D46" w:rsidRDefault="00987D46" w:rsidP="00987D46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6E71A7D8" w14:textId="77777777" w:rsidR="00987D46" w:rsidRDefault="00987D46" w:rsidP="00987D46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1940FC1D" w14:textId="77777777" w:rsidR="00C34DF7" w:rsidRPr="002E5B95" w:rsidRDefault="00C34DF7" w:rsidP="00987D46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6D1494B6" w14:textId="77777777" w:rsidR="00CA135B" w:rsidRDefault="00CA135B" w:rsidP="00EE74FF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</w:p>
    <w:p w14:paraId="499A0274" w14:textId="77777777" w:rsidR="00CA135B" w:rsidRPr="00C2713C" w:rsidRDefault="00CA135B" w:rsidP="00C34DF7">
      <w:pPr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lastRenderedPageBreak/>
        <w:t>السيدة/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 w:rsidR="00C34DF7">
        <w:rPr>
          <w:rFonts w:cs="Times New Roman" w:hint="cs"/>
          <w:b/>
          <w:bCs/>
          <w:sz w:val="28"/>
          <w:rtl/>
          <w:lang w:bidi="ar-JO"/>
        </w:rPr>
        <w:t>رحمة ضيف الله عبد الرحيم القلاب</w:t>
      </w:r>
      <w:r w:rsidR="005971E5">
        <w:rPr>
          <w:rFonts w:cs="Times New Roman" w:hint="cs"/>
          <w:b/>
          <w:bCs/>
          <w:sz w:val="28"/>
          <w:rtl/>
          <w:lang w:bidi="ar-JO"/>
        </w:rPr>
        <w:t xml:space="preserve"> </w:t>
      </w:r>
      <w:r>
        <w:rPr>
          <w:rFonts w:cs="Times New Roman" w:hint="cs"/>
          <w:b/>
          <w:bCs/>
          <w:sz w:val="28"/>
          <w:rtl/>
          <w:lang w:bidi="ar-JO"/>
        </w:rPr>
        <w:t>(</w:t>
      </w:r>
      <w:r w:rsidR="00C34DF7">
        <w:rPr>
          <w:rFonts w:cs="Times New Roman" w:hint="cs"/>
          <w:b/>
          <w:bCs/>
          <w:sz w:val="28"/>
          <w:rtl/>
          <w:lang w:bidi="ar-JO"/>
        </w:rPr>
        <w:t>139484</w:t>
      </w:r>
      <w:r>
        <w:rPr>
          <w:rFonts w:cs="Times New Roman" w:hint="cs"/>
          <w:b/>
          <w:bCs/>
          <w:sz w:val="28"/>
          <w:rtl/>
          <w:lang w:bidi="ar-JO"/>
        </w:rPr>
        <w:t>)</w:t>
      </w:r>
    </w:p>
    <w:p w14:paraId="345CEB31" w14:textId="77777777" w:rsidR="00CA135B" w:rsidRPr="000D4965" w:rsidRDefault="00CA135B" w:rsidP="00CA135B">
      <w:pPr>
        <w:tabs>
          <w:tab w:val="left" w:pos="5609"/>
        </w:tabs>
        <w:bidi w:val="0"/>
        <w:spacing w:line="360" w:lineRule="auto"/>
        <w:rPr>
          <w:rFonts w:cs="Times New Roman"/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</w:rPr>
        <w:tab/>
      </w:r>
    </w:p>
    <w:p w14:paraId="6BB7827A" w14:textId="77777777" w:rsidR="00CA135B" w:rsidRDefault="00CA135B" w:rsidP="00C34DF7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</w:rPr>
        <w:t>مدير</w:t>
      </w:r>
      <w:r w:rsidR="00C16953">
        <w:rPr>
          <w:rFonts w:cs="Times New Roman" w:hint="cs"/>
          <w:b/>
          <w:bCs/>
          <w:sz w:val="28"/>
          <w:rtl/>
        </w:rPr>
        <w:t>ة</w:t>
      </w:r>
      <w:r>
        <w:rPr>
          <w:rFonts w:cs="Times New Roman" w:hint="cs"/>
          <w:b/>
          <w:bCs/>
          <w:sz w:val="28"/>
          <w:rtl/>
        </w:rPr>
        <w:t xml:space="preserve"> مدرسة</w:t>
      </w:r>
      <w:r>
        <w:rPr>
          <w:rFonts w:cs="Times New Roman" w:hint="cs"/>
          <w:b/>
          <w:bCs/>
          <w:sz w:val="28"/>
          <w:rtl/>
          <w:lang w:bidi="ar-JO"/>
        </w:rPr>
        <w:t xml:space="preserve"> </w:t>
      </w:r>
      <w:r w:rsidR="00C34DF7">
        <w:rPr>
          <w:rFonts w:cs="Times New Roman" w:hint="cs"/>
          <w:b/>
          <w:bCs/>
          <w:sz w:val="28"/>
          <w:rtl/>
          <w:lang w:bidi="ar-JO"/>
        </w:rPr>
        <w:t>بلال بن رباح الأساسية الأولى للبنين</w:t>
      </w:r>
    </w:p>
    <w:p w14:paraId="7A156DB0" w14:textId="77777777" w:rsidR="00CA135B" w:rsidRDefault="00CA135B" w:rsidP="00CA135B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</w:p>
    <w:p w14:paraId="231E0462" w14:textId="77777777" w:rsidR="00CA135B" w:rsidRPr="00905FC1" w:rsidRDefault="00CA135B" w:rsidP="00CA135B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519AD86D" w14:textId="77777777" w:rsidR="00CA135B" w:rsidRDefault="00CA135B" w:rsidP="00CA135B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3C6DA99C" w14:textId="77777777" w:rsidR="00CA135B" w:rsidRPr="00905FC1" w:rsidRDefault="00CA135B" w:rsidP="00CA135B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5610A19C" w14:textId="77777777" w:rsidR="00CA135B" w:rsidRPr="00905FC1" w:rsidRDefault="00CA135B" w:rsidP="00CA135B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5714B2A4" w14:textId="77777777" w:rsidR="00CA135B" w:rsidRPr="00EE5DA2" w:rsidRDefault="00CA135B" w:rsidP="00CA135B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EE5DA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لسلام عليكم ورحمة الله وبركاته،</w:t>
      </w:r>
    </w:p>
    <w:p w14:paraId="501616AB" w14:textId="77777777" w:rsidR="00F553D1" w:rsidRDefault="00CA135B" w:rsidP="00C34DF7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0F72BF">
        <w:rPr>
          <w:rFonts w:cs="Times New Roman" w:hint="cs"/>
          <w:b w:val="0"/>
          <w:bCs w:val="0"/>
          <w:sz w:val="28"/>
          <w:szCs w:val="28"/>
          <w:rtl/>
          <w:lang w:bidi="ar-SA"/>
        </w:rPr>
        <w:t>إشارة لكتابك رقم (</w:t>
      </w:r>
      <w:r w:rsidR="00C34DF7">
        <w:rPr>
          <w:rFonts w:cs="Times New Roman" w:hint="cs"/>
          <w:b w:val="0"/>
          <w:bCs w:val="0"/>
          <w:sz w:val="28"/>
          <w:szCs w:val="28"/>
          <w:rtl/>
          <w:lang w:bidi="ar-SA"/>
        </w:rPr>
        <w:t>ز2/1/1/174</w:t>
      </w:r>
      <w:r w:rsidRPr="000F72BF">
        <w:rPr>
          <w:rFonts w:cs="Times New Roman" w:hint="cs"/>
          <w:b w:val="0"/>
          <w:bCs w:val="0"/>
          <w:sz w:val="28"/>
          <w:szCs w:val="28"/>
          <w:rtl/>
          <w:lang w:bidi="ar-SA"/>
        </w:rPr>
        <w:t>) تاريخ (</w:t>
      </w:r>
      <w:r w:rsidR="00C34DF7">
        <w:rPr>
          <w:rFonts w:cs="Times New Roman" w:hint="cs"/>
          <w:b w:val="0"/>
          <w:bCs w:val="0"/>
          <w:sz w:val="28"/>
          <w:szCs w:val="28"/>
          <w:rtl/>
          <w:lang w:bidi="ar-SA"/>
        </w:rPr>
        <w:t>29</w:t>
      </w:r>
      <w:r w:rsidR="005F1B24">
        <w:rPr>
          <w:rFonts w:cs="Times New Roman" w:hint="cs"/>
          <w:b w:val="0"/>
          <w:bCs w:val="0"/>
          <w:sz w:val="28"/>
          <w:szCs w:val="28"/>
          <w:rtl/>
          <w:lang w:bidi="ar-SA"/>
        </w:rPr>
        <w:t>/4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/2025</w:t>
      </w:r>
      <w:r w:rsidRPr="000F72BF">
        <w:rPr>
          <w:rFonts w:cs="Times New Roman" w:hint="cs"/>
          <w:b w:val="0"/>
          <w:bCs w:val="0"/>
          <w:sz w:val="28"/>
          <w:szCs w:val="28"/>
          <w:rtl/>
          <w:lang w:bidi="ar-SA"/>
        </w:rPr>
        <w:t>)</w:t>
      </w:r>
      <w:r w:rsidRPr="000F72BF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proofErr w:type="gramStart"/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إدارة الموارد البشرية في القطاع العام رقم (33)  لسنة 2024م</w:t>
      </w:r>
      <w:r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7A7076D5" w14:textId="77777777" w:rsidR="00CA135B" w:rsidRPr="00D16F06" w:rsidRDefault="00CA135B" w:rsidP="00C34DF7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العمل </w:t>
      </w:r>
      <w:r>
        <w:rPr>
          <w:rFonts w:cs="Times New Roman" w:hint="cs"/>
          <w:b w:val="0"/>
          <w:bCs w:val="0"/>
          <w:sz w:val="28"/>
          <w:szCs w:val="28"/>
          <w:rtl/>
        </w:rPr>
        <w:t>يوم</w:t>
      </w:r>
      <w:proofErr w:type="gramStart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proofErr w:type="gramEnd"/>
      <w:r w:rsidR="00C34DF7">
        <w:rPr>
          <w:rFonts w:cs="Times New Roman" w:hint="cs"/>
          <w:b w:val="0"/>
          <w:bCs w:val="0"/>
          <w:sz w:val="28"/>
          <w:szCs w:val="28"/>
          <w:rtl/>
        </w:rPr>
        <w:t>27</w:t>
      </w:r>
      <w:r w:rsidR="00F553D1">
        <w:rPr>
          <w:rFonts w:cs="Times New Roman" w:hint="cs"/>
          <w:b w:val="0"/>
          <w:bCs w:val="0"/>
          <w:sz w:val="28"/>
          <w:szCs w:val="28"/>
          <w:rtl/>
        </w:rPr>
        <w:t>/</w:t>
      </w:r>
      <w:r w:rsidR="005F1B24">
        <w:rPr>
          <w:rFonts w:cs="Times New Roman" w:hint="cs"/>
          <w:b w:val="0"/>
          <w:bCs w:val="0"/>
          <w:sz w:val="28"/>
          <w:szCs w:val="28"/>
          <w:rtl/>
        </w:rPr>
        <w:t>4</w:t>
      </w:r>
      <w:r w:rsidR="00F553D1">
        <w:rPr>
          <w:rFonts w:cs="Times New Roman" w:hint="cs"/>
          <w:b w:val="0"/>
          <w:bCs w:val="0"/>
          <w:sz w:val="28"/>
          <w:szCs w:val="28"/>
          <w:rtl/>
        </w:rPr>
        <w:t>/2025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E95187">
        <w:rPr>
          <w:rFonts w:cs="Times New Roman" w:hint="cs"/>
          <w:b w:val="0"/>
          <w:bCs w:val="0"/>
          <w:sz w:val="30"/>
          <w:szCs w:val="30"/>
          <w:rtl/>
        </w:rPr>
        <w:t>خالتك</w:t>
      </w:r>
    </w:p>
    <w:p w14:paraId="478BCBFB" w14:textId="77777777" w:rsidR="00CA135B" w:rsidRPr="007958A3" w:rsidRDefault="00CA135B" w:rsidP="00CA135B">
      <w:pPr>
        <w:pStyle w:val="a4"/>
        <w:spacing w:line="360" w:lineRule="auto"/>
        <w:ind w:left="38"/>
        <w:jc w:val="lowKashida"/>
        <w:rPr>
          <w:rFonts w:cs="Times New Roman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591D26BC" w14:textId="77777777" w:rsidR="00CA135B" w:rsidRPr="00905FC1" w:rsidRDefault="00CA135B" w:rsidP="00CA135B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4E63F03C" w14:textId="77777777" w:rsidR="00CA135B" w:rsidRPr="00905FC1" w:rsidRDefault="00CA135B" w:rsidP="00CA135B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6B0403E3" w14:textId="77777777" w:rsidR="00CA135B" w:rsidRDefault="00CA135B" w:rsidP="00CA135B">
      <w:pPr>
        <w:ind w:right="420"/>
        <w:rPr>
          <w:rFonts w:cs="Times New Roman" w:hint="cs"/>
          <w:sz w:val="28"/>
          <w:rtl/>
          <w:lang w:bidi="ar-JO"/>
        </w:rPr>
      </w:pPr>
    </w:p>
    <w:p w14:paraId="1416105B" w14:textId="77777777" w:rsidR="00CA135B" w:rsidRPr="00905FC1" w:rsidRDefault="00CA135B" w:rsidP="00CA135B">
      <w:pPr>
        <w:ind w:right="420"/>
        <w:rPr>
          <w:rFonts w:cs="Times New Roman"/>
          <w:sz w:val="28"/>
          <w:rtl/>
          <w:lang w:bidi="ar-JO"/>
        </w:rPr>
      </w:pPr>
    </w:p>
    <w:p w14:paraId="2D7E3453" w14:textId="77777777" w:rsidR="00CA135B" w:rsidRPr="00905FC1" w:rsidRDefault="00CA135B" w:rsidP="00CA135B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5DAA0FA5" w14:textId="77777777" w:rsidR="00CA135B" w:rsidRPr="00905FC1" w:rsidRDefault="00CA135B" w:rsidP="00CA135B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60270F52" w14:textId="77777777" w:rsidR="00CA135B" w:rsidRPr="00905FC1" w:rsidRDefault="00CA135B" w:rsidP="00CA135B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5583A995" w14:textId="77777777" w:rsidR="00CA135B" w:rsidRDefault="00CA135B" w:rsidP="00CA135B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370DAF71" w14:textId="77777777" w:rsidR="00CA135B" w:rsidRDefault="00CA135B" w:rsidP="00CA135B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231054A0" w14:textId="77777777" w:rsidR="00F553D1" w:rsidRPr="002E5B95" w:rsidRDefault="00F553D1" w:rsidP="00CA135B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48B380B" w14:textId="77777777" w:rsidR="00CA135B" w:rsidRDefault="00CA135B" w:rsidP="00CA135B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</w:p>
    <w:p w14:paraId="2BF1E77F" w14:textId="77777777" w:rsidR="008F7290" w:rsidRPr="00441D60" w:rsidRDefault="001425E3" w:rsidP="00E85BDD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4"/>
          <w:szCs w:val="4"/>
          <w:rtl/>
        </w:rPr>
      </w:pPr>
      <w:r>
        <w:rPr>
          <w:rFonts w:cs="Times New Roman" w:hint="cs"/>
          <w:b/>
          <w:bCs/>
          <w:sz w:val="28"/>
          <w:rtl/>
        </w:rPr>
        <w:lastRenderedPageBreak/>
        <w:t>السيد</w:t>
      </w:r>
      <w:r w:rsidR="008F7290">
        <w:rPr>
          <w:rFonts w:cs="Times New Roman" w:hint="cs"/>
          <w:b/>
          <w:bCs/>
          <w:sz w:val="28"/>
          <w:rtl/>
        </w:rPr>
        <w:t xml:space="preserve">/ </w:t>
      </w:r>
      <w:r w:rsidR="00E85BDD">
        <w:rPr>
          <w:rFonts w:cs="Times New Roman" w:hint="cs"/>
          <w:b/>
          <w:bCs/>
          <w:sz w:val="28"/>
          <w:rtl/>
          <w:lang w:bidi="ar-JO"/>
        </w:rPr>
        <w:t>محمد حسين مفلح الحشكي</w:t>
      </w:r>
      <w:r w:rsidR="00260581">
        <w:rPr>
          <w:rFonts w:cs="Times New Roman" w:hint="cs"/>
          <w:b/>
          <w:bCs/>
          <w:sz w:val="28"/>
          <w:rtl/>
          <w:lang w:bidi="ar-JO"/>
        </w:rPr>
        <w:t xml:space="preserve"> </w:t>
      </w:r>
      <w:r w:rsidR="008F7290">
        <w:rPr>
          <w:rFonts w:cs="Times New Roman" w:hint="cs"/>
          <w:b/>
          <w:bCs/>
          <w:sz w:val="28"/>
          <w:rtl/>
          <w:lang w:bidi="ar-JO"/>
        </w:rPr>
        <w:t>(</w:t>
      </w:r>
      <w:r w:rsidR="00E85BDD">
        <w:rPr>
          <w:rFonts w:cs="Times New Roman" w:hint="cs"/>
          <w:b/>
          <w:bCs/>
          <w:sz w:val="28"/>
          <w:rtl/>
          <w:lang w:bidi="ar-JO"/>
        </w:rPr>
        <w:t>3201632</w:t>
      </w:r>
      <w:r w:rsidR="008F7290">
        <w:rPr>
          <w:rFonts w:cs="Times New Roman" w:hint="cs"/>
          <w:b/>
          <w:bCs/>
          <w:sz w:val="28"/>
          <w:rtl/>
          <w:lang w:bidi="ar-JO"/>
        </w:rPr>
        <w:t>)</w:t>
      </w:r>
    </w:p>
    <w:p w14:paraId="7A4AC362" w14:textId="77777777" w:rsidR="008F7290" w:rsidRDefault="001425E3" w:rsidP="00D661F1">
      <w:pPr>
        <w:tabs>
          <w:tab w:val="left" w:pos="2806"/>
          <w:tab w:val="center" w:pos="4663"/>
          <w:tab w:val="left" w:pos="6356"/>
          <w:tab w:val="left" w:pos="6892"/>
          <w:tab w:val="left" w:pos="7210"/>
        </w:tabs>
        <w:spacing w:line="360" w:lineRule="auto"/>
        <w:ind w:left="-312"/>
        <w:jc w:val="center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t>بوساطة/</w:t>
      </w:r>
      <w:r w:rsidR="008F7290">
        <w:rPr>
          <w:rFonts w:cs="Times New Roman" w:hint="cs"/>
          <w:b/>
          <w:bCs/>
          <w:sz w:val="28"/>
          <w:rtl/>
        </w:rPr>
        <w:t xml:space="preserve">رئيس قسم </w:t>
      </w:r>
      <w:r w:rsidR="00D661F1">
        <w:rPr>
          <w:rFonts w:cs="Times New Roman" w:hint="cs"/>
          <w:b/>
          <w:bCs/>
          <w:sz w:val="28"/>
          <w:rtl/>
        </w:rPr>
        <w:t>الديوان</w:t>
      </w:r>
    </w:p>
    <w:p w14:paraId="2136750C" w14:textId="77777777" w:rsidR="008F7290" w:rsidRDefault="008F7290" w:rsidP="008F7290">
      <w:pPr>
        <w:tabs>
          <w:tab w:val="left" w:pos="2806"/>
          <w:tab w:val="center" w:pos="4663"/>
          <w:tab w:val="left" w:pos="6356"/>
          <w:tab w:val="left" w:pos="6892"/>
          <w:tab w:val="left" w:pos="7210"/>
        </w:tabs>
        <w:spacing w:line="360" w:lineRule="auto"/>
        <w:ind w:left="-312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</w:p>
    <w:p w14:paraId="41351D4F" w14:textId="77777777" w:rsidR="008F7290" w:rsidRPr="00905FC1" w:rsidRDefault="008F7290" w:rsidP="008F7290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2DB23246" w14:textId="77777777" w:rsidR="008F7290" w:rsidRDefault="008F7290" w:rsidP="008F7290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283F615A" w14:textId="77777777" w:rsidR="008F7290" w:rsidRPr="00905FC1" w:rsidRDefault="008F7290" w:rsidP="008F7290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22867CD5" w14:textId="77777777" w:rsidR="008F7290" w:rsidRPr="00905FC1" w:rsidRDefault="008F7290" w:rsidP="008F7290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1C6FC7A1" w14:textId="77777777" w:rsidR="008F7290" w:rsidRPr="00EE5DA2" w:rsidRDefault="00EE5DA2" w:rsidP="008F7290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EE5DA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لسلام عليكم ورحمة الله وبركاته،</w:t>
      </w:r>
    </w:p>
    <w:p w14:paraId="074A3393" w14:textId="77777777" w:rsidR="00F553D1" w:rsidRDefault="008F7290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لاستجوابك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بتاريخ </w:t>
      </w:r>
      <w:r w:rsidR="00E85BDD">
        <w:rPr>
          <w:rFonts w:cs="Times New Roman" w:hint="cs"/>
          <w:b w:val="0"/>
          <w:bCs w:val="0"/>
          <w:sz w:val="28"/>
          <w:szCs w:val="28"/>
          <w:rtl/>
          <w:lang w:bidi="ar-SA"/>
        </w:rPr>
        <w:t>21/1/2025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proofErr w:type="gramStart"/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7958A3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D3222A"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إدارة</w:t>
      </w:r>
      <w:r w:rsidR="007958A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الموارد البشرية في القطاع العام رقم (33)  لسنة 2024م</w:t>
      </w:r>
      <w:r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7958A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7958A3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44A937D6" w14:textId="77777777" w:rsidR="008F7290" w:rsidRPr="00D16F06" w:rsidRDefault="008F7290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العمل </w:t>
      </w:r>
      <w:r>
        <w:rPr>
          <w:rFonts w:cs="Times New Roman" w:hint="cs"/>
          <w:b w:val="0"/>
          <w:bCs w:val="0"/>
          <w:sz w:val="28"/>
          <w:szCs w:val="28"/>
          <w:rtl/>
        </w:rPr>
        <w:t>يوم</w:t>
      </w:r>
      <w:proofErr w:type="gramStart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proofErr w:type="gramEnd"/>
      <w:r w:rsidR="00120725">
        <w:rPr>
          <w:rFonts w:cs="Times New Roman" w:hint="cs"/>
          <w:b w:val="0"/>
          <w:bCs w:val="0"/>
          <w:sz w:val="28"/>
          <w:szCs w:val="28"/>
          <w:rtl/>
        </w:rPr>
        <w:t>11</w:t>
      </w:r>
      <w:r w:rsidR="004575BC">
        <w:rPr>
          <w:rFonts w:cs="Times New Roman" w:hint="cs"/>
          <w:b w:val="0"/>
          <w:bCs w:val="0"/>
          <w:sz w:val="28"/>
          <w:szCs w:val="28"/>
          <w:rtl/>
        </w:rPr>
        <w:t>/12</w:t>
      </w:r>
      <w:r>
        <w:rPr>
          <w:rFonts w:cs="Times New Roman" w:hint="cs"/>
          <w:b w:val="0"/>
          <w:bCs w:val="0"/>
          <w:sz w:val="28"/>
          <w:szCs w:val="28"/>
          <w:rtl/>
        </w:rPr>
        <w:t>/202</w:t>
      </w:r>
      <w:r w:rsidR="00AF5410">
        <w:rPr>
          <w:rFonts w:cs="Times New Roman" w:hint="cs"/>
          <w:b w:val="0"/>
          <w:bCs w:val="0"/>
          <w:sz w:val="28"/>
          <w:szCs w:val="28"/>
          <w:rtl/>
        </w:rPr>
        <w:t>4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D661F1">
        <w:rPr>
          <w:rFonts w:cs="Times New Roman" w:hint="cs"/>
          <w:b w:val="0"/>
          <w:bCs w:val="0"/>
          <w:sz w:val="30"/>
          <w:szCs w:val="30"/>
          <w:rtl/>
        </w:rPr>
        <w:t>خال زوج</w:t>
      </w:r>
      <w:r w:rsidR="00E85BDD">
        <w:rPr>
          <w:rFonts w:cs="Times New Roman" w:hint="cs"/>
          <w:b w:val="0"/>
          <w:bCs w:val="0"/>
          <w:sz w:val="30"/>
          <w:szCs w:val="30"/>
          <w:rtl/>
        </w:rPr>
        <w:t>ت</w:t>
      </w:r>
      <w:r w:rsidR="00D661F1">
        <w:rPr>
          <w:rFonts w:cs="Times New Roman" w:hint="cs"/>
          <w:b w:val="0"/>
          <w:bCs w:val="0"/>
          <w:sz w:val="30"/>
          <w:szCs w:val="30"/>
          <w:rtl/>
        </w:rPr>
        <w:t>ك</w:t>
      </w:r>
      <w:r w:rsidR="001425E3">
        <w:rPr>
          <w:rFonts w:cs="Times New Roman" w:hint="cs"/>
          <w:b w:val="0"/>
          <w:bCs w:val="0"/>
          <w:sz w:val="30"/>
          <w:szCs w:val="30"/>
          <w:rtl/>
        </w:rPr>
        <w:t>.</w:t>
      </w:r>
    </w:p>
    <w:p w14:paraId="2ACFF7BE" w14:textId="77777777" w:rsidR="008F7290" w:rsidRPr="007958A3" w:rsidRDefault="008F7290" w:rsidP="007958A3">
      <w:pPr>
        <w:pStyle w:val="a4"/>
        <w:spacing w:line="360" w:lineRule="auto"/>
        <w:ind w:left="38"/>
        <w:jc w:val="lowKashida"/>
        <w:rPr>
          <w:rFonts w:cs="Times New Roman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075FF630" w14:textId="77777777" w:rsidR="008F7290" w:rsidRPr="00905FC1" w:rsidRDefault="008F7290" w:rsidP="007958A3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077451D4" w14:textId="77777777" w:rsidR="008F7290" w:rsidRPr="00905FC1" w:rsidRDefault="008F7290" w:rsidP="008F7290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1473E2F2" w14:textId="77777777" w:rsidR="008F7290" w:rsidRDefault="008F7290" w:rsidP="008F7290">
      <w:pPr>
        <w:ind w:right="420"/>
        <w:rPr>
          <w:rFonts w:cs="Times New Roman" w:hint="cs"/>
          <w:sz w:val="28"/>
          <w:rtl/>
          <w:lang w:bidi="ar-JO"/>
        </w:rPr>
      </w:pPr>
    </w:p>
    <w:p w14:paraId="3CD628D8" w14:textId="77777777" w:rsidR="00D3222A" w:rsidRPr="00905FC1" w:rsidRDefault="00D3222A" w:rsidP="008F7290">
      <w:pPr>
        <w:ind w:right="420"/>
        <w:rPr>
          <w:rFonts w:cs="Times New Roman"/>
          <w:sz w:val="28"/>
          <w:rtl/>
          <w:lang w:bidi="ar-JO"/>
        </w:rPr>
      </w:pPr>
    </w:p>
    <w:p w14:paraId="7EE9B284" w14:textId="77777777" w:rsidR="008F7290" w:rsidRPr="00905FC1" w:rsidRDefault="008F7290" w:rsidP="008F7290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6672802A" w14:textId="77777777" w:rsidR="008F7290" w:rsidRPr="00905FC1" w:rsidRDefault="008F7290" w:rsidP="008F7290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51ABC22B" w14:textId="77777777" w:rsidR="008F7290" w:rsidRPr="00905FC1" w:rsidRDefault="008F7290" w:rsidP="008F7290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4544CF93" w14:textId="77777777" w:rsidR="008F7290" w:rsidRDefault="008F7290" w:rsidP="008F7290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7BDC2014" w14:textId="77777777" w:rsidR="001425E3" w:rsidRDefault="001425E3" w:rsidP="008F7290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مراقب الدوام</w:t>
      </w:r>
    </w:p>
    <w:p w14:paraId="46C78BC3" w14:textId="77777777" w:rsidR="008F7290" w:rsidRDefault="008F7290" w:rsidP="008F7290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70499247" w14:textId="77777777" w:rsidR="00E85BDD" w:rsidRDefault="00E85BDD" w:rsidP="008F7290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17D90D9" w14:textId="77777777" w:rsidR="00E85BDD" w:rsidRDefault="00E85BDD" w:rsidP="008F7290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92AB3C4" w14:textId="77777777" w:rsidR="00E85BDD" w:rsidRPr="008B67BE" w:rsidRDefault="00C307E3" w:rsidP="00C307E3">
      <w:pPr>
        <w:tabs>
          <w:tab w:val="left" w:pos="3998"/>
        </w:tabs>
        <w:jc w:val="center"/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lastRenderedPageBreak/>
        <w:t>المشرف التربوي</w:t>
      </w:r>
      <w:r w:rsidR="00E85BDD">
        <w:rPr>
          <w:rFonts w:cs="Times New Roman" w:hint="cs"/>
          <w:b/>
          <w:bCs/>
          <w:sz w:val="28"/>
          <w:rtl/>
        </w:rPr>
        <w:t>/</w:t>
      </w:r>
      <w:r>
        <w:rPr>
          <w:rFonts w:cs="Times New Roman" w:hint="cs"/>
          <w:b/>
          <w:bCs/>
          <w:sz w:val="28"/>
          <w:rtl/>
        </w:rPr>
        <w:t xml:space="preserve">علي توفيق حمدان </w:t>
      </w:r>
      <w:proofErr w:type="spellStart"/>
      <w:r>
        <w:rPr>
          <w:rFonts w:cs="Times New Roman" w:hint="cs"/>
          <w:b/>
          <w:bCs/>
          <w:sz w:val="28"/>
          <w:rtl/>
        </w:rPr>
        <w:t>مشاقبة</w:t>
      </w:r>
      <w:proofErr w:type="spellEnd"/>
      <w:r w:rsidR="00E85BDD">
        <w:rPr>
          <w:rFonts w:cs="Times New Roman" w:hint="cs"/>
          <w:b/>
          <w:bCs/>
          <w:sz w:val="28"/>
          <w:rtl/>
        </w:rPr>
        <w:t xml:space="preserve"> (</w:t>
      </w:r>
      <w:r>
        <w:rPr>
          <w:rFonts w:cs="Times New Roman" w:hint="cs"/>
          <w:b/>
          <w:bCs/>
          <w:sz w:val="28"/>
          <w:rtl/>
        </w:rPr>
        <w:t>132260</w:t>
      </w:r>
      <w:r w:rsidR="00E85BDD">
        <w:rPr>
          <w:rFonts w:cs="Times New Roman" w:hint="cs"/>
          <w:b/>
          <w:bCs/>
          <w:sz w:val="28"/>
          <w:rtl/>
        </w:rPr>
        <w:t>)</w:t>
      </w:r>
    </w:p>
    <w:p w14:paraId="563F455C" w14:textId="77777777" w:rsidR="00E85BDD" w:rsidRDefault="00E85BDD" w:rsidP="00C307E3">
      <w:pPr>
        <w:tabs>
          <w:tab w:val="center" w:pos="4663"/>
          <w:tab w:val="left" w:pos="6791"/>
        </w:tabs>
        <w:spacing w:line="360" w:lineRule="auto"/>
        <w:ind w:left="-312"/>
        <w:rPr>
          <w:rFonts w:hint="cs"/>
          <w:b/>
          <w:bCs/>
          <w:rtl/>
          <w:lang w:bidi="ar-JO"/>
        </w:rPr>
      </w:pPr>
      <w:r>
        <w:rPr>
          <w:b/>
          <w:bCs/>
          <w:rtl/>
          <w:lang w:bidi="ar-JO"/>
        </w:rPr>
        <w:tab/>
      </w:r>
      <w:r>
        <w:rPr>
          <w:rFonts w:hint="cs"/>
          <w:b/>
          <w:bCs/>
          <w:rtl/>
          <w:lang w:bidi="ar-JO"/>
        </w:rPr>
        <w:t xml:space="preserve">بوساطة/رئيس قسم </w:t>
      </w:r>
      <w:r w:rsidR="00C307E3">
        <w:rPr>
          <w:rFonts w:hint="cs"/>
          <w:b/>
          <w:bCs/>
          <w:rtl/>
          <w:lang w:bidi="ar-JO"/>
        </w:rPr>
        <w:t>الإشراف التربوي</w:t>
      </w:r>
      <w:r>
        <w:rPr>
          <w:rFonts w:hint="cs"/>
          <w:b/>
          <w:bCs/>
          <w:rtl/>
          <w:lang w:bidi="ar-JO"/>
        </w:rPr>
        <w:t xml:space="preserve"> </w:t>
      </w:r>
    </w:p>
    <w:p w14:paraId="5454CE7C" w14:textId="77777777" w:rsidR="00E85BDD" w:rsidRPr="00723F5D" w:rsidRDefault="00E85BDD" w:rsidP="00E85BDD">
      <w:pPr>
        <w:spacing w:line="360" w:lineRule="auto"/>
        <w:ind w:left="-312"/>
        <w:jc w:val="right"/>
        <w:rPr>
          <w:rFonts w:cs="Times New Roman" w:hint="cs"/>
          <w:b/>
          <w:bCs/>
          <w:sz w:val="28"/>
          <w:rtl/>
        </w:rPr>
      </w:pPr>
      <w:r w:rsidRPr="00723F5D">
        <w:rPr>
          <w:b/>
          <w:bCs/>
          <w:rtl/>
        </w:rPr>
        <w:tab/>
      </w:r>
      <w:proofErr w:type="gramStart"/>
      <w:r w:rsidRPr="00723F5D">
        <w:rPr>
          <w:b/>
          <w:bCs/>
          <w:rtl/>
        </w:rPr>
        <w:t>الموضوع :</w:t>
      </w:r>
      <w:proofErr w:type="gramEnd"/>
      <w:r w:rsidRPr="00723F5D">
        <w:rPr>
          <w:b/>
          <w:bCs/>
          <w:rtl/>
        </w:rPr>
        <w:t xml:space="preserve"> </w:t>
      </w:r>
      <w:r w:rsidRPr="00723F5D">
        <w:rPr>
          <w:rFonts w:hint="cs"/>
          <w:b/>
          <w:bCs/>
          <w:rtl/>
        </w:rPr>
        <w:t xml:space="preserve">إجازة الأبوة </w:t>
      </w:r>
      <w:r w:rsidRPr="00723F5D">
        <w:rPr>
          <w:b/>
          <w:bCs/>
          <w:rtl/>
        </w:rPr>
        <w:t xml:space="preserve"> </w:t>
      </w:r>
    </w:p>
    <w:p w14:paraId="548252BF" w14:textId="77777777" w:rsidR="00E85BDD" w:rsidRPr="00905FC1" w:rsidRDefault="00E85BDD" w:rsidP="00E85BDD">
      <w:pPr>
        <w:pStyle w:val="a4"/>
        <w:spacing w:line="360" w:lineRule="auto"/>
        <w:jc w:val="right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26AD5237" w14:textId="77777777" w:rsidR="00E85BDD" w:rsidRPr="003E49F5" w:rsidRDefault="00E85BDD" w:rsidP="00E85BDD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6237BFE0" w14:textId="77777777" w:rsidR="00E85BDD" w:rsidRDefault="00E85BDD" w:rsidP="00E85BDD">
      <w:pPr>
        <w:pStyle w:val="a4"/>
        <w:spacing w:line="360" w:lineRule="auto"/>
        <w:ind w:left="38"/>
        <w:jc w:val="lowKashida"/>
        <w:rPr>
          <w:rFonts w:cs="Times New Roman" w:hint="cs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>السلام عليكم ورحمة الله وبركاته،</w:t>
      </w:r>
    </w:p>
    <w:p w14:paraId="0FC8E18C" w14:textId="77777777" w:rsidR="00E85BDD" w:rsidRPr="003E49F5" w:rsidRDefault="00E85BDD" w:rsidP="00E85BDD">
      <w:pPr>
        <w:pStyle w:val="a4"/>
        <w:spacing w:line="360" w:lineRule="auto"/>
        <w:ind w:left="38"/>
        <w:jc w:val="lowKashida"/>
        <w:rPr>
          <w:rFonts w:cs="Times New Roman" w:hint="cs"/>
          <w:sz w:val="6"/>
          <w:szCs w:val="6"/>
          <w:rtl/>
          <w:lang w:bidi="ar-SA"/>
        </w:rPr>
      </w:pPr>
    </w:p>
    <w:p w14:paraId="2881844A" w14:textId="77777777" w:rsidR="00E85BDD" w:rsidRPr="00FE493B" w:rsidRDefault="00E85BDD" w:rsidP="00C307E3">
      <w:pPr>
        <w:pStyle w:val="a4"/>
        <w:spacing w:line="360" w:lineRule="auto"/>
        <w:ind w:left="38"/>
        <w:jc w:val="lowKashida"/>
        <w:rPr>
          <w:rFonts w:cs="Times New Roman" w:hint="cs"/>
          <w:sz w:val="30"/>
          <w:szCs w:val="30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إشارة </w:t>
      </w:r>
      <w:r w:rsidR="00C307E3">
        <w:rPr>
          <w:rFonts w:cs="Times New Roman" w:hint="cs"/>
          <w:sz w:val="28"/>
          <w:szCs w:val="28"/>
          <w:rtl/>
          <w:lang w:bidi="ar-SA"/>
        </w:rPr>
        <w:t>لاستجوابك</w:t>
      </w:r>
      <w:r>
        <w:rPr>
          <w:rFonts w:cs="Times New Roman" w:hint="cs"/>
          <w:sz w:val="28"/>
          <w:szCs w:val="28"/>
          <w:rtl/>
          <w:lang w:bidi="ar-SA"/>
        </w:rPr>
        <w:t xml:space="preserve"> بتاريخ </w:t>
      </w:r>
      <w:r w:rsidR="00C307E3">
        <w:rPr>
          <w:rFonts w:cs="Times New Roman" w:hint="cs"/>
          <w:sz w:val="28"/>
          <w:szCs w:val="28"/>
          <w:rtl/>
          <w:lang w:bidi="ar-SA"/>
        </w:rPr>
        <w:t>7</w:t>
      </w:r>
      <w:r w:rsidR="00993237">
        <w:rPr>
          <w:rFonts w:cs="Times New Roman" w:hint="cs"/>
          <w:sz w:val="28"/>
          <w:szCs w:val="28"/>
          <w:rtl/>
          <w:lang w:bidi="ar-SA"/>
        </w:rPr>
        <w:t>/4</w:t>
      </w:r>
      <w:r>
        <w:rPr>
          <w:rFonts w:cs="Times New Roman" w:hint="cs"/>
          <w:sz w:val="28"/>
          <w:szCs w:val="28"/>
          <w:rtl/>
          <w:lang w:bidi="ar-SA"/>
        </w:rPr>
        <w:t>/2025م</w:t>
      </w:r>
      <w:r>
        <w:rPr>
          <w:rFonts w:cs="Times New Roman" w:hint="cs"/>
          <w:sz w:val="28"/>
          <w:szCs w:val="28"/>
          <w:rtl/>
          <w:lang w:bidi="ar-SA"/>
        </w:rPr>
        <w:br/>
      </w:r>
      <w:r w:rsidRPr="00FE493B">
        <w:rPr>
          <w:rFonts w:cs="Times New Roman" w:hint="cs"/>
          <w:sz w:val="28"/>
          <w:szCs w:val="28"/>
          <w:rtl/>
          <w:lang w:bidi="ar-SA"/>
        </w:rPr>
        <w:t>استناداً</w:t>
      </w:r>
      <w:r w:rsidRPr="00FE493B">
        <w:rPr>
          <w:rFonts w:cs="Times New Roman"/>
          <w:sz w:val="28"/>
          <w:szCs w:val="28"/>
          <w:rtl/>
          <w:lang w:bidi="ar-SA"/>
        </w:rPr>
        <w:t xml:space="preserve"> لأحكام المادة رقم (</w:t>
      </w:r>
      <w:r w:rsidRPr="00FE493B">
        <w:rPr>
          <w:rFonts w:cs="Times New Roman" w:hint="cs"/>
          <w:sz w:val="28"/>
          <w:szCs w:val="28"/>
          <w:rtl/>
          <w:lang w:bidi="ar-SA"/>
        </w:rPr>
        <w:t>52</w:t>
      </w:r>
      <w:r w:rsidRPr="00FE493B">
        <w:rPr>
          <w:rFonts w:cs="Times New Roman"/>
          <w:sz w:val="28"/>
          <w:szCs w:val="28"/>
          <w:rtl/>
          <w:lang w:bidi="ar-SA"/>
        </w:rPr>
        <w:t>) من نظام</w:t>
      </w:r>
      <w:r w:rsidRPr="00FE493B">
        <w:rPr>
          <w:rFonts w:cs="Times New Roman" w:hint="cs"/>
          <w:sz w:val="28"/>
          <w:szCs w:val="28"/>
          <w:rtl/>
          <w:lang w:bidi="ar-SA"/>
        </w:rPr>
        <w:t xml:space="preserve"> إدارة الموارد البشرية</w:t>
      </w:r>
      <w:r w:rsidRPr="00FE493B">
        <w:rPr>
          <w:rFonts w:cs="Times New Roman"/>
          <w:sz w:val="28"/>
          <w:szCs w:val="28"/>
          <w:rtl/>
          <w:lang w:bidi="ar-SA"/>
        </w:rPr>
        <w:t xml:space="preserve"> </w:t>
      </w:r>
      <w:r w:rsidRPr="00FE493B">
        <w:rPr>
          <w:rFonts w:cs="Times New Roman" w:hint="cs"/>
          <w:sz w:val="28"/>
          <w:szCs w:val="28"/>
          <w:rtl/>
          <w:lang w:bidi="ar-SA"/>
        </w:rPr>
        <w:t xml:space="preserve">في القطاع العام </w:t>
      </w:r>
      <w:r w:rsidRPr="00FE493B">
        <w:rPr>
          <w:rFonts w:cs="Times New Roman"/>
          <w:sz w:val="28"/>
          <w:szCs w:val="28"/>
          <w:rtl/>
          <w:lang w:bidi="ar-SA"/>
        </w:rPr>
        <w:t>رقم (</w:t>
      </w:r>
      <w:r w:rsidRPr="00FE493B">
        <w:rPr>
          <w:rFonts w:cs="Times New Roman" w:hint="cs"/>
          <w:sz w:val="28"/>
          <w:szCs w:val="28"/>
          <w:rtl/>
          <w:lang w:bidi="ar-SA"/>
        </w:rPr>
        <w:t>33</w:t>
      </w:r>
      <w:r w:rsidRPr="00FE493B">
        <w:rPr>
          <w:rFonts w:cs="Times New Roman"/>
          <w:sz w:val="28"/>
          <w:szCs w:val="28"/>
          <w:rtl/>
          <w:lang w:bidi="ar-SA"/>
        </w:rPr>
        <w:t xml:space="preserve">) لسنة </w:t>
      </w:r>
      <w:r w:rsidRPr="00FE493B">
        <w:rPr>
          <w:rFonts w:cs="Times New Roman" w:hint="cs"/>
          <w:sz w:val="28"/>
          <w:szCs w:val="28"/>
          <w:rtl/>
          <w:lang w:bidi="ar-SA"/>
        </w:rPr>
        <w:t>2024</w:t>
      </w:r>
      <w:proofErr w:type="gramStart"/>
      <w:r w:rsidRPr="00FE493B">
        <w:rPr>
          <w:rFonts w:cs="Times New Roman" w:hint="cs"/>
          <w:sz w:val="28"/>
          <w:szCs w:val="28"/>
          <w:rtl/>
          <w:lang w:bidi="ar-SA"/>
        </w:rPr>
        <w:t>م</w:t>
      </w:r>
      <w:r w:rsidRPr="00FE493B">
        <w:rPr>
          <w:rFonts w:cs="Times New Roman"/>
          <w:sz w:val="28"/>
          <w:szCs w:val="28"/>
          <w:rtl/>
          <w:lang w:bidi="ar-SA"/>
        </w:rPr>
        <w:t xml:space="preserve"> ،</w:t>
      </w:r>
      <w:proofErr w:type="gramEnd"/>
      <w:r w:rsidRPr="00FE493B">
        <w:rPr>
          <w:rFonts w:cs="Times New Roman"/>
          <w:sz w:val="28"/>
          <w:szCs w:val="28"/>
          <w:rtl/>
          <w:lang w:bidi="ar-SA"/>
        </w:rPr>
        <w:t xml:space="preserve"> </w:t>
      </w:r>
      <w:r w:rsidRPr="00FE493B">
        <w:rPr>
          <w:rFonts w:cs="Times New Roman" w:hint="cs"/>
          <w:sz w:val="28"/>
          <w:szCs w:val="28"/>
          <w:rtl/>
          <w:lang w:bidi="ar-SA"/>
        </w:rPr>
        <w:br/>
      </w:r>
      <w:r w:rsidRPr="00FE493B">
        <w:rPr>
          <w:rFonts w:cs="Times New Roman"/>
          <w:sz w:val="28"/>
          <w:szCs w:val="28"/>
          <w:rtl/>
        </w:rPr>
        <w:t xml:space="preserve">قررت اعتبار </w:t>
      </w:r>
      <w:r w:rsidRPr="00FE493B">
        <w:rPr>
          <w:rFonts w:cs="Times New Roman" w:hint="cs"/>
          <w:sz w:val="28"/>
          <w:szCs w:val="28"/>
          <w:rtl/>
        </w:rPr>
        <w:t xml:space="preserve">تغيبك عن العمل </w:t>
      </w:r>
      <w:r w:rsidRPr="00FE493B">
        <w:rPr>
          <w:rFonts w:cs="Times New Roman"/>
          <w:sz w:val="28"/>
          <w:szCs w:val="28"/>
          <w:rtl/>
        </w:rPr>
        <w:t xml:space="preserve"> </w:t>
      </w:r>
      <w:r w:rsidRPr="00FE493B">
        <w:rPr>
          <w:rFonts w:cs="Times New Roman" w:hint="cs"/>
          <w:sz w:val="28"/>
          <w:szCs w:val="28"/>
          <w:rtl/>
        </w:rPr>
        <w:t>أيام</w:t>
      </w:r>
      <w:r w:rsidRPr="00FE493B">
        <w:rPr>
          <w:rFonts w:cs="Times New Roman"/>
          <w:sz w:val="28"/>
          <w:szCs w:val="28"/>
          <w:rtl/>
        </w:rPr>
        <w:t xml:space="preserve">  </w:t>
      </w:r>
      <w:r w:rsidRPr="00FE493B">
        <w:rPr>
          <w:rFonts w:cs="Times New Roman" w:hint="cs"/>
          <w:sz w:val="28"/>
          <w:szCs w:val="28"/>
          <w:rtl/>
        </w:rPr>
        <w:t xml:space="preserve"> (</w:t>
      </w:r>
      <w:r w:rsidR="00C307E3">
        <w:rPr>
          <w:rFonts w:cs="Times New Roman" w:hint="cs"/>
          <w:sz w:val="28"/>
          <w:szCs w:val="28"/>
          <w:rtl/>
        </w:rPr>
        <w:t>2+12+19 /2</w:t>
      </w:r>
      <w:r w:rsidR="00993237">
        <w:rPr>
          <w:rFonts w:cs="Times New Roman" w:hint="cs"/>
          <w:sz w:val="28"/>
          <w:szCs w:val="28"/>
          <w:rtl/>
        </w:rPr>
        <w:t>/2025</w:t>
      </w:r>
      <w:r w:rsidRPr="00FE493B">
        <w:rPr>
          <w:rFonts w:cs="Times New Roman" w:hint="cs"/>
          <w:sz w:val="28"/>
          <w:szCs w:val="28"/>
          <w:rtl/>
        </w:rPr>
        <w:t xml:space="preserve">) </w:t>
      </w:r>
      <w:r w:rsidRPr="00FE493B">
        <w:rPr>
          <w:rFonts w:cs="Times New Roman"/>
          <w:sz w:val="28"/>
          <w:szCs w:val="28"/>
          <w:rtl/>
        </w:rPr>
        <w:t xml:space="preserve">إجازة </w:t>
      </w:r>
      <w:r w:rsidRPr="00FE493B">
        <w:rPr>
          <w:rFonts w:cs="Times New Roman" w:hint="cs"/>
          <w:sz w:val="28"/>
          <w:szCs w:val="28"/>
          <w:rtl/>
        </w:rPr>
        <w:t>أبوة</w:t>
      </w:r>
      <w:r w:rsidRPr="00FE493B">
        <w:rPr>
          <w:rFonts w:cs="Times New Roman"/>
          <w:sz w:val="28"/>
          <w:szCs w:val="28"/>
          <w:rtl/>
        </w:rPr>
        <w:t xml:space="preserve">. </w:t>
      </w:r>
      <w:r w:rsidRPr="00FE493B">
        <w:rPr>
          <w:rFonts w:cs="Times New Roman"/>
          <w:sz w:val="28"/>
          <w:szCs w:val="28"/>
          <w:rtl/>
        </w:rPr>
        <w:br/>
      </w:r>
      <w:r w:rsidRPr="00FE493B">
        <w:rPr>
          <w:rFonts w:cs="Times New Roman" w:hint="cs"/>
          <w:sz w:val="30"/>
          <w:szCs w:val="30"/>
          <w:rtl/>
        </w:rPr>
        <w:t>مع التهــــــــــاني.</w:t>
      </w:r>
    </w:p>
    <w:p w14:paraId="0BBCC8DA" w14:textId="77777777" w:rsidR="00E85BDD" w:rsidRPr="00905FC1" w:rsidRDefault="00E85BDD" w:rsidP="00E85BDD">
      <w:pPr>
        <w:jc w:val="center"/>
        <w:rPr>
          <w:rFonts w:cs="Times New Roman"/>
          <w:sz w:val="12"/>
          <w:szCs w:val="12"/>
          <w:rtl/>
        </w:rPr>
      </w:pPr>
    </w:p>
    <w:p w14:paraId="64720EFC" w14:textId="77777777" w:rsidR="00E85BDD" w:rsidRDefault="00E85BDD" w:rsidP="00E85BDD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06B5D7CE" w14:textId="77777777" w:rsidR="00E85BDD" w:rsidRPr="00905FC1" w:rsidRDefault="00E85BDD" w:rsidP="00E85BDD">
      <w:pPr>
        <w:jc w:val="center"/>
        <w:rPr>
          <w:rFonts w:cs="Times New Roman" w:hint="cs"/>
          <w:sz w:val="28"/>
          <w:rtl/>
          <w:lang w:bidi="ar-JO"/>
        </w:rPr>
      </w:pPr>
    </w:p>
    <w:p w14:paraId="0924AFCA" w14:textId="77777777" w:rsidR="00E85BDD" w:rsidRPr="00905FC1" w:rsidRDefault="00E85BDD" w:rsidP="00E85BDD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5F788377" w14:textId="77777777" w:rsidR="00E85BDD" w:rsidRPr="00905FC1" w:rsidRDefault="00E85BDD" w:rsidP="00E85BDD">
      <w:pPr>
        <w:ind w:right="420"/>
        <w:rPr>
          <w:rFonts w:cs="Times New Roman"/>
          <w:sz w:val="28"/>
          <w:rtl/>
          <w:lang w:bidi="ar-JO"/>
        </w:rPr>
      </w:pPr>
    </w:p>
    <w:p w14:paraId="2D585714" w14:textId="77777777" w:rsidR="00E85BDD" w:rsidRPr="00905FC1" w:rsidRDefault="00E85BDD" w:rsidP="00E85BDD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311174DB" w14:textId="77777777" w:rsidR="00E85BDD" w:rsidRPr="00C253D9" w:rsidRDefault="00E85BDD" w:rsidP="00E85BDD">
      <w:pPr>
        <w:rPr>
          <w:rFonts w:cs="Times New Roman"/>
          <w:sz w:val="10"/>
          <w:szCs w:val="10"/>
          <w:rtl/>
          <w:lang w:bidi="ar-JO"/>
        </w:rPr>
      </w:pPr>
      <w:r w:rsidRPr="00C253D9">
        <w:rPr>
          <w:rFonts w:cs="Times New Roman"/>
          <w:sz w:val="10"/>
          <w:szCs w:val="10"/>
          <w:rtl/>
          <w:lang w:bidi="ar-JO"/>
        </w:rPr>
        <w:t xml:space="preserve">                                                             </w:t>
      </w:r>
    </w:p>
    <w:p w14:paraId="05BCC031" w14:textId="77777777" w:rsidR="00E85BDD" w:rsidRDefault="00E85BDD" w:rsidP="00E85BDD">
      <w:pPr>
        <w:rPr>
          <w:rFonts w:cs="Times New Roman" w:hint="cs"/>
          <w:sz w:val="28"/>
          <w:rtl/>
          <w:lang w:bidi="ar-JO"/>
        </w:rPr>
      </w:pPr>
    </w:p>
    <w:p w14:paraId="3525C7FB" w14:textId="77777777" w:rsidR="00E85BDD" w:rsidRDefault="00E85BDD" w:rsidP="00E85BDD">
      <w:pPr>
        <w:rPr>
          <w:rFonts w:cs="Times New Roman" w:hint="cs"/>
          <w:sz w:val="28"/>
          <w:rtl/>
          <w:lang w:bidi="ar-JO"/>
        </w:rPr>
      </w:pPr>
    </w:p>
    <w:p w14:paraId="0575BA29" w14:textId="77777777" w:rsidR="00E85BDD" w:rsidRPr="00905FC1" w:rsidRDefault="00E85BDD" w:rsidP="00E85BDD">
      <w:pPr>
        <w:rPr>
          <w:rFonts w:cs="Times New Roman"/>
          <w:sz w:val="28"/>
          <w:rtl/>
          <w:lang w:bidi="ar-JO"/>
        </w:rPr>
      </w:pPr>
    </w:p>
    <w:p w14:paraId="10735F6F" w14:textId="77777777" w:rsidR="00E85BDD" w:rsidRPr="00905FC1" w:rsidRDefault="00E85BDD" w:rsidP="00E85BDD">
      <w:pPr>
        <w:rPr>
          <w:rFonts w:cs="Times New Roman"/>
          <w:sz w:val="28"/>
          <w:rtl/>
          <w:lang w:bidi="ar-JO"/>
        </w:rPr>
      </w:pPr>
    </w:p>
    <w:p w14:paraId="3520E311" w14:textId="77777777" w:rsidR="00E85BDD" w:rsidRPr="00905FC1" w:rsidRDefault="00E85BDD" w:rsidP="00E85BDD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49B3D06D" w14:textId="77777777" w:rsidR="00E85BDD" w:rsidRDefault="00E85BDD" w:rsidP="00E85BDD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124FC9DB" w14:textId="77777777" w:rsidR="00E85BDD" w:rsidRDefault="00E85BDD" w:rsidP="00E85BDD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مراقب الدوام</w:t>
      </w:r>
    </w:p>
    <w:p w14:paraId="19FF8B63" w14:textId="77777777" w:rsidR="00E85BDD" w:rsidRDefault="00E85BDD" w:rsidP="00E85BD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7B930A9C" w14:textId="77777777" w:rsidR="00E85BDD" w:rsidRDefault="00E85BDD" w:rsidP="008F7290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30B04F9" w14:textId="77777777" w:rsidR="00E85BDD" w:rsidRDefault="00E85BDD" w:rsidP="008F7290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68CA9980" w14:textId="77777777" w:rsidR="00E85BDD" w:rsidRPr="002E5B95" w:rsidRDefault="00E85BDD" w:rsidP="008F7290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F6FA38F" w14:textId="77777777" w:rsidR="008F7290" w:rsidRDefault="008F7290" w:rsidP="008F7290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</w:p>
    <w:p w14:paraId="38E2798B" w14:textId="77777777" w:rsidR="008F7290" w:rsidRDefault="008F7290" w:rsidP="008F7290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</w:p>
    <w:p w14:paraId="635DA61B" w14:textId="77777777" w:rsidR="00567FA7" w:rsidRPr="00441D60" w:rsidRDefault="00567FA7" w:rsidP="00B75030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4"/>
          <w:szCs w:val="4"/>
          <w:rtl/>
        </w:rPr>
      </w:pPr>
      <w:r>
        <w:rPr>
          <w:rFonts w:cs="Times New Roman" w:hint="cs"/>
          <w:b/>
          <w:bCs/>
          <w:sz w:val="28"/>
          <w:rtl/>
        </w:rPr>
        <w:t xml:space="preserve">السيد / </w:t>
      </w:r>
      <w:r w:rsidR="00B75030">
        <w:rPr>
          <w:rFonts w:cs="Times New Roman" w:hint="cs"/>
          <w:b/>
          <w:bCs/>
          <w:sz w:val="28"/>
          <w:rtl/>
          <w:lang w:bidi="ar-JO"/>
        </w:rPr>
        <w:t xml:space="preserve">علي </w:t>
      </w:r>
      <w:proofErr w:type="spellStart"/>
      <w:r w:rsidR="00B75030">
        <w:rPr>
          <w:rFonts w:cs="Times New Roman" w:hint="cs"/>
          <w:b/>
          <w:bCs/>
          <w:sz w:val="28"/>
          <w:rtl/>
          <w:lang w:bidi="ar-JO"/>
        </w:rPr>
        <w:t>علي</w:t>
      </w:r>
      <w:proofErr w:type="spellEnd"/>
      <w:r w:rsidR="00B75030">
        <w:rPr>
          <w:rFonts w:cs="Times New Roman" w:hint="cs"/>
          <w:b/>
          <w:bCs/>
          <w:sz w:val="28"/>
          <w:rtl/>
          <w:lang w:bidi="ar-JO"/>
        </w:rPr>
        <w:t xml:space="preserve"> محمد </w:t>
      </w:r>
      <w:proofErr w:type="spellStart"/>
      <w:r w:rsidR="00B75030">
        <w:rPr>
          <w:rFonts w:cs="Times New Roman" w:hint="cs"/>
          <w:b/>
          <w:bCs/>
          <w:sz w:val="28"/>
          <w:rtl/>
          <w:lang w:bidi="ar-JO"/>
        </w:rPr>
        <w:t>قطش</w:t>
      </w:r>
      <w:proofErr w:type="spellEnd"/>
      <w:r>
        <w:rPr>
          <w:rFonts w:cs="Times New Roman" w:hint="cs"/>
          <w:b/>
          <w:bCs/>
          <w:sz w:val="28"/>
          <w:rtl/>
          <w:lang w:bidi="ar-JO"/>
        </w:rPr>
        <w:t xml:space="preserve"> (</w:t>
      </w:r>
      <w:r w:rsidR="00B75030">
        <w:rPr>
          <w:rFonts w:cs="Times New Roman" w:hint="cs"/>
          <w:b/>
          <w:bCs/>
          <w:sz w:val="28"/>
          <w:rtl/>
          <w:lang w:bidi="ar-JO"/>
        </w:rPr>
        <w:t>160071</w:t>
      </w:r>
      <w:r>
        <w:rPr>
          <w:rFonts w:cs="Times New Roman" w:hint="cs"/>
          <w:b/>
          <w:bCs/>
          <w:sz w:val="28"/>
          <w:rtl/>
          <w:lang w:bidi="ar-JO"/>
        </w:rPr>
        <w:t>)</w:t>
      </w:r>
    </w:p>
    <w:p w14:paraId="1ABA4722" w14:textId="77777777" w:rsidR="00567FA7" w:rsidRDefault="00567FA7" w:rsidP="00B75030">
      <w:pPr>
        <w:tabs>
          <w:tab w:val="left" w:pos="2806"/>
          <w:tab w:val="center" w:pos="4663"/>
          <w:tab w:val="left" w:pos="6356"/>
          <w:tab w:val="left" w:pos="6892"/>
          <w:tab w:val="left" w:pos="7210"/>
        </w:tabs>
        <w:spacing w:line="360" w:lineRule="auto"/>
        <w:ind w:left="-312"/>
        <w:jc w:val="center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t xml:space="preserve">بوساطة رئيس قسم </w:t>
      </w:r>
      <w:r w:rsidR="00B75030">
        <w:rPr>
          <w:rFonts w:cs="Times New Roman" w:hint="cs"/>
          <w:b/>
          <w:bCs/>
          <w:sz w:val="28"/>
          <w:rtl/>
        </w:rPr>
        <w:t>اللوازم والكتب المدرسية والنقليات</w:t>
      </w:r>
    </w:p>
    <w:p w14:paraId="77479759" w14:textId="77777777" w:rsidR="00567FA7" w:rsidRDefault="00567FA7" w:rsidP="00567FA7">
      <w:pPr>
        <w:tabs>
          <w:tab w:val="left" w:pos="2806"/>
          <w:tab w:val="center" w:pos="4663"/>
          <w:tab w:val="left" w:pos="6356"/>
          <w:tab w:val="left" w:pos="6892"/>
          <w:tab w:val="left" w:pos="7210"/>
        </w:tabs>
        <w:spacing w:line="360" w:lineRule="auto"/>
        <w:ind w:left="-312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</w:p>
    <w:p w14:paraId="108633C9" w14:textId="77777777" w:rsidR="00567FA7" w:rsidRPr="00905FC1" w:rsidRDefault="00567FA7" w:rsidP="00567FA7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077D62A4" w14:textId="77777777" w:rsidR="00567FA7" w:rsidRDefault="00567FA7" w:rsidP="00567FA7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703DDF07" w14:textId="77777777" w:rsidR="00567FA7" w:rsidRPr="00905FC1" w:rsidRDefault="00567FA7" w:rsidP="00567FA7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10A20B41" w14:textId="77777777" w:rsidR="00567FA7" w:rsidRPr="00B75030" w:rsidRDefault="00567FA7" w:rsidP="00B75030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  <w:r w:rsidR="00F72629" w:rsidRPr="00EE5DA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F72629"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لسلام عليكم ورحمة الله وبركاته،</w:t>
      </w:r>
    </w:p>
    <w:p w14:paraId="33966BE5" w14:textId="77777777" w:rsidR="00F553D1" w:rsidRDefault="00567FA7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لاستجوابك بتاريخ </w:t>
      </w:r>
      <w:r w:rsidR="00B75030">
        <w:rPr>
          <w:rFonts w:cs="Times New Roman" w:hint="cs"/>
          <w:b w:val="0"/>
          <w:bCs w:val="0"/>
          <w:sz w:val="28"/>
          <w:szCs w:val="28"/>
          <w:rtl/>
          <w:lang w:bidi="ar-SA"/>
        </w:rPr>
        <w:t>14/11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/2024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proofErr w:type="gramStart"/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001D8B"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إدارة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2CB5FB45" w14:textId="77777777" w:rsidR="00567FA7" w:rsidRPr="00D16F06" w:rsidRDefault="00567FA7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العمل </w:t>
      </w:r>
      <w:proofErr w:type="gramStart"/>
      <w:r w:rsidR="00B75030">
        <w:rPr>
          <w:rFonts w:cs="Times New Roman" w:hint="cs"/>
          <w:b w:val="0"/>
          <w:bCs w:val="0"/>
          <w:sz w:val="28"/>
          <w:szCs w:val="28"/>
          <w:rtl/>
        </w:rPr>
        <w:t>ايام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proofErr w:type="gramEnd"/>
      <w:r w:rsidR="00B75030">
        <w:rPr>
          <w:rFonts w:cs="Times New Roman" w:hint="cs"/>
          <w:b w:val="0"/>
          <w:bCs w:val="0"/>
          <w:sz w:val="28"/>
          <w:szCs w:val="28"/>
          <w:rtl/>
        </w:rPr>
        <w:t>14+15+16</w:t>
      </w:r>
      <w:r w:rsidR="005C3970">
        <w:rPr>
          <w:rFonts w:cs="Times New Roman" w:hint="cs"/>
          <w:b w:val="0"/>
          <w:bCs w:val="0"/>
          <w:sz w:val="28"/>
          <w:szCs w:val="28"/>
          <w:rtl/>
        </w:rPr>
        <w:t>/</w:t>
      </w:r>
      <w:r w:rsidR="00260581">
        <w:rPr>
          <w:rFonts w:cs="Times New Roman" w:hint="cs"/>
          <w:b w:val="0"/>
          <w:bCs w:val="0"/>
          <w:sz w:val="28"/>
          <w:szCs w:val="28"/>
          <w:rtl/>
        </w:rPr>
        <w:t>10</w:t>
      </w:r>
      <w:r w:rsidR="005C3970">
        <w:rPr>
          <w:rFonts w:cs="Times New Roman" w:hint="cs"/>
          <w:b w:val="0"/>
          <w:bCs w:val="0"/>
          <w:sz w:val="28"/>
          <w:szCs w:val="28"/>
          <w:rtl/>
        </w:rPr>
        <w:t>/2024م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B75030">
        <w:rPr>
          <w:rFonts w:cs="Times New Roman" w:hint="cs"/>
          <w:b w:val="0"/>
          <w:bCs w:val="0"/>
          <w:sz w:val="30"/>
          <w:szCs w:val="30"/>
          <w:rtl/>
        </w:rPr>
        <w:t>والد زوجتك</w:t>
      </w:r>
    </w:p>
    <w:p w14:paraId="5C75600E" w14:textId="77777777" w:rsidR="00567FA7" w:rsidRPr="00D16F06" w:rsidRDefault="00567FA7" w:rsidP="00567FA7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1DF2D8B2" w14:textId="77777777" w:rsidR="00567FA7" w:rsidRPr="00905FC1" w:rsidRDefault="00567FA7" w:rsidP="00567FA7">
      <w:pPr>
        <w:jc w:val="center"/>
        <w:rPr>
          <w:rFonts w:cs="Times New Roman"/>
          <w:sz w:val="12"/>
          <w:szCs w:val="12"/>
          <w:rtl/>
        </w:rPr>
      </w:pPr>
    </w:p>
    <w:p w14:paraId="086FF5D1" w14:textId="77777777" w:rsidR="00567FA7" w:rsidRDefault="00567FA7" w:rsidP="00567FA7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4A35FB89" w14:textId="77777777" w:rsidR="00567FA7" w:rsidRPr="00905FC1" w:rsidRDefault="00567FA7" w:rsidP="00567FA7">
      <w:pPr>
        <w:jc w:val="center"/>
        <w:rPr>
          <w:rFonts w:cs="Times New Roman" w:hint="cs"/>
          <w:sz w:val="28"/>
          <w:rtl/>
          <w:lang w:bidi="ar-JO"/>
        </w:rPr>
      </w:pPr>
    </w:p>
    <w:p w14:paraId="13FFA1D8" w14:textId="77777777" w:rsidR="00567FA7" w:rsidRPr="00905FC1" w:rsidRDefault="00567FA7" w:rsidP="00567FA7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50F0A499" w14:textId="77777777" w:rsidR="00567FA7" w:rsidRPr="00905FC1" w:rsidRDefault="00567FA7" w:rsidP="00567FA7">
      <w:pPr>
        <w:ind w:right="420"/>
        <w:rPr>
          <w:rFonts w:cs="Times New Roman"/>
          <w:sz w:val="28"/>
          <w:rtl/>
          <w:lang w:bidi="ar-JO"/>
        </w:rPr>
      </w:pPr>
    </w:p>
    <w:p w14:paraId="3AE76636" w14:textId="77777777" w:rsidR="00567FA7" w:rsidRPr="00905FC1" w:rsidRDefault="00567FA7" w:rsidP="00567FA7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5A48FD48" w14:textId="77777777" w:rsidR="00567FA7" w:rsidRPr="00905FC1" w:rsidRDefault="00567FA7" w:rsidP="00567FA7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3D29A0ED" w14:textId="77777777" w:rsidR="00567FA7" w:rsidRPr="00905FC1" w:rsidRDefault="00567FA7" w:rsidP="00567FA7">
      <w:pPr>
        <w:rPr>
          <w:rFonts w:cs="Times New Roman" w:hint="cs"/>
          <w:sz w:val="28"/>
          <w:rtl/>
          <w:lang w:bidi="ar-JO"/>
        </w:rPr>
      </w:pPr>
    </w:p>
    <w:p w14:paraId="010F81E9" w14:textId="77777777" w:rsidR="00567FA7" w:rsidRPr="00905FC1" w:rsidRDefault="00567FA7" w:rsidP="00567FA7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4AF78B01" w14:textId="77777777" w:rsidR="00567FA7" w:rsidRDefault="00567FA7" w:rsidP="00567FA7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159C8A85" w14:textId="77777777" w:rsidR="00567FA7" w:rsidRDefault="00567FA7" w:rsidP="00260581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 xml:space="preserve">نسخة / </w:t>
      </w:r>
      <w:r w:rsidR="00260581">
        <w:rPr>
          <w:rFonts w:cs="Times New Roman" w:hint="cs"/>
          <w:sz w:val="28"/>
          <w:rtl/>
          <w:lang w:bidi="ar-JO"/>
        </w:rPr>
        <w:t>مراقب الدوام</w:t>
      </w:r>
    </w:p>
    <w:p w14:paraId="317AD780" w14:textId="77777777" w:rsidR="00567FA7" w:rsidRPr="002E5B95" w:rsidRDefault="00567FA7" w:rsidP="00567FA7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50AA1268" w14:textId="77777777" w:rsidR="00567FA7" w:rsidRDefault="00567FA7" w:rsidP="00567FA7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</w:p>
    <w:p w14:paraId="2790EF82" w14:textId="77777777" w:rsidR="00567FA7" w:rsidRDefault="00567FA7" w:rsidP="00567FA7">
      <w:pPr>
        <w:tabs>
          <w:tab w:val="center" w:pos="4819"/>
          <w:tab w:val="left" w:pos="6440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</w:p>
    <w:p w14:paraId="7E410BE4" w14:textId="77777777" w:rsidR="00F960C9" w:rsidRPr="00441D60" w:rsidRDefault="00F960C9" w:rsidP="00CF3C0C">
      <w:pPr>
        <w:tabs>
          <w:tab w:val="center" w:pos="4819"/>
          <w:tab w:val="left" w:pos="6658"/>
        </w:tabs>
        <w:spacing w:line="360" w:lineRule="auto"/>
        <w:jc w:val="center"/>
        <w:rPr>
          <w:rFonts w:cs="Times New Roman" w:hint="cs"/>
          <w:b/>
          <w:bCs/>
          <w:sz w:val="4"/>
          <w:szCs w:val="4"/>
          <w:rtl/>
        </w:rPr>
      </w:pPr>
      <w:r>
        <w:rPr>
          <w:rFonts w:cs="Times New Roman" w:hint="cs"/>
          <w:b/>
          <w:bCs/>
          <w:sz w:val="28"/>
          <w:rtl/>
        </w:rPr>
        <w:t xml:space="preserve">السيد / </w:t>
      </w:r>
      <w:r w:rsidR="00CF3C0C">
        <w:rPr>
          <w:rFonts w:cs="Times New Roman" w:hint="cs"/>
          <w:b/>
          <w:bCs/>
          <w:sz w:val="28"/>
          <w:rtl/>
          <w:lang w:bidi="ar-JO"/>
        </w:rPr>
        <w:t>عبد الرحمن عطا محمد عبد الرازق</w:t>
      </w:r>
      <w:r>
        <w:rPr>
          <w:rFonts w:cs="Times New Roman" w:hint="cs"/>
          <w:b/>
          <w:bCs/>
          <w:sz w:val="28"/>
          <w:rtl/>
          <w:lang w:bidi="ar-JO"/>
        </w:rPr>
        <w:t xml:space="preserve"> (</w:t>
      </w:r>
      <w:r w:rsidR="00CF3C0C">
        <w:rPr>
          <w:rFonts w:cs="Times New Roman" w:hint="cs"/>
          <w:b/>
          <w:bCs/>
          <w:sz w:val="28"/>
          <w:rtl/>
          <w:lang w:bidi="ar-JO"/>
        </w:rPr>
        <w:t>145778</w:t>
      </w:r>
      <w:r>
        <w:rPr>
          <w:rFonts w:cs="Times New Roman" w:hint="cs"/>
          <w:b/>
          <w:bCs/>
          <w:sz w:val="28"/>
          <w:rtl/>
          <w:lang w:bidi="ar-JO"/>
        </w:rPr>
        <w:t>)</w:t>
      </w:r>
    </w:p>
    <w:p w14:paraId="2072167A" w14:textId="77777777" w:rsidR="00F960C9" w:rsidRDefault="00CF3C0C" w:rsidP="00CF3C0C">
      <w:pPr>
        <w:tabs>
          <w:tab w:val="left" w:pos="2806"/>
          <w:tab w:val="center" w:pos="4663"/>
          <w:tab w:val="left" w:pos="6356"/>
          <w:tab w:val="left" w:pos="6892"/>
          <w:tab w:val="left" w:pos="7210"/>
        </w:tabs>
        <w:spacing w:line="360" w:lineRule="auto"/>
        <w:ind w:left="-312"/>
        <w:jc w:val="center"/>
        <w:rPr>
          <w:rFonts w:cs="Times New Roman" w:hint="cs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معلم مسؤول/</w:t>
      </w:r>
      <w:r w:rsidR="00F960C9">
        <w:rPr>
          <w:rFonts w:cs="Times New Roman" w:hint="cs"/>
          <w:b/>
          <w:bCs/>
          <w:sz w:val="28"/>
          <w:rtl/>
        </w:rPr>
        <w:t xml:space="preserve"> مدرسة </w:t>
      </w:r>
      <w:r>
        <w:rPr>
          <w:rFonts w:cs="Times New Roman" w:hint="cs"/>
          <w:b/>
          <w:bCs/>
          <w:sz w:val="28"/>
          <w:rtl/>
        </w:rPr>
        <w:t>طواحين العدوان الأساسية المختلطة</w:t>
      </w:r>
    </w:p>
    <w:p w14:paraId="53D5087B" w14:textId="77777777" w:rsidR="002A6117" w:rsidRDefault="002A6117" w:rsidP="00E60B84">
      <w:pPr>
        <w:tabs>
          <w:tab w:val="left" w:pos="2806"/>
          <w:tab w:val="center" w:pos="4663"/>
          <w:tab w:val="left" w:pos="6356"/>
          <w:tab w:val="left" w:pos="6892"/>
          <w:tab w:val="left" w:pos="7210"/>
        </w:tabs>
        <w:spacing w:line="360" w:lineRule="auto"/>
        <w:ind w:left="-312"/>
        <w:jc w:val="center"/>
        <w:rPr>
          <w:rFonts w:cs="Times New Roman" w:hint="cs"/>
          <w:b/>
          <w:bCs/>
          <w:sz w:val="12"/>
          <w:szCs w:val="12"/>
          <w:rtl/>
        </w:rPr>
      </w:pPr>
    </w:p>
    <w:p w14:paraId="2EB33F6F" w14:textId="77777777" w:rsidR="00AF04BF" w:rsidRPr="00905FC1" w:rsidRDefault="00AF04BF" w:rsidP="00AF04BF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2D955C9E" w14:textId="77777777" w:rsidR="002A6117" w:rsidRDefault="002A6117" w:rsidP="002A6117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560EE453" w14:textId="77777777" w:rsidR="002A6117" w:rsidRPr="00905FC1" w:rsidRDefault="002A6117" w:rsidP="008B23EB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 w:rsidR="00EB3284">
        <w:rPr>
          <w:rFonts w:cs="Times New Roman" w:hint="cs"/>
          <w:sz w:val="28"/>
          <w:szCs w:val="28"/>
          <w:rtl/>
          <w:lang w:bidi="ar-SA"/>
        </w:rPr>
        <w:t xml:space="preserve"> الأولى و</w:t>
      </w:r>
      <w:r>
        <w:rPr>
          <w:rFonts w:cs="Times New Roman" w:hint="cs"/>
          <w:sz w:val="28"/>
          <w:szCs w:val="28"/>
          <w:rtl/>
          <w:lang w:bidi="ar-SA"/>
        </w:rPr>
        <w:t xml:space="preserve"> </w:t>
      </w:r>
      <w:r w:rsidR="008B23EB">
        <w:rPr>
          <w:rFonts w:cs="Times New Roman" w:hint="cs"/>
          <w:sz w:val="28"/>
          <w:szCs w:val="28"/>
          <w:rtl/>
          <w:lang w:bidi="ar-SA"/>
        </w:rPr>
        <w:t>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 w:rsidR="00EB3284"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145A3692" w14:textId="77777777" w:rsidR="002A6117" w:rsidRPr="00905FC1" w:rsidRDefault="002A6117" w:rsidP="002A6117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63EC4086" w14:textId="77777777" w:rsidR="00F72629" w:rsidRPr="00EE5DA2" w:rsidRDefault="00F72629" w:rsidP="00F72629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EE5DA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لسلام عليكم ورحمة الله وبركاته،</w:t>
      </w:r>
    </w:p>
    <w:p w14:paraId="79744B70" w14:textId="77777777" w:rsidR="002A6117" w:rsidRPr="00905FC1" w:rsidRDefault="002A6117" w:rsidP="002A6117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18"/>
          <w:szCs w:val="18"/>
          <w:rtl/>
          <w:lang w:bidi="ar-SA"/>
        </w:rPr>
      </w:pPr>
    </w:p>
    <w:p w14:paraId="7D7F0411" w14:textId="77777777" w:rsidR="00F553D1" w:rsidRDefault="00AF04BF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 w:rsidR="007C49D0">
        <w:rPr>
          <w:rFonts w:cs="Times New Roman" w:hint="cs"/>
          <w:b w:val="0"/>
          <w:bCs w:val="0"/>
          <w:sz w:val="28"/>
          <w:szCs w:val="28"/>
          <w:rtl/>
          <w:lang w:bidi="ar-SA"/>
        </w:rPr>
        <w:t>لكتابك رقم (</w:t>
      </w:r>
      <w:r w:rsidR="00CF3C0C">
        <w:rPr>
          <w:rFonts w:cs="Times New Roman" w:hint="cs"/>
          <w:b w:val="0"/>
          <w:bCs w:val="0"/>
          <w:sz w:val="28"/>
          <w:szCs w:val="28"/>
          <w:rtl/>
          <w:lang w:bidi="ar-SA"/>
        </w:rPr>
        <w:t>480</w:t>
      </w:r>
      <w:r w:rsidR="009474A2">
        <w:rPr>
          <w:rFonts w:cs="Times New Roman" w:hint="cs"/>
          <w:b w:val="0"/>
          <w:bCs w:val="0"/>
          <w:sz w:val="28"/>
          <w:szCs w:val="28"/>
          <w:rtl/>
          <w:lang w:bidi="ar-SA"/>
        </w:rPr>
        <w:t>)</w:t>
      </w:r>
      <w:r w:rsidR="00A0004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تاريخ </w:t>
      </w:r>
      <w:r w:rsidR="00CF3C0C">
        <w:rPr>
          <w:rFonts w:cs="Times New Roman" w:hint="cs"/>
          <w:b w:val="0"/>
          <w:bCs w:val="0"/>
          <w:sz w:val="28"/>
          <w:szCs w:val="28"/>
          <w:rtl/>
          <w:lang w:bidi="ar-SA"/>
        </w:rPr>
        <w:t>25</w:t>
      </w:r>
      <w:r w:rsidR="005913A9">
        <w:rPr>
          <w:rFonts w:cs="Times New Roman" w:hint="cs"/>
          <w:b w:val="0"/>
          <w:bCs w:val="0"/>
          <w:sz w:val="28"/>
          <w:szCs w:val="28"/>
          <w:rtl/>
          <w:lang w:bidi="ar-SA"/>
        </w:rPr>
        <w:t>/</w:t>
      </w:r>
      <w:r w:rsidR="00567FA7">
        <w:rPr>
          <w:rFonts w:cs="Times New Roman" w:hint="cs"/>
          <w:b w:val="0"/>
          <w:bCs w:val="0"/>
          <w:sz w:val="28"/>
          <w:szCs w:val="28"/>
          <w:rtl/>
          <w:lang w:bidi="ar-SA"/>
        </w:rPr>
        <w:t>4</w:t>
      </w:r>
      <w:r w:rsidR="00392F0F">
        <w:rPr>
          <w:rFonts w:cs="Times New Roman" w:hint="cs"/>
          <w:b w:val="0"/>
          <w:bCs w:val="0"/>
          <w:sz w:val="28"/>
          <w:szCs w:val="28"/>
          <w:rtl/>
          <w:lang w:bidi="ar-SA"/>
        </w:rPr>
        <w:t>/</w:t>
      </w:r>
      <w:r w:rsidR="00567FA7">
        <w:rPr>
          <w:rFonts w:cs="Times New Roman" w:hint="cs"/>
          <w:b w:val="0"/>
          <w:bCs w:val="0"/>
          <w:sz w:val="28"/>
          <w:szCs w:val="28"/>
          <w:rtl/>
          <w:lang w:bidi="ar-SA"/>
        </w:rPr>
        <w:t>2024</w:t>
      </w:r>
      <w:r w:rsidR="0094059D"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proofErr w:type="gramStart"/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0CCBEE19" w14:textId="77777777" w:rsidR="002A6117" w:rsidRPr="00D16F06" w:rsidRDefault="002A6117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r w:rsidR="004E224A"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="00CF3C0C">
        <w:rPr>
          <w:rFonts w:cs="Times New Roman" w:hint="cs"/>
          <w:b w:val="0"/>
          <w:bCs w:val="0"/>
          <w:sz w:val="28"/>
          <w:szCs w:val="28"/>
          <w:rtl/>
        </w:rPr>
        <w:t>يوم</w:t>
      </w:r>
      <w:proofErr w:type="gramStart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="007768DD"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proofErr w:type="gramEnd"/>
      <w:r w:rsidR="00F960C9">
        <w:rPr>
          <w:rFonts w:cs="Times New Roman" w:hint="cs"/>
          <w:b w:val="0"/>
          <w:bCs w:val="0"/>
          <w:sz w:val="28"/>
          <w:szCs w:val="28"/>
          <w:rtl/>
        </w:rPr>
        <w:t>14/</w:t>
      </w:r>
      <w:r w:rsidR="00CF3C0C">
        <w:rPr>
          <w:rFonts w:cs="Times New Roman" w:hint="cs"/>
          <w:b w:val="0"/>
          <w:bCs w:val="0"/>
          <w:sz w:val="28"/>
          <w:szCs w:val="28"/>
          <w:rtl/>
        </w:rPr>
        <w:t>4</w:t>
      </w:r>
      <w:r w:rsidR="00392F0F">
        <w:rPr>
          <w:rFonts w:cs="Times New Roman" w:hint="cs"/>
          <w:b w:val="0"/>
          <w:bCs w:val="0"/>
          <w:sz w:val="28"/>
          <w:szCs w:val="28"/>
          <w:rtl/>
        </w:rPr>
        <w:t>/202</w:t>
      </w:r>
      <w:r w:rsidR="005E485C">
        <w:rPr>
          <w:rFonts w:cs="Times New Roman" w:hint="cs"/>
          <w:b w:val="0"/>
          <w:bCs w:val="0"/>
          <w:sz w:val="28"/>
          <w:szCs w:val="28"/>
          <w:rtl/>
        </w:rPr>
        <w:t>4</w:t>
      </w:r>
      <w:r w:rsidR="007768DD"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="00804995"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="0031520A"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="0031520A"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="00804995"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="00D0296D"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CF3C0C">
        <w:rPr>
          <w:rFonts w:cs="Times New Roman" w:hint="cs"/>
          <w:b w:val="0"/>
          <w:bCs w:val="0"/>
          <w:sz w:val="30"/>
          <w:szCs w:val="30"/>
          <w:rtl/>
        </w:rPr>
        <w:t>والد زوجتك</w:t>
      </w:r>
    </w:p>
    <w:p w14:paraId="0679FA8B" w14:textId="77777777" w:rsidR="002A6117" w:rsidRPr="00D16F06" w:rsidRDefault="002A6117" w:rsidP="002A6117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108D6896" w14:textId="77777777" w:rsidR="002A6117" w:rsidRPr="00905FC1" w:rsidRDefault="002A6117" w:rsidP="002A6117">
      <w:pPr>
        <w:jc w:val="center"/>
        <w:rPr>
          <w:rFonts w:cs="Times New Roman"/>
          <w:sz w:val="12"/>
          <w:szCs w:val="12"/>
          <w:rtl/>
        </w:rPr>
      </w:pPr>
    </w:p>
    <w:p w14:paraId="1BF1FDEA" w14:textId="77777777" w:rsidR="002A6117" w:rsidRDefault="002A6117" w:rsidP="002A6117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2DA6AF0F" w14:textId="77777777" w:rsidR="002A6117" w:rsidRPr="00905FC1" w:rsidRDefault="002A6117" w:rsidP="002A6117">
      <w:pPr>
        <w:jc w:val="center"/>
        <w:rPr>
          <w:rFonts w:cs="Times New Roman" w:hint="cs"/>
          <w:sz w:val="28"/>
          <w:rtl/>
          <w:lang w:bidi="ar-JO"/>
        </w:rPr>
      </w:pPr>
    </w:p>
    <w:p w14:paraId="6E969D00" w14:textId="77777777" w:rsidR="002A6117" w:rsidRPr="00905FC1" w:rsidRDefault="002A6117" w:rsidP="002A6117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2311FEF0" w14:textId="77777777" w:rsidR="002A6117" w:rsidRPr="00905FC1" w:rsidRDefault="002A6117" w:rsidP="002A6117">
      <w:pPr>
        <w:ind w:right="420"/>
        <w:rPr>
          <w:rFonts w:cs="Times New Roman"/>
          <w:sz w:val="28"/>
          <w:rtl/>
          <w:lang w:bidi="ar-JO"/>
        </w:rPr>
      </w:pPr>
    </w:p>
    <w:p w14:paraId="046E136F" w14:textId="77777777" w:rsidR="002A6117" w:rsidRPr="00905FC1" w:rsidRDefault="002A6117" w:rsidP="002A6117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0DEC3F6D" w14:textId="77777777" w:rsidR="002A6117" w:rsidRPr="00905FC1" w:rsidRDefault="002A6117" w:rsidP="002A6117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3B49F19E" w14:textId="77777777" w:rsidR="002A6117" w:rsidRPr="00905FC1" w:rsidRDefault="002A6117" w:rsidP="002A6117">
      <w:pPr>
        <w:rPr>
          <w:rFonts w:cs="Times New Roman" w:hint="cs"/>
          <w:sz w:val="28"/>
          <w:rtl/>
          <w:lang w:bidi="ar-JO"/>
        </w:rPr>
      </w:pPr>
    </w:p>
    <w:p w14:paraId="1EC71D02" w14:textId="77777777" w:rsidR="00116345" w:rsidRPr="00905FC1" w:rsidRDefault="00116345" w:rsidP="00116345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57B08AB3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lastRenderedPageBreak/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2AC5DEFA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0407F085" w14:textId="77777777" w:rsidR="002E5B95" w:rsidRPr="002E5B95" w:rsidRDefault="00116345" w:rsidP="002E5B95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 w:rsidR="002E5B95">
        <w:rPr>
          <w:rFonts w:cs="Times New Roman" w:hint="cs"/>
          <w:sz w:val="28"/>
          <w:rtl/>
          <w:lang w:bidi="ar-JO"/>
        </w:rPr>
        <w:t>ان</w:t>
      </w:r>
    </w:p>
    <w:p w14:paraId="3FA2CDAC" w14:textId="77777777" w:rsidR="00987D46" w:rsidRPr="00D570A4" w:rsidRDefault="003D565E" w:rsidP="001425E3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  <w:r w:rsidRPr="002E5B95">
        <w:rPr>
          <w:rFonts w:cs="Times New Roman"/>
          <w:sz w:val="28"/>
          <w:rtl/>
          <w:lang w:bidi="ar-JO"/>
        </w:rPr>
        <w:br w:type="page"/>
      </w:r>
      <w:r w:rsidR="00987D46">
        <w:rPr>
          <w:rFonts w:cs="Times New Roman" w:hint="cs"/>
          <w:b/>
          <w:bCs/>
          <w:sz w:val="28"/>
          <w:rtl/>
          <w:lang w:bidi="ar-JO"/>
        </w:rPr>
        <w:lastRenderedPageBreak/>
        <w:t>السيد/</w:t>
      </w:r>
      <w:r w:rsidR="00987D46"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 w:rsidR="001425E3">
        <w:rPr>
          <w:rFonts w:cs="Times New Roman" w:hint="cs"/>
          <w:b/>
          <w:bCs/>
          <w:sz w:val="28"/>
          <w:rtl/>
          <w:lang w:bidi="ar-JO"/>
        </w:rPr>
        <w:t>صقر مبارك سميحان العثمان</w:t>
      </w:r>
      <w:r w:rsidR="00987D46">
        <w:rPr>
          <w:rFonts w:cs="Times New Roman" w:hint="cs"/>
          <w:b/>
          <w:bCs/>
          <w:sz w:val="28"/>
          <w:rtl/>
          <w:lang w:bidi="ar-JO"/>
        </w:rPr>
        <w:t xml:space="preserve"> (</w:t>
      </w:r>
      <w:r w:rsidR="001425E3">
        <w:rPr>
          <w:rFonts w:cs="Times New Roman" w:hint="cs"/>
          <w:b/>
          <w:bCs/>
          <w:sz w:val="28"/>
          <w:rtl/>
          <w:lang w:bidi="ar-JO"/>
        </w:rPr>
        <w:t>138522</w:t>
      </w:r>
      <w:r w:rsidR="00987D46">
        <w:rPr>
          <w:rFonts w:cs="Times New Roman" w:hint="cs"/>
          <w:b/>
          <w:bCs/>
          <w:sz w:val="28"/>
          <w:rtl/>
          <w:lang w:bidi="ar-JO"/>
        </w:rPr>
        <w:t>)</w:t>
      </w:r>
    </w:p>
    <w:p w14:paraId="63B91187" w14:textId="77777777" w:rsidR="00987D46" w:rsidRDefault="00987D46" w:rsidP="001425E3">
      <w:pPr>
        <w:tabs>
          <w:tab w:val="center" w:pos="4906"/>
          <w:tab w:val="left" w:pos="7311"/>
        </w:tabs>
        <w:bidi w:val="0"/>
        <w:spacing w:line="360" w:lineRule="auto"/>
        <w:rPr>
          <w:rFonts w:cs="Times New Roman"/>
          <w:b/>
          <w:bCs/>
          <w:sz w:val="28"/>
          <w:lang w:bidi="ar-JO"/>
        </w:rPr>
      </w:pPr>
      <w:r>
        <w:rPr>
          <w:rFonts w:cs="Times New Roman"/>
          <w:b/>
          <w:bCs/>
          <w:sz w:val="28"/>
          <w:rtl/>
        </w:rPr>
        <w:tab/>
      </w:r>
      <w:r>
        <w:rPr>
          <w:rFonts w:cs="Times New Roman" w:hint="cs"/>
          <w:b/>
          <w:bCs/>
          <w:sz w:val="28"/>
          <w:rtl/>
        </w:rPr>
        <w:t xml:space="preserve">مدير مدرسة </w:t>
      </w:r>
      <w:r w:rsidR="001425E3">
        <w:rPr>
          <w:rFonts w:cs="Times New Roman" w:hint="cs"/>
          <w:b/>
          <w:bCs/>
          <w:sz w:val="28"/>
          <w:rtl/>
          <w:lang w:bidi="ar-JO"/>
        </w:rPr>
        <w:t>زيد بن حارثة الأساسية</w:t>
      </w:r>
      <w:r>
        <w:rPr>
          <w:rFonts w:cs="Times New Roman" w:hint="cs"/>
          <w:b/>
          <w:bCs/>
          <w:sz w:val="28"/>
          <w:rtl/>
          <w:lang w:bidi="ar-JO"/>
        </w:rPr>
        <w:t xml:space="preserve"> للبنين</w:t>
      </w:r>
    </w:p>
    <w:p w14:paraId="4DE26446" w14:textId="77777777" w:rsidR="00987D46" w:rsidRDefault="00987D46" w:rsidP="00987D46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</w:rPr>
      </w:pPr>
      <w:r>
        <w:rPr>
          <w:rFonts w:cs="Times New Roman"/>
          <w:b/>
          <w:bCs/>
          <w:sz w:val="12"/>
          <w:szCs w:val="12"/>
        </w:rPr>
        <w:tab/>
      </w:r>
    </w:p>
    <w:p w14:paraId="012DB16B" w14:textId="77777777" w:rsidR="00987D46" w:rsidRPr="00905FC1" w:rsidRDefault="00987D46" w:rsidP="00987D46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50FBFD22" w14:textId="77777777" w:rsidR="00987D46" w:rsidRDefault="00987D46" w:rsidP="00987D46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6E2AE215" w14:textId="77777777" w:rsidR="00987D46" w:rsidRPr="00905FC1" w:rsidRDefault="00987D46" w:rsidP="00987D46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7E303809" w14:textId="77777777" w:rsidR="00987D46" w:rsidRPr="00905FC1" w:rsidRDefault="00987D46" w:rsidP="00987D46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1AE2AD94" w14:textId="77777777" w:rsidR="00987D46" w:rsidRPr="00F72629" w:rsidRDefault="00987D46" w:rsidP="00987D46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EE5DA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لسلام عليكم ورحمة الله وبركاته،</w:t>
      </w:r>
    </w:p>
    <w:p w14:paraId="0529C76F" w14:textId="77777777" w:rsidR="00F553D1" w:rsidRDefault="00987D46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لكتابك رقم (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>1/1/257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) تاريخ 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>10/10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/2024م</w:t>
      </w:r>
      <w:r w:rsidRPr="00D16F06">
        <w:rPr>
          <w:rFonts w:cs="Times New Roman" w:hint="cs"/>
          <w:b w:val="0"/>
          <w:bCs w:val="0"/>
          <w:sz w:val="28"/>
          <w:rtl/>
        </w:rPr>
        <w:br/>
      </w:r>
      <w:proofErr w:type="gramStart"/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2ED4976F" w14:textId="77777777" w:rsidR="00987D46" w:rsidRPr="00D16F06" w:rsidRDefault="00987D46" w:rsidP="00F553D1">
      <w:pPr>
        <w:pStyle w:val="a4"/>
        <w:spacing w:line="360" w:lineRule="auto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proofErr w:type="gramStart"/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</w:rPr>
        <w:t>يوم</w:t>
      </w:r>
      <w:proofErr w:type="gramEnd"/>
      <w:r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r w:rsidR="001425E3">
        <w:rPr>
          <w:rFonts w:cs="Times New Roman" w:hint="cs"/>
          <w:b w:val="0"/>
          <w:bCs w:val="0"/>
          <w:sz w:val="28"/>
          <w:szCs w:val="28"/>
          <w:rtl/>
        </w:rPr>
        <w:t>2/10</w:t>
      </w:r>
      <w:r>
        <w:rPr>
          <w:rFonts w:cs="Times New Roman" w:hint="cs"/>
          <w:b w:val="0"/>
          <w:bCs w:val="0"/>
          <w:sz w:val="28"/>
          <w:szCs w:val="28"/>
          <w:rtl/>
        </w:rPr>
        <w:t xml:space="preserve">/2024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1425E3">
        <w:rPr>
          <w:rFonts w:cs="Times New Roman" w:hint="cs"/>
          <w:b w:val="0"/>
          <w:bCs w:val="0"/>
          <w:sz w:val="30"/>
          <w:szCs w:val="30"/>
          <w:rtl/>
        </w:rPr>
        <w:t>خالك</w:t>
      </w:r>
    </w:p>
    <w:p w14:paraId="2CC25A50" w14:textId="77777777" w:rsidR="00987D46" w:rsidRPr="00D16F06" w:rsidRDefault="00987D46" w:rsidP="00987D46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370F7280" w14:textId="77777777" w:rsidR="00987D46" w:rsidRPr="00905FC1" w:rsidRDefault="00987D46" w:rsidP="00987D46">
      <w:pPr>
        <w:jc w:val="center"/>
        <w:rPr>
          <w:rFonts w:cs="Times New Roman"/>
          <w:sz w:val="12"/>
          <w:szCs w:val="12"/>
          <w:rtl/>
        </w:rPr>
      </w:pPr>
    </w:p>
    <w:p w14:paraId="66A85E42" w14:textId="77777777" w:rsidR="00987D46" w:rsidRDefault="00987D46" w:rsidP="00987D46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6434E7EF" w14:textId="77777777" w:rsidR="00987D46" w:rsidRPr="00905FC1" w:rsidRDefault="00987D46" w:rsidP="00987D46">
      <w:pPr>
        <w:jc w:val="center"/>
        <w:rPr>
          <w:rFonts w:cs="Times New Roman" w:hint="cs"/>
          <w:sz w:val="28"/>
          <w:rtl/>
          <w:lang w:bidi="ar-JO"/>
        </w:rPr>
      </w:pPr>
    </w:p>
    <w:p w14:paraId="5CB2B37C" w14:textId="77777777" w:rsidR="00987D46" w:rsidRPr="00905FC1" w:rsidRDefault="00987D46" w:rsidP="00987D46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4E9C78F5" w14:textId="77777777" w:rsidR="00987D46" w:rsidRPr="00905FC1" w:rsidRDefault="00987D46" w:rsidP="00987D46">
      <w:pPr>
        <w:ind w:right="420"/>
        <w:rPr>
          <w:rFonts w:cs="Times New Roman"/>
          <w:sz w:val="28"/>
          <w:rtl/>
          <w:lang w:bidi="ar-JO"/>
        </w:rPr>
      </w:pPr>
    </w:p>
    <w:p w14:paraId="63D931D5" w14:textId="77777777" w:rsidR="00987D46" w:rsidRPr="00905FC1" w:rsidRDefault="00987D46" w:rsidP="00987D46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1E59A8A0" w14:textId="77777777" w:rsidR="00987D46" w:rsidRDefault="00987D46" w:rsidP="00987D46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70A6B958" w14:textId="77777777" w:rsidR="00987D46" w:rsidRPr="00905FC1" w:rsidRDefault="00987D46" w:rsidP="00987D46">
      <w:pPr>
        <w:rPr>
          <w:rFonts w:cs="Times New Roman" w:hint="cs"/>
          <w:sz w:val="28"/>
          <w:rtl/>
          <w:lang w:bidi="ar-JO"/>
        </w:rPr>
      </w:pPr>
    </w:p>
    <w:p w14:paraId="47216027" w14:textId="77777777" w:rsidR="00987D46" w:rsidRPr="00905FC1" w:rsidRDefault="00987D46" w:rsidP="00987D46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66728352" w14:textId="77777777" w:rsidR="00987D46" w:rsidRDefault="00987D46" w:rsidP="00987D46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5224C1BF" w14:textId="77777777" w:rsidR="00987D46" w:rsidRDefault="00987D46" w:rsidP="00987D46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672997DF" w14:textId="77777777" w:rsidR="00987D46" w:rsidRDefault="00987D46" w:rsidP="00987D46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41B43DE6" w14:textId="77777777" w:rsidR="00987D46" w:rsidRDefault="00987D46" w:rsidP="00987D46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AB76C02" w14:textId="77777777" w:rsidR="00987D46" w:rsidRDefault="00987D46" w:rsidP="00987D46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</w:p>
    <w:p w14:paraId="29B75F32" w14:textId="77777777" w:rsidR="00987D46" w:rsidRPr="00D570A4" w:rsidRDefault="00987D46" w:rsidP="00987D46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السيدة/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>
        <w:rPr>
          <w:rFonts w:cs="Times New Roman" w:hint="cs"/>
          <w:b/>
          <w:bCs/>
          <w:sz w:val="28"/>
          <w:rtl/>
          <w:lang w:bidi="ar-JO"/>
        </w:rPr>
        <w:t xml:space="preserve">فايزة غالب </w:t>
      </w:r>
      <w:proofErr w:type="spellStart"/>
      <w:r>
        <w:rPr>
          <w:rFonts w:cs="Times New Roman" w:hint="cs"/>
          <w:b/>
          <w:bCs/>
          <w:sz w:val="28"/>
          <w:rtl/>
          <w:lang w:bidi="ar-JO"/>
        </w:rPr>
        <w:t>ارشيد</w:t>
      </w:r>
      <w:proofErr w:type="spellEnd"/>
      <w:r>
        <w:rPr>
          <w:rFonts w:cs="Times New Roman" w:hint="cs"/>
          <w:b/>
          <w:bCs/>
          <w:sz w:val="28"/>
          <w:rtl/>
          <w:lang w:bidi="ar-JO"/>
        </w:rPr>
        <w:t xml:space="preserve"> الغويري (103716)</w:t>
      </w:r>
    </w:p>
    <w:p w14:paraId="7ACBCC2A" w14:textId="77777777" w:rsidR="00987D46" w:rsidRDefault="00987D46" w:rsidP="00987D46">
      <w:pPr>
        <w:tabs>
          <w:tab w:val="center" w:pos="4906"/>
          <w:tab w:val="left" w:pos="7311"/>
        </w:tabs>
        <w:bidi w:val="0"/>
        <w:spacing w:line="360" w:lineRule="auto"/>
        <w:rPr>
          <w:rFonts w:cs="Times New Roman"/>
          <w:b/>
          <w:bCs/>
          <w:sz w:val="28"/>
          <w:lang w:bidi="ar-JO"/>
        </w:rPr>
      </w:pPr>
      <w:r>
        <w:rPr>
          <w:rFonts w:cs="Times New Roman"/>
          <w:b/>
          <w:bCs/>
          <w:sz w:val="28"/>
          <w:rtl/>
        </w:rPr>
        <w:tab/>
      </w:r>
      <w:r>
        <w:rPr>
          <w:rFonts w:cs="Times New Roman" w:hint="cs"/>
          <w:b/>
          <w:bCs/>
          <w:sz w:val="28"/>
          <w:rtl/>
        </w:rPr>
        <w:t xml:space="preserve">مديرة مدرسة </w:t>
      </w:r>
      <w:r>
        <w:rPr>
          <w:rFonts w:cs="Times New Roman" w:hint="cs"/>
          <w:b/>
          <w:bCs/>
          <w:sz w:val="28"/>
          <w:rtl/>
          <w:lang w:bidi="ar-JO"/>
        </w:rPr>
        <w:t xml:space="preserve">ابو </w:t>
      </w:r>
      <w:proofErr w:type="spellStart"/>
      <w:r>
        <w:rPr>
          <w:rFonts w:cs="Times New Roman" w:hint="cs"/>
          <w:b/>
          <w:bCs/>
          <w:sz w:val="28"/>
          <w:rtl/>
          <w:lang w:bidi="ar-JO"/>
        </w:rPr>
        <w:t>خشيبة</w:t>
      </w:r>
      <w:proofErr w:type="spellEnd"/>
      <w:r>
        <w:rPr>
          <w:rFonts w:cs="Times New Roman" w:hint="cs"/>
          <w:b/>
          <w:bCs/>
          <w:sz w:val="28"/>
          <w:rtl/>
          <w:lang w:bidi="ar-JO"/>
        </w:rPr>
        <w:t xml:space="preserve"> الأساسية المختلطة</w:t>
      </w:r>
    </w:p>
    <w:p w14:paraId="776460A3" w14:textId="77777777" w:rsidR="003D565E" w:rsidRDefault="002E5B95" w:rsidP="00BC75D8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</w:rPr>
      </w:pPr>
      <w:r>
        <w:rPr>
          <w:rFonts w:cs="Times New Roman"/>
          <w:b/>
          <w:bCs/>
          <w:sz w:val="12"/>
          <w:szCs w:val="12"/>
        </w:rPr>
        <w:tab/>
      </w:r>
    </w:p>
    <w:p w14:paraId="60DC574E" w14:textId="77777777" w:rsidR="003D565E" w:rsidRPr="00905FC1" w:rsidRDefault="003D565E" w:rsidP="003D565E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000E428D" w14:textId="77777777" w:rsidR="003D565E" w:rsidRDefault="003D565E" w:rsidP="003D565E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3E1BCE53" w14:textId="77777777" w:rsidR="003D565E" w:rsidRPr="00905FC1" w:rsidRDefault="003D565E" w:rsidP="003D565E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4BC71B59" w14:textId="77777777" w:rsidR="003D565E" w:rsidRPr="00905FC1" w:rsidRDefault="003D565E" w:rsidP="003D565E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3070FA9A" w14:textId="77777777" w:rsidR="003D565E" w:rsidRPr="00F72629" w:rsidRDefault="00F72629" w:rsidP="00F72629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EE5DA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لسلام عليكم ورحمة الله وبركاته،</w:t>
      </w:r>
    </w:p>
    <w:p w14:paraId="794AB48B" w14:textId="77777777" w:rsidR="00A91B22" w:rsidRDefault="003D565E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 w:rsidR="004A31EB">
        <w:rPr>
          <w:rFonts w:cs="Times New Roman" w:hint="cs"/>
          <w:b w:val="0"/>
          <w:bCs w:val="0"/>
          <w:sz w:val="28"/>
          <w:szCs w:val="28"/>
          <w:rtl/>
          <w:lang w:bidi="ar-SA"/>
        </w:rPr>
        <w:t>لكتابك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رقم (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1/1/11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) تاريخ 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1/9</w:t>
      </w:r>
      <w:r w:rsidR="0090012A">
        <w:rPr>
          <w:rFonts w:cs="Times New Roman" w:hint="cs"/>
          <w:b w:val="0"/>
          <w:bCs w:val="0"/>
          <w:sz w:val="28"/>
          <w:szCs w:val="28"/>
          <w:rtl/>
          <w:lang w:bidi="ar-SA"/>
        </w:rPr>
        <w:t>/2024م</w:t>
      </w:r>
      <w:r w:rsidRPr="00D16F06">
        <w:rPr>
          <w:rFonts w:cs="Times New Roman" w:hint="cs"/>
          <w:b w:val="0"/>
          <w:bCs w:val="0"/>
          <w:sz w:val="28"/>
          <w:rtl/>
        </w:rPr>
        <w:br/>
      </w:r>
      <w:proofErr w:type="gramStart"/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.</w:t>
      </w:r>
    </w:p>
    <w:p w14:paraId="41FD2717" w14:textId="77777777" w:rsidR="003D565E" w:rsidRPr="00D16F06" w:rsidRDefault="003D565E" w:rsidP="00987D46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proofErr w:type="gramStart"/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 w:rsidR="00B9746B">
        <w:rPr>
          <w:rFonts w:cs="Times New Roman" w:hint="cs"/>
          <w:b w:val="0"/>
          <w:bCs w:val="0"/>
          <w:sz w:val="28"/>
          <w:szCs w:val="28"/>
          <w:rtl/>
        </w:rPr>
        <w:t>أيام</w:t>
      </w:r>
      <w:proofErr w:type="gramEnd"/>
      <w:r w:rsidR="00BA1D5B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r w:rsidR="00987D46">
        <w:rPr>
          <w:rFonts w:cs="Times New Roman" w:hint="cs"/>
          <w:b w:val="0"/>
          <w:bCs w:val="0"/>
          <w:sz w:val="28"/>
          <w:szCs w:val="28"/>
          <w:rtl/>
        </w:rPr>
        <w:t>27+28+29/8</w:t>
      </w:r>
      <w:r w:rsidR="00B9746B">
        <w:rPr>
          <w:rFonts w:cs="Times New Roman" w:hint="cs"/>
          <w:b w:val="0"/>
          <w:bCs w:val="0"/>
          <w:sz w:val="28"/>
          <w:szCs w:val="28"/>
          <w:rtl/>
        </w:rPr>
        <w:t>/2024</w:t>
      </w:r>
      <w:r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987D46">
        <w:rPr>
          <w:rFonts w:cs="Times New Roman" w:hint="cs"/>
          <w:b w:val="0"/>
          <w:bCs w:val="0"/>
          <w:sz w:val="30"/>
          <w:szCs w:val="30"/>
          <w:rtl/>
        </w:rPr>
        <w:t>والدتك</w:t>
      </w:r>
      <w:r>
        <w:rPr>
          <w:rFonts w:cs="Times New Roman" w:hint="cs"/>
          <w:b w:val="0"/>
          <w:bCs w:val="0"/>
          <w:sz w:val="30"/>
          <w:szCs w:val="30"/>
          <w:rtl/>
        </w:rPr>
        <w:t xml:space="preserve">  </w:t>
      </w:r>
    </w:p>
    <w:p w14:paraId="27D17B18" w14:textId="77777777" w:rsidR="003D565E" w:rsidRPr="00D16F06" w:rsidRDefault="003D565E" w:rsidP="003D565E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2A6C041D" w14:textId="77777777" w:rsidR="003D565E" w:rsidRPr="00905FC1" w:rsidRDefault="003D565E" w:rsidP="003D565E">
      <w:pPr>
        <w:jc w:val="center"/>
        <w:rPr>
          <w:rFonts w:cs="Times New Roman"/>
          <w:sz w:val="12"/>
          <w:szCs w:val="12"/>
          <w:rtl/>
        </w:rPr>
      </w:pPr>
    </w:p>
    <w:p w14:paraId="0CE68F73" w14:textId="77777777" w:rsidR="003D565E" w:rsidRDefault="003D565E" w:rsidP="003D565E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0419EA20" w14:textId="77777777" w:rsidR="003D565E" w:rsidRPr="00905FC1" w:rsidRDefault="003D565E" w:rsidP="003D565E">
      <w:pPr>
        <w:jc w:val="center"/>
        <w:rPr>
          <w:rFonts w:cs="Times New Roman" w:hint="cs"/>
          <w:sz w:val="28"/>
          <w:rtl/>
          <w:lang w:bidi="ar-JO"/>
        </w:rPr>
      </w:pPr>
    </w:p>
    <w:p w14:paraId="71377BB4" w14:textId="77777777" w:rsidR="003D565E" w:rsidRPr="00905FC1" w:rsidRDefault="003D565E" w:rsidP="003D565E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78919D6D" w14:textId="77777777" w:rsidR="003D565E" w:rsidRPr="00905FC1" w:rsidRDefault="003D565E" w:rsidP="003D565E">
      <w:pPr>
        <w:ind w:right="420"/>
        <w:rPr>
          <w:rFonts w:cs="Times New Roman"/>
          <w:sz w:val="28"/>
          <w:rtl/>
          <w:lang w:bidi="ar-JO"/>
        </w:rPr>
      </w:pPr>
    </w:p>
    <w:p w14:paraId="05515450" w14:textId="77777777" w:rsidR="003D565E" w:rsidRPr="00905FC1" w:rsidRDefault="003D565E" w:rsidP="003D565E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1C1C4254" w14:textId="77777777" w:rsidR="003D565E" w:rsidRDefault="003D565E" w:rsidP="00F72629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03294C03" w14:textId="77777777" w:rsidR="003D565E" w:rsidRPr="00905FC1" w:rsidRDefault="003D565E" w:rsidP="003D565E">
      <w:pPr>
        <w:rPr>
          <w:rFonts w:cs="Times New Roman" w:hint="cs"/>
          <w:sz w:val="28"/>
          <w:rtl/>
          <w:lang w:bidi="ar-JO"/>
        </w:rPr>
      </w:pPr>
    </w:p>
    <w:p w14:paraId="6255CB1B" w14:textId="77777777" w:rsidR="00116345" w:rsidRPr="00905FC1" w:rsidRDefault="00116345" w:rsidP="00116345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105DB79C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76599C42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66CC7FD8" w14:textId="77777777" w:rsidR="00116345" w:rsidRDefault="00116345" w:rsidP="00116345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lastRenderedPageBreak/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4E5162A6" w14:textId="77777777" w:rsidR="00BC75D8" w:rsidRDefault="00BC75D8" w:rsidP="00116345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3426AB3" w14:textId="77777777" w:rsidR="00C8009D" w:rsidRDefault="00C8009D" w:rsidP="003413A7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6041A30" w14:textId="77777777" w:rsidR="00D570A4" w:rsidRPr="00D570A4" w:rsidRDefault="00D570A4" w:rsidP="00987D46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السيدة/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 w:rsidR="00987D46">
        <w:rPr>
          <w:rFonts w:cs="Times New Roman" w:hint="cs"/>
          <w:b/>
          <w:bCs/>
          <w:sz w:val="28"/>
          <w:rtl/>
          <w:lang w:bidi="ar-JO"/>
        </w:rPr>
        <w:t xml:space="preserve">فايزة غالب </w:t>
      </w:r>
      <w:proofErr w:type="spellStart"/>
      <w:r w:rsidR="00987D46">
        <w:rPr>
          <w:rFonts w:cs="Times New Roman" w:hint="cs"/>
          <w:b/>
          <w:bCs/>
          <w:sz w:val="28"/>
          <w:rtl/>
          <w:lang w:bidi="ar-JO"/>
        </w:rPr>
        <w:t>ارشيد</w:t>
      </w:r>
      <w:proofErr w:type="spellEnd"/>
      <w:r w:rsidR="00987D46">
        <w:rPr>
          <w:rFonts w:cs="Times New Roman" w:hint="cs"/>
          <w:b/>
          <w:bCs/>
          <w:sz w:val="28"/>
          <w:rtl/>
          <w:lang w:bidi="ar-JO"/>
        </w:rPr>
        <w:t xml:space="preserve"> الغويري</w:t>
      </w:r>
      <w:r>
        <w:rPr>
          <w:rFonts w:cs="Times New Roman" w:hint="cs"/>
          <w:b/>
          <w:bCs/>
          <w:sz w:val="28"/>
          <w:rtl/>
          <w:lang w:bidi="ar-JO"/>
        </w:rPr>
        <w:t xml:space="preserve"> (</w:t>
      </w:r>
      <w:r w:rsidR="00987D46">
        <w:rPr>
          <w:rFonts w:cs="Times New Roman" w:hint="cs"/>
          <w:b/>
          <w:bCs/>
          <w:sz w:val="28"/>
          <w:rtl/>
          <w:lang w:bidi="ar-JO"/>
        </w:rPr>
        <w:t>103716</w:t>
      </w:r>
      <w:r>
        <w:rPr>
          <w:rFonts w:cs="Times New Roman" w:hint="cs"/>
          <w:b/>
          <w:bCs/>
          <w:sz w:val="28"/>
          <w:rtl/>
          <w:lang w:bidi="ar-JO"/>
        </w:rPr>
        <w:t>)</w:t>
      </w:r>
    </w:p>
    <w:p w14:paraId="266D7004" w14:textId="77777777" w:rsidR="00D570A4" w:rsidRDefault="00D570A4" w:rsidP="00987D46">
      <w:pPr>
        <w:tabs>
          <w:tab w:val="center" w:pos="4906"/>
          <w:tab w:val="left" w:pos="7311"/>
        </w:tabs>
        <w:bidi w:val="0"/>
        <w:spacing w:line="360" w:lineRule="auto"/>
        <w:rPr>
          <w:rFonts w:cs="Times New Roman"/>
          <w:b/>
          <w:bCs/>
          <w:sz w:val="28"/>
          <w:lang w:bidi="ar-JO"/>
        </w:rPr>
      </w:pPr>
      <w:r>
        <w:rPr>
          <w:rFonts w:cs="Times New Roman"/>
          <w:b/>
          <w:bCs/>
          <w:sz w:val="28"/>
          <w:rtl/>
        </w:rPr>
        <w:tab/>
      </w:r>
      <w:r>
        <w:rPr>
          <w:rFonts w:cs="Times New Roman" w:hint="cs"/>
          <w:b/>
          <w:bCs/>
          <w:sz w:val="28"/>
          <w:rtl/>
        </w:rPr>
        <w:t xml:space="preserve">مديرة مدرسة </w:t>
      </w:r>
      <w:r w:rsidR="00987D46">
        <w:rPr>
          <w:rFonts w:cs="Times New Roman" w:hint="cs"/>
          <w:b/>
          <w:bCs/>
          <w:sz w:val="28"/>
          <w:rtl/>
          <w:lang w:bidi="ar-JO"/>
        </w:rPr>
        <w:t xml:space="preserve">ابو </w:t>
      </w:r>
      <w:proofErr w:type="spellStart"/>
      <w:r w:rsidR="00987D46">
        <w:rPr>
          <w:rFonts w:cs="Times New Roman" w:hint="cs"/>
          <w:b/>
          <w:bCs/>
          <w:sz w:val="28"/>
          <w:rtl/>
          <w:lang w:bidi="ar-JO"/>
        </w:rPr>
        <w:t>خشيبة</w:t>
      </w:r>
      <w:proofErr w:type="spellEnd"/>
      <w:r>
        <w:rPr>
          <w:rFonts w:cs="Times New Roman" w:hint="cs"/>
          <w:b/>
          <w:bCs/>
          <w:sz w:val="28"/>
          <w:rtl/>
          <w:lang w:bidi="ar-JO"/>
        </w:rPr>
        <w:t xml:space="preserve"> الأساسية المختلطة</w:t>
      </w:r>
    </w:p>
    <w:p w14:paraId="4F6F155B" w14:textId="77777777" w:rsidR="00D570A4" w:rsidRDefault="00D570A4" w:rsidP="00D570A4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</w:rPr>
      </w:pPr>
      <w:r>
        <w:rPr>
          <w:rFonts w:cs="Times New Roman"/>
          <w:b/>
          <w:bCs/>
          <w:sz w:val="12"/>
          <w:szCs w:val="12"/>
        </w:rPr>
        <w:tab/>
      </w:r>
    </w:p>
    <w:p w14:paraId="73931DF8" w14:textId="77777777" w:rsidR="00D570A4" w:rsidRPr="00905FC1" w:rsidRDefault="00D570A4" w:rsidP="00D570A4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6DF1B218" w14:textId="77777777" w:rsidR="00D570A4" w:rsidRDefault="00D570A4" w:rsidP="00D570A4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6C4A3E6C" w14:textId="77777777" w:rsidR="00D570A4" w:rsidRPr="00905FC1" w:rsidRDefault="00D570A4" w:rsidP="00D570A4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7749B13D" w14:textId="77777777" w:rsidR="00D570A4" w:rsidRPr="00D570A4" w:rsidRDefault="00D570A4" w:rsidP="00D570A4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612162AD" w14:textId="77777777" w:rsidR="00F553D1" w:rsidRDefault="006525E9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لاحقًا</w:t>
      </w:r>
      <w:r w:rsidR="00D570A4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لكتابي رقم (ز2/1/1/2443) تاريخ 31/3/2024م</w:t>
      </w:r>
      <w:r w:rsidR="00D570A4"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  <w:t>و</w:t>
      </w:r>
      <w:r w:rsidR="00D570A4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 w:rsidR="00D570A4">
        <w:rPr>
          <w:rFonts w:cs="Times New Roman" w:hint="cs"/>
          <w:b w:val="0"/>
          <w:bCs w:val="0"/>
          <w:sz w:val="28"/>
          <w:szCs w:val="28"/>
          <w:rtl/>
          <w:lang w:bidi="ar-SA"/>
        </w:rPr>
        <w:t>لكتابك رقم (ز2/1/139103/69) تاريخ 18/3/2024م</w:t>
      </w:r>
      <w:r w:rsidR="00D570A4" w:rsidRPr="00D16F06">
        <w:rPr>
          <w:rFonts w:cs="Times New Roman" w:hint="cs"/>
          <w:b w:val="0"/>
          <w:bCs w:val="0"/>
          <w:sz w:val="28"/>
          <w:rtl/>
        </w:rPr>
        <w:br/>
      </w:r>
      <w:proofErr w:type="gramStart"/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58D367E1" w14:textId="77777777" w:rsidR="00D570A4" w:rsidRPr="00D16F06" w:rsidRDefault="00D570A4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proofErr w:type="gramStart"/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</w:rPr>
        <w:t>يوم</w:t>
      </w:r>
      <w:proofErr w:type="gramEnd"/>
      <w:r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r>
        <w:rPr>
          <w:rFonts w:cs="Times New Roman" w:hint="cs"/>
          <w:b w:val="0"/>
          <w:bCs w:val="0"/>
          <w:sz w:val="28"/>
          <w:szCs w:val="28"/>
          <w:rtl/>
        </w:rPr>
        <w:t xml:space="preserve">14/3/2024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)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>
        <w:rPr>
          <w:rFonts w:cs="Times New Roman" w:hint="cs"/>
          <w:b w:val="0"/>
          <w:bCs w:val="0"/>
          <w:sz w:val="30"/>
          <w:szCs w:val="30"/>
          <w:rtl/>
        </w:rPr>
        <w:t xml:space="preserve">اخت زوجك  </w:t>
      </w:r>
    </w:p>
    <w:p w14:paraId="41450532" w14:textId="77777777" w:rsidR="00D570A4" w:rsidRDefault="00D570A4" w:rsidP="00D570A4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0FE51C91" w14:textId="77777777" w:rsidR="00D570A4" w:rsidRPr="00D16F06" w:rsidRDefault="00D570A4" w:rsidP="00D570A4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>
        <w:rPr>
          <w:rFonts w:cs="Times New Roman" w:hint="cs"/>
          <w:b w:val="0"/>
          <w:bCs w:val="0"/>
          <w:sz w:val="30"/>
          <w:szCs w:val="30"/>
          <w:rtl/>
        </w:rPr>
        <w:t>واعتبار كتابي المشار اليه أعلاه لاغي.</w:t>
      </w:r>
    </w:p>
    <w:p w14:paraId="6385B280" w14:textId="77777777" w:rsidR="00D570A4" w:rsidRPr="00905FC1" w:rsidRDefault="00D570A4" w:rsidP="00D570A4">
      <w:pPr>
        <w:jc w:val="center"/>
        <w:rPr>
          <w:rFonts w:cs="Times New Roman"/>
          <w:sz w:val="12"/>
          <w:szCs w:val="12"/>
          <w:rtl/>
        </w:rPr>
      </w:pPr>
    </w:p>
    <w:p w14:paraId="1B1DD1D0" w14:textId="77777777" w:rsidR="00D570A4" w:rsidRDefault="00D570A4" w:rsidP="00D570A4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6206CEF5" w14:textId="77777777" w:rsidR="00D570A4" w:rsidRPr="00905FC1" w:rsidRDefault="00D570A4" w:rsidP="00D570A4">
      <w:pPr>
        <w:jc w:val="center"/>
        <w:rPr>
          <w:rFonts w:cs="Times New Roman" w:hint="cs"/>
          <w:sz w:val="28"/>
          <w:rtl/>
          <w:lang w:bidi="ar-JO"/>
        </w:rPr>
      </w:pPr>
    </w:p>
    <w:p w14:paraId="3A3E8843" w14:textId="77777777" w:rsidR="00D570A4" w:rsidRPr="00905FC1" w:rsidRDefault="00D570A4" w:rsidP="00D570A4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0BFE4477" w14:textId="77777777" w:rsidR="00D570A4" w:rsidRPr="00905FC1" w:rsidRDefault="00D570A4" w:rsidP="00D570A4">
      <w:pPr>
        <w:ind w:right="420"/>
        <w:rPr>
          <w:rFonts w:cs="Times New Roman"/>
          <w:sz w:val="28"/>
          <w:rtl/>
          <w:lang w:bidi="ar-JO"/>
        </w:rPr>
      </w:pPr>
    </w:p>
    <w:p w14:paraId="34953FB4" w14:textId="77777777" w:rsidR="00D570A4" w:rsidRPr="00905FC1" w:rsidRDefault="00D570A4" w:rsidP="00D570A4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5CB9B840" w14:textId="77777777" w:rsidR="00D570A4" w:rsidRPr="00905FC1" w:rsidRDefault="00D570A4" w:rsidP="00D570A4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</w:t>
      </w:r>
      <w:r>
        <w:rPr>
          <w:rFonts w:cs="Times New Roman"/>
          <w:sz w:val="28"/>
          <w:rtl/>
          <w:lang w:bidi="ar-JO"/>
        </w:rPr>
        <w:t xml:space="preserve">                               </w:t>
      </w:r>
    </w:p>
    <w:p w14:paraId="5BDE639D" w14:textId="77777777" w:rsidR="00D570A4" w:rsidRPr="00905FC1" w:rsidRDefault="00D570A4" w:rsidP="00D570A4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7DA05B3E" w14:textId="77777777" w:rsidR="00D570A4" w:rsidRDefault="00D570A4" w:rsidP="00D570A4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0BD9583B" w14:textId="77777777" w:rsidR="00D570A4" w:rsidRDefault="00D570A4" w:rsidP="00D570A4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2C1A88E8" w14:textId="77777777" w:rsidR="00D570A4" w:rsidRDefault="00D570A4" w:rsidP="00D570A4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lastRenderedPageBreak/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1102EBF9" w14:textId="77777777" w:rsidR="00D570A4" w:rsidRDefault="00D570A4" w:rsidP="00D570A4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8237212" w14:textId="77777777" w:rsidR="00D570A4" w:rsidRDefault="00D570A4" w:rsidP="003413A7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2DBE25F" w14:textId="77777777" w:rsidR="00D570A4" w:rsidRDefault="00D570A4" w:rsidP="003413A7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8883B72" w14:textId="77777777" w:rsidR="00863E89" w:rsidRDefault="00863E89" w:rsidP="00FE4FDD">
      <w:pPr>
        <w:tabs>
          <w:tab w:val="left" w:pos="3198"/>
          <w:tab w:val="center" w:pos="4819"/>
        </w:tabs>
        <w:bidi w:val="0"/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t>السيدة/</w:t>
      </w:r>
      <w:r w:rsidRPr="001F3855">
        <w:rPr>
          <w:rtl/>
        </w:rPr>
        <w:t xml:space="preserve"> </w:t>
      </w:r>
      <w:r w:rsidR="00FE4FDD">
        <w:rPr>
          <w:rFonts w:cs="Times New Roman" w:hint="cs"/>
          <w:b/>
          <w:bCs/>
          <w:sz w:val="28"/>
          <w:rtl/>
          <w:lang w:bidi="ar-JO"/>
        </w:rPr>
        <w:t xml:space="preserve">ميساء صابر </w:t>
      </w:r>
      <w:proofErr w:type="gramStart"/>
      <w:r w:rsidR="00FE4FDD">
        <w:rPr>
          <w:rFonts w:cs="Times New Roman" w:hint="cs"/>
          <w:b/>
          <w:bCs/>
          <w:sz w:val="28"/>
          <w:rtl/>
          <w:lang w:bidi="ar-JO"/>
        </w:rPr>
        <w:t>عبدالرحمن</w:t>
      </w:r>
      <w:proofErr w:type="gramEnd"/>
      <w:r w:rsidR="00FE4FDD">
        <w:rPr>
          <w:rFonts w:cs="Times New Roman" w:hint="cs"/>
          <w:b/>
          <w:bCs/>
          <w:sz w:val="28"/>
          <w:rtl/>
          <w:lang w:bidi="ar-JO"/>
        </w:rPr>
        <w:t xml:space="preserve"> حمادة (119456)</w:t>
      </w:r>
    </w:p>
    <w:p w14:paraId="6D5D2B39" w14:textId="77777777" w:rsidR="00C8009D" w:rsidRDefault="00863E89" w:rsidP="00DF13C3">
      <w:pPr>
        <w:tabs>
          <w:tab w:val="left" w:pos="2913"/>
          <w:tab w:val="center" w:pos="4819"/>
        </w:tabs>
        <w:bidi w:val="0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t xml:space="preserve">مديرة مدرسة </w:t>
      </w:r>
      <w:r w:rsidR="00DF13C3">
        <w:rPr>
          <w:rFonts w:cs="Times New Roman" w:hint="cs"/>
          <w:b/>
          <w:bCs/>
          <w:sz w:val="28"/>
          <w:rtl/>
        </w:rPr>
        <w:t>حي عرنوس</w:t>
      </w:r>
      <w:r w:rsidR="002C0446">
        <w:rPr>
          <w:rFonts w:cs="Times New Roman" w:hint="cs"/>
          <w:b/>
          <w:bCs/>
          <w:sz w:val="28"/>
          <w:rtl/>
        </w:rPr>
        <w:t xml:space="preserve"> </w:t>
      </w:r>
      <w:r w:rsidR="00DF13C3">
        <w:rPr>
          <w:rFonts w:cs="Times New Roman" w:hint="cs"/>
          <w:b/>
          <w:bCs/>
          <w:sz w:val="28"/>
          <w:rtl/>
        </w:rPr>
        <w:t>الأساسية</w:t>
      </w:r>
      <w:r>
        <w:rPr>
          <w:rFonts w:cs="Times New Roman" w:hint="cs"/>
          <w:b/>
          <w:bCs/>
          <w:sz w:val="28"/>
          <w:rtl/>
        </w:rPr>
        <w:t xml:space="preserve"> المختلطة</w:t>
      </w:r>
    </w:p>
    <w:p w14:paraId="2A502D5C" w14:textId="77777777" w:rsidR="00863E89" w:rsidRDefault="00863E89" w:rsidP="00DF13C3">
      <w:pPr>
        <w:tabs>
          <w:tab w:val="left" w:pos="2913"/>
          <w:tab w:val="center" w:pos="4819"/>
        </w:tabs>
        <w:bidi w:val="0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</w:p>
    <w:p w14:paraId="60E8DB71" w14:textId="77777777" w:rsidR="00C8009D" w:rsidRPr="00905FC1" w:rsidRDefault="00C8009D" w:rsidP="00C8009D">
      <w:pPr>
        <w:spacing w:line="360" w:lineRule="auto"/>
        <w:jc w:val="center"/>
        <w:rPr>
          <w:rFonts w:cs="Times New Roman"/>
          <w:b/>
          <w:bCs/>
          <w:sz w:val="12"/>
          <w:szCs w:val="12"/>
          <w:rtl/>
          <w:lang w:bidi="ar-JO"/>
        </w:rPr>
      </w:pPr>
    </w:p>
    <w:p w14:paraId="603760A8" w14:textId="77777777" w:rsidR="00C8009D" w:rsidRDefault="00C8009D" w:rsidP="00C8009D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4783E85E" w14:textId="77777777" w:rsidR="00C8009D" w:rsidRPr="00905FC1" w:rsidRDefault="00C8009D" w:rsidP="00C8009D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2A764819" w14:textId="77777777" w:rsidR="00C8009D" w:rsidRPr="00905FC1" w:rsidRDefault="00C8009D" w:rsidP="00C8009D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16B8BAC8" w14:textId="77777777" w:rsidR="00C8009D" w:rsidRPr="00905FC1" w:rsidRDefault="00C8009D" w:rsidP="00C8009D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18"/>
          <w:szCs w:val="18"/>
          <w:rtl/>
          <w:lang w:bidi="ar-SA"/>
        </w:rPr>
      </w:pPr>
    </w:p>
    <w:p w14:paraId="47E23A03" w14:textId="77777777" w:rsidR="00F553D1" w:rsidRDefault="00C8009D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proofErr w:type="gramStart"/>
      <w:r w:rsidR="0075216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لكتابك 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رقم</w:t>
      </w:r>
      <w:proofErr w:type="gramEnd"/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(</w:t>
      </w:r>
      <w:r w:rsidR="00DF13C3">
        <w:rPr>
          <w:rFonts w:cs="Times New Roman" w:hint="cs"/>
          <w:b w:val="0"/>
          <w:bCs w:val="0"/>
          <w:sz w:val="28"/>
          <w:szCs w:val="28"/>
          <w:rtl/>
          <w:lang w:bidi="ar-SA"/>
        </w:rPr>
        <w:t>ز2/1/1/119456/442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) تاريخ </w:t>
      </w:r>
      <w:r w:rsidR="00DF13C3">
        <w:rPr>
          <w:rFonts w:cs="Times New Roman" w:hint="cs"/>
          <w:b w:val="0"/>
          <w:bCs w:val="0"/>
          <w:sz w:val="28"/>
          <w:szCs w:val="28"/>
          <w:rtl/>
          <w:lang w:bidi="ar-SA"/>
        </w:rPr>
        <w:t>26/12/2023</w:t>
      </w:r>
      <w:r w:rsidR="00463279"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أ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4CD85723" w14:textId="77777777" w:rsidR="00C8009D" w:rsidRPr="00D16F06" w:rsidRDefault="00C8009D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proofErr w:type="gramStart"/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 w:rsidR="00DF13C3">
        <w:rPr>
          <w:rFonts w:cs="Times New Roman" w:hint="cs"/>
          <w:b w:val="0"/>
          <w:bCs w:val="0"/>
          <w:sz w:val="28"/>
          <w:szCs w:val="28"/>
          <w:rtl/>
        </w:rPr>
        <w:t>يوم</w:t>
      </w:r>
      <w:proofErr w:type="gramEnd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(</w:t>
      </w:r>
      <w:r w:rsidR="00DF13C3">
        <w:rPr>
          <w:rFonts w:cs="Times New Roman" w:hint="cs"/>
          <w:b w:val="0"/>
          <w:bCs w:val="0"/>
          <w:sz w:val="28"/>
          <w:szCs w:val="28"/>
          <w:rtl/>
        </w:rPr>
        <w:t>24/12/2023م</w:t>
      </w:r>
      <w:r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>)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DF13C3">
        <w:rPr>
          <w:rFonts w:cs="Times New Roman" w:hint="cs"/>
          <w:b w:val="0"/>
          <w:bCs w:val="0"/>
          <w:sz w:val="30"/>
          <w:szCs w:val="30"/>
          <w:rtl/>
        </w:rPr>
        <w:t>والدة زوجك</w:t>
      </w:r>
    </w:p>
    <w:p w14:paraId="2293AF96" w14:textId="77777777" w:rsidR="00C8009D" w:rsidRPr="00D16F06" w:rsidRDefault="00C8009D" w:rsidP="00C8009D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16C3C71D" w14:textId="77777777" w:rsidR="00C8009D" w:rsidRPr="00905FC1" w:rsidRDefault="00C8009D" w:rsidP="00C8009D">
      <w:pPr>
        <w:jc w:val="center"/>
        <w:rPr>
          <w:rFonts w:cs="Times New Roman"/>
          <w:sz w:val="12"/>
          <w:szCs w:val="12"/>
          <w:rtl/>
        </w:rPr>
      </w:pPr>
    </w:p>
    <w:p w14:paraId="6FBA7129" w14:textId="77777777" w:rsidR="00C8009D" w:rsidRDefault="00C8009D" w:rsidP="00C8009D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5E9412A0" w14:textId="77777777" w:rsidR="00C8009D" w:rsidRPr="00905FC1" w:rsidRDefault="00C8009D" w:rsidP="00C8009D">
      <w:pPr>
        <w:jc w:val="center"/>
        <w:rPr>
          <w:rFonts w:cs="Times New Roman" w:hint="cs"/>
          <w:sz w:val="28"/>
          <w:rtl/>
          <w:lang w:bidi="ar-JO"/>
        </w:rPr>
      </w:pPr>
    </w:p>
    <w:p w14:paraId="719B7125" w14:textId="77777777" w:rsidR="00C8009D" w:rsidRPr="00905FC1" w:rsidRDefault="00C8009D" w:rsidP="00C8009D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73507D4B" w14:textId="77777777" w:rsidR="00C8009D" w:rsidRPr="00905FC1" w:rsidRDefault="00C8009D" w:rsidP="00C8009D">
      <w:pPr>
        <w:ind w:right="420"/>
        <w:rPr>
          <w:rFonts w:cs="Times New Roman"/>
          <w:sz w:val="28"/>
          <w:rtl/>
          <w:lang w:bidi="ar-JO"/>
        </w:rPr>
      </w:pPr>
    </w:p>
    <w:p w14:paraId="71E392F7" w14:textId="77777777" w:rsidR="00C8009D" w:rsidRDefault="00C8009D" w:rsidP="007C5651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</w:t>
      </w:r>
      <w:r w:rsidR="007C5651">
        <w:rPr>
          <w:rFonts w:cs="Times New Roman"/>
          <w:sz w:val="28"/>
          <w:rtl/>
          <w:lang w:bidi="ar-JO"/>
        </w:rPr>
        <w:t xml:space="preserve">                               </w:t>
      </w:r>
    </w:p>
    <w:p w14:paraId="4289FD26" w14:textId="77777777" w:rsidR="00C8009D" w:rsidRPr="00905FC1" w:rsidRDefault="00C8009D" w:rsidP="00C8009D">
      <w:pPr>
        <w:rPr>
          <w:rFonts w:cs="Times New Roman" w:hint="cs"/>
          <w:sz w:val="28"/>
          <w:rtl/>
          <w:lang w:bidi="ar-JO"/>
        </w:rPr>
      </w:pPr>
    </w:p>
    <w:p w14:paraId="42C1788A" w14:textId="77777777" w:rsidR="00116345" w:rsidRPr="00905FC1" w:rsidRDefault="00116345" w:rsidP="00116345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133A28E4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393F75BD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lastRenderedPageBreak/>
        <w:t>نسخة / سكرتيرة مدير التربية</w:t>
      </w:r>
    </w:p>
    <w:p w14:paraId="5294B55E" w14:textId="77777777" w:rsidR="00116345" w:rsidRDefault="00116345" w:rsidP="00116345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2DFEAB98" w14:textId="77777777" w:rsidR="00C8009D" w:rsidRDefault="00C8009D" w:rsidP="00C8009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E09B4E5" w14:textId="77777777" w:rsidR="00863E89" w:rsidRDefault="00863E89" w:rsidP="00C8009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756D8463" w14:textId="77777777" w:rsidR="003413A7" w:rsidRDefault="003413A7" w:rsidP="003413A7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57CC9F2" w14:textId="77777777" w:rsidR="0078674A" w:rsidRDefault="0078674A" w:rsidP="00824CC8">
      <w:pPr>
        <w:jc w:val="lowKashida"/>
        <w:rPr>
          <w:rFonts w:hint="cs"/>
          <w:b/>
          <w:bCs/>
          <w:sz w:val="12"/>
          <w:szCs w:val="12"/>
          <w:rtl/>
          <w:lang w:bidi="ar-JO"/>
        </w:rPr>
      </w:pPr>
    </w:p>
    <w:p w14:paraId="1F5C05AF" w14:textId="77777777" w:rsidR="00D673EF" w:rsidRDefault="00A1105E" w:rsidP="00746985">
      <w:pPr>
        <w:tabs>
          <w:tab w:val="center" w:pos="4663"/>
          <w:tab w:val="left" w:pos="6457"/>
        </w:tabs>
        <w:spacing w:line="360" w:lineRule="auto"/>
        <w:ind w:left="-312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/>
          <w:b/>
          <w:bCs/>
          <w:sz w:val="28"/>
          <w:rtl/>
        </w:rPr>
        <w:tab/>
      </w:r>
      <w:r w:rsidR="00897360">
        <w:rPr>
          <w:rFonts w:cs="Times New Roman" w:hint="cs"/>
          <w:b/>
          <w:bCs/>
          <w:sz w:val="28"/>
          <w:rtl/>
        </w:rPr>
        <w:t>السيد</w:t>
      </w:r>
      <w:r w:rsidR="00C40505">
        <w:rPr>
          <w:rFonts w:cs="Times New Roman" w:hint="cs"/>
          <w:b/>
          <w:bCs/>
          <w:sz w:val="28"/>
          <w:rtl/>
        </w:rPr>
        <w:t>ة</w:t>
      </w:r>
      <w:r w:rsidR="00D673EF">
        <w:rPr>
          <w:rFonts w:cs="Times New Roman" w:hint="cs"/>
          <w:b/>
          <w:bCs/>
          <w:sz w:val="28"/>
          <w:rtl/>
        </w:rPr>
        <w:t xml:space="preserve">/ </w:t>
      </w:r>
      <w:r w:rsidR="00746985">
        <w:rPr>
          <w:rFonts w:cs="Times New Roman" w:hint="cs"/>
          <w:b/>
          <w:bCs/>
          <w:sz w:val="28"/>
          <w:rtl/>
        </w:rPr>
        <w:t>يسرى محمد عوده القلاب</w:t>
      </w:r>
    </w:p>
    <w:p w14:paraId="2852C9F7" w14:textId="77777777" w:rsidR="00D91099" w:rsidRDefault="00E21DAD" w:rsidP="00746985">
      <w:pPr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بوساطة/</w:t>
      </w:r>
      <w:r w:rsidR="00D673EF">
        <w:rPr>
          <w:rFonts w:cs="Times New Roman" w:hint="cs"/>
          <w:b/>
          <w:bCs/>
          <w:sz w:val="28"/>
          <w:rtl/>
          <w:lang w:bidi="ar-JO"/>
        </w:rPr>
        <w:t xml:space="preserve">مديرة مدرسة </w:t>
      </w:r>
      <w:r w:rsidR="00746985">
        <w:rPr>
          <w:rFonts w:cs="Times New Roman" w:hint="cs"/>
          <w:b/>
          <w:bCs/>
          <w:sz w:val="28"/>
          <w:rtl/>
          <w:lang w:bidi="ar-JO"/>
        </w:rPr>
        <w:t>الرحيل الاساسية الاولى للبنات</w:t>
      </w:r>
    </w:p>
    <w:p w14:paraId="0B1AD5D6" w14:textId="77777777" w:rsidR="00D91099" w:rsidRDefault="00D91099" w:rsidP="00D91099">
      <w:pPr>
        <w:spacing w:line="360" w:lineRule="auto"/>
        <w:jc w:val="center"/>
        <w:rPr>
          <w:rFonts w:cs="Times New Roman" w:hint="cs"/>
          <w:b/>
          <w:bCs/>
          <w:sz w:val="12"/>
          <w:szCs w:val="12"/>
          <w:rtl/>
          <w:lang w:bidi="ar-JO"/>
        </w:rPr>
      </w:pPr>
    </w:p>
    <w:p w14:paraId="1F8A22B3" w14:textId="77777777" w:rsidR="00D673EF" w:rsidRDefault="00D673EF" w:rsidP="00D673EF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1161EA19" w14:textId="77777777" w:rsidR="00D673EF" w:rsidRPr="00905FC1" w:rsidRDefault="00D673EF" w:rsidP="00D673EF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745E75FB" w14:textId="77777777" w:rsidR="00D673EF" w:rsidRPr="00905FC1" w:rsidRDefault="00D673EF" w:rsidP="00D673EF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66E10129" w14:textId="77777777" w:rsidR="00D673EF" w:rsidRPr="00905FC1" w:rsidRDefault="00D673EF" w:rsidP="00D673EF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18"/>
          <w:szCs w:val="18"/>
          <w:rtl/>
          <w:lang w:bidi="ar-SA"/>
        </w:rPr>
      </w:pPr>
    </w:p>
    <w:p w14:paraId="60F68026" w14:textId="77777777" w:rsidR="00F553D1" w:rsidRDefault="00D673EF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 w:rsidR="00E21DAD">
        <w:rPr>
          <w:rFonts w:cs="Times New Roman" w:hint="cs"/>
          <w:b w:val="0"/>
          <w:bCs w:val="0"/>
          <w:sz w:val="28"/>
          <w:szCs w:val="28"/>
          <w:rtl/>
          <w:lang w:bidi="ar-SA"/>
        </w:rPr>
        <w:t>لكتاب مديرة مدرستك</w:t>
      </w: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رقم (</w:t>
      </w:r>
      <w:r w:rsidR="00B91BBA">
        <w:rPr>
          <w:rFonts w:cs="Times New Roman" w:hint="cs"/>
          <w:b w:val="0"/>
          <w:bCs w:val="0"/>
          <w:sz w:val="28"/>
          <w:szCs w:val="28"/>
          <w:rtl/>
          <w:lang w:bidi="ar-SA"/>
        </w:rPr>
        <w:t>ز/1/1/</w:t>
      </w:r>
      <w:r w:rsidR="00746985">
        <w:rPr>
          <w:rFonts w:cs="Times New Roman" w:hint="cs"/>
          <w:b w:val="0"/>
          <w:bCs w:val="0"/>
          <w:sz w:val="28"/>
          <w:szCs w:val="28"/>
          <w:rtl/>
          <w:lang w:bidi="ar-SA"/>
        </w:rPr>
        <w:t>572</w:t>
      </w:r>
      <w:r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) تاريخ </w:t>
      </w:r>
      <w:r w:rsidR="00746985">
        <w:rPr>
          <w:rFonts w:cs="Times New Roman" w:hint="cs"/>
          <w:b w:val="0"/>
          <w:bCs w:val="0"/>
          <w:sz w:val="28"/>
          <w:szCs w:val="28"/>
          <w:rtl/>
          <w:lang w:bidi="ar-SA"/>
        </w:rPr>
        <w:t>25/9</w:t>
      </w:r>
      <w:r w:rsidR="00E60B84">
        <w:rPr>
          <w:rFonts w:cs="Times New Roman" w:hint="cs"/>
          <w:b w:val="0"/>
          <w:bCs w:val="0"/>
          <w:sz w:val="28"/>
          <w:szCs w:val="28"/>
          <w:rtl/>
          <w:lang w:bidi="ar-SA"/>
        </w:rPr>
        <w:t>/2023</w:t>
      </w:r>
      <w:r w:rsidRPr="00D16F06">
        <w:rPr>
          <w:rFonts w:cs="Times New Roman" w:hint="cs"/>
          <w:b w:val="0"/>
          <w:bCs w:val="0"/>
          <w:sz w:val="28"/>
          <w:rtl/>
        </w:rPr>
        <w:br/>
      </w:r>
      <w:proofErr w:type="gramStart"/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54)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من نظام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6B9F0E1D" w14:textId="77777777" w:rsidR="00D673EF" w:rsidRPr="00D16F06" w:rsidRDefault="00D673EF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proofErr w:type="gramStart"/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</w:rPr>
        <w:t>من</w:t>
      </w:r>
      <w:proofErr w:type="gramEnd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 w:rsidR="00D91099">
        <w:rPr>
          <w:rFonts w:cs="Times New Roman" w:hint="cs"/>
          <w:b w:val="0"/>
          <w:bCs w:val="0"/>
          <w:sz w:val="28"/>
          <w:szCs w:val="28"/>
          <w:rtl/>
        </w:rPr>
        <w:t>تاريخ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="00746985">
        <w:rPr>
          <w:rFonts w:cs="Times New Roman" w:hint="cs"/>
          <w:b w:val="0"/>
          <w:bCs w:val="0"/>
          <w:sz w:val="28"/>
          <w:szCs w:val="28"/>
          <w:rtl/>
        </w:rPr>
        <w:t>7/9</w:t>
      </w:r>
      <w:r w:rsidR="00E60B84">
        <w:rPr>
          <w:rFonts w:cs="Times New Roman" w:hint="cs"/>
          <w:b w:val="0"/>
          <w:bCs w:val="0"/>
          <w:sz w:val="28"/>
          <w:szCs w:val="28"/>
          <w:rtl/>
        </w:rPr>
        <w:t>/2023</w:t>
      </w:r>
      <w:r w:rsidR="00E21DAD">
        <w:rPr>
          <w:rFonts w:cs="Times New Roman" w:hint="cs"/>
          <w:b w:val="0"/>
          <w:bCs w:val="0"/>
          <w:sz w:val="28"/>
          <w:szCs w:val="28"/>
          <w:rtl/>
        </w:rPr>
        <w:t xml:space="preserve"> ولمدة شهر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 w:rsidR="00E21DAD">
        <w:rPr>
          <w:rFonts w:cs="Times New Roman" w:hint="cs"/>
          <w:b w:val="0"/>
          <w:bCs w:val="0"/>
          <w:sz w:val="30"/>
          <w:szCs w:val="30"/>
          <w:rtl/>
        </w:rPr>
        <w:t>زوجك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.</w:t>
      </w:r>
    </w:p>
    <w:p w14:paraId="4FED6658" w14:textId="77777777" w:rsidR="00D673EF" w:rsidRPr="00D16F06" w:rsidRDefault="00D673EF" w:rsidP="00D673EF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617C28E4" w14:textId="77777777" w:rsidR="00D673EF" w:rsidRPr="00905FC1" w:rsidRDefault="00D673EF" w:rsidP="00D673EF">
      <w:pPr>
        <w:jc w:val="center"/>
        <w:rPr>
          <w:rFonts w:cs="Times New Roman"/>
          <w:sz w:val="12"/>
          <w:szCs w:val="12"/>
          <w:rtl/>
        </w:rPr>
      </w:pPr>
    </w:p>
    <w:p w14:paraId="73399462" w14:textId="77777777" w:rsidR="00D673EF" w:rsidRDefault="00D673EF" w:rsidP="00D673EF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02FE607A" w14:textId="77777777" w:rsidR="00D673EF" w:rsidRPr="00905FC1" w:rsidRDefault="00D673EF" w:rsidP="00D673EF">
      <w:pPr>
        <w:jc w:val="center"/>
        <w:rPr>
          <w:rFonts w:cs="Times New Roman" w:hint="cs"/>
          <w:sz w:val="28"/>
          <w:rtl/>
          <w:lang w:bidi="ar-JO"/>
        </w:rPr>
      </w:pPr>
    </w:p>
    <w:p w14:paraId="73C7D8F2" w14:textId="77777777" w:rsidR="00D673EF" w:rsidRPr="00905FC1" w:rsidRDefault="00D673EF" w:rsidP="00D673EF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54DAB7B2" w14:textId="77777777" w:rsidR="00D673EF" w:rsidRPr="00905FC1" w:rsidRDefault="00D673EF" w:rsidP="00D673EF">
      <w:pPr>
        <w:ind w:right="420"/>
        <w:rPr>
          <w:rFonts w:cs="Times New Roman"/>
          <w:sz w:val="28"/>
          <w:rtl/>
          <w:lang w:bidi="ar-JO"/>
        </w:rPr>
      </w:pPr>
    </w:p>
    <w:p w14:paraId="65C61B47" w14:textId="77777777" w:rsidR="00D673EF" w:rsidRPr="00905FC1" w:rsidRDefault="00D673EF" w:rsidP="00D673EF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7C11570B" w14:textId="77777777" w:rsidR="00D673EF" w:rsidRPr="00905FC1" w:rsidRDefault="00D673EF" w:rsidP="00D673EF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4045428C" w14:textId="77777777" w:rsidR="00D673EF" w:rsidRPr="00905FC1" w:rsidRDefault="00D673EF" w:rsidP="00D673EF">
      <w:pPr>
        <w:rPr>
          <w:rFonts w:cs="Times New Roman" w:hint="cs"/>
          <w:sz w:val="28"/>
          <w:rtl/>
          <w:lang w:bidi="ar-JO"/>
        </w:rPr>
      </w:pPr>
    </w:p>
    <w:p w14:paraId="3C16D0F2" w14:textId="77777777" w:rsidR="00D673EF" w:rsidRPr="00905FC1" w:rsidRDefault="00D673EF" w:rsidP="00D673EF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lastRenderedPageBreak/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525AB6D2" w14:textId="77777777" w:rsidR="00D673EF" w:rsidRDefault="00D673EF" w:rsidP="00D673EF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  </w:t>
      </w:r>
    </w:p>
    <w:p w14:paraId="7D246722" w14:textId="77777777" w:rsidR="00097AD6" w:rsidRDefault="00D673EF" w:rsidP="00D673EF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 xml:space="preserve">ان  </w:t>
      </w:r>
    </w:p>
    <w:p w14:paraId="7895832D" w14:textId="77777777" w:rsidR="00097AD6" w:rsidRDefault="00097AD6" w:rsidP="00D673EF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AD6510F" w14:textId="77777777" w:rsidR="00097AD6" w:rsidRDefault="00097AD6" w:rsidP="00D673EF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AF05BBB" w14:textId="77777777" w:rsidR="00D673EF" w:rsidRDefault="00D673EF" w:rsidP="00D673EF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 xml:space="preserve">                                                                        </w:t>
      </w:r>
    </w:p>
    <w:p w14:paraId="61FBE003" w14:textId="77777777" w:rsidR="00D673EF" w:rsidRDefault="00D673EF" w:rsidP="00D673EF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6CDAD15" w14:textId="77777777" w:rsidR="00097AD6" w:rsidRDefault="00097AD6" w:rsidP="00097AD6">
      <w:pPr>
        <w:spacing w:line="360" w:lineRule="auto"/>
        <w:ind w:left="-312"/>
        <w:jc w:val="center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السيد/جمال عبد الله علي العزازي</w:t>
      </w:r>
    </w:p>
    <w:p w14:paraId="6B75B7DF" w14:textId="77777777" w:rsidR="00097AD6" w:rsidRPr="00905FC1" w:rsidRDefault="00097AD6" w:rsidP="00097AD6">
      <w:pPr>
        <w:spacing w:line="360" w:lineRule="auto"/>
        <w:ind w:left="-312"/>
        <w:jc w:val="center"/>
        <w:rPr>
          <w:rFonts w:cs="Times New Roman" w:hint="cs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  <w:lang w:bidi="ar-JO"/>
        </w:rPr>
        <w:t>بوساطة /رئيس قسم اللوازم والكتب المدرسية والنقليات</w:t>
      </w:r>
    </w:p>
    <w:p w14:paraId="1E1BDD86" w14:textId="77777777" w:rsidR="00097AD6" w:rsidRPr="00905FC1" w:rsidRDefault="00097AD6" w:rsidP="00097AD6">
      <w:pPr>
        <w:spacing w:line="360" w:lineRule="auto"/>
        <w:rPr>
          <w:rFonts w:cs="Times New Roman"/>
          <w:b/>
          <w:bCs/>
          <w:sz w:val="16"/>
          <w:szCs w:val="16"/>
          <w:rtl/>
        </w:rPr>
      </w:pPr>
    </w:p>
    <w:p w14:paraId="2E0E2CBB" w14:textId="77777777" w:rsidR="00097AD6" w:rsidRPr="00905FC1" w:rsidRDefault="00097AD6" w:rsidP="00097AD6">
      <w:pPr>
        <w:pStyle w:val="a4"/>
        <w:spacing w:line="360" w:lineRule="auto"/>
        <w:jc w:val="right"/>
        <w:rPr>
          <w:rFonts w:cs="Times New Roman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الإجازات العرضية براتب كامل مع العلاوات</w:t>
      </w:r>
    </w:p>
    <w:p w14:paraId="70D6CD9C" w14:textId="77777777" w:rsidR="00097AD6" w:rsidRPr="00905FC1" w:rsidRDefault="00097AD6" w:rsidP="00097AD6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 </w:t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والثانية والثالثة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)</w:t>
      </w:r>
    </w:p>
    <w:p w14:paraId="7B9AC50A" w14:textId="77777777" w:rsidR="00097AD6" w:rsidRPr="00905FC1" w:rsidRDefault="00097AD6" w:rsidP="00097AD6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7B861C12" w14:textId="77777777" w:rsidR="00097AD6" w:rsidRPr="00905FC1" w:rsidRDefault="00097AD6" w:rsidP="00097AD6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</w:p>
    <w:p w14:paraId="62EFE017" w14:textId="77777777" w:rsidR="00F553D1" w:rsidRDefault="00097AD6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905FC1">
        <w:rPr>
          <w:rFonts w:cs="Times New Roman"/>
          <w:b w:val="0"/>
          <w:bCs w:val="0"/>
          <w:sz w:val="28"/>
          <w:szCs w:val="28"/>
          <w:rtl/>
        </w:rPr>
        <w:t xml:space="preserve">إشارة </w:t>
      </w:r>
      <w:r>
        <w:rPr>
          <w:rFonts w:cs="Times New Roman" w:hint="cs"/>
          <w:b w:val="0"/>
          <w:bCs w:val="0"/>
          <w:sz w:val="28"/>
          <w:szCs w:val="28"/>
          <w:rtl/>
        </w:rPr>
        <w:t xml:space="preserve">لاستجوابك بتاريخ 18/11/2019 </w:t>
      </w:r>
      <w:proofErr w:type="gramStart"/>
      <w:r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905FC1">
        <w:rPr>
          <w:rFonts w:cs="Times New Roman"/>
          <w:b w:val="0"/>
          <w:bCs w:val="0"/>
          <w:sz w:val="28"/>
          <w:szCs w:val="28"/>
          <w:rtl/>
        </w:rPr>
        <w:t xml:space="preserve"> ،</w:t>
      </w:r>
      <w:proofErr w:type="gramEnd"/>
      <w:r w:rsidRPr="00905FC1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</w:rPr>
        <w:br/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 المادة رقم (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ب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ادارة الموارد البشرية في القطاع العام رقم (33)  لسنة 2024م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A91B22" w:rsidRPr="00D16F06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A91B22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A91B22">
        <w:rPr>
          <w:rFonts w:cs="Times New Roman" w:hint="cs"/>
          <w:b w:val="0"/>
          <w:bCs w:val="0"/>
          <w:sz w:val="28"/>
          <w:szCs w:val="28"/>
          <w:rtl/>
          <w:lang w:bidi="ar-SA"/>
        </w:rPr>
        <w:t>عطوفة الأمين العام للشؤون الإدارية والمالية</w:t>
      </w:r>
      <w:r w:rsidR="00A91B22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2774AE72" w14:textId="77777777" w:rsidR="00097AD6" w:rsidRPr="00D16F06" w:rsidRDefault="00097AD6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قررت اعتبار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تغيبك عن </w:t>
      </w:r>
      <w:proofErr w:type="gramStart"/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العمل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</w:rPr>
        <w:t>من</w:t>
      </w:r>
      <w:proofErr w:type="gramEnd"/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>
        <w:rPr>
          <w:rFonts w:cs="Times New Roman" w:hint="cs"/>
          <w:b w:val="0"/>
          <w:bCs w:val="0"/>
          <w:sz w:val="28"/>
          <w:szCs w:val="28"/>
          <w:rtl/>
        </w:rPr>
        <w:t>تاريخ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="00D2744B">
        <w:rPr>
          <w:rFonts w:cs="Times New Roman" w:hint="cs"/>
          <w:b w:val="0"/>
          <w:bCs w:val="0"/>
          <w:sz w:val="28"/>
          <w:szCs w:val="28"/>
          <w:rtl/>
        </w:rPr>
        <w:t>10</w:t>
      </w:r>
      <w:r>
        <w:rPr>
          <w:rFonts w:cs="Times New Roman" w:hint="cs"/>
          <w:b w:val="0"/>
          <w:bCs w:val="0"/>
          <w:sz w:val="28"/>
          <w:szCs w:val="28"/>
          <w:rtl/>
        </w:rPr>
        <w:t xml:space="preserve">/11/2019 ولمدة </w:t>
      </w:r>
      <w:r w:rsidR="00D2744B">
        <w:rPr>
          <w:rFonts w:cs="Times New Roman" w:hint="cs"/>
          <w:b w:val="0"/>
          <w:bCs w:val="0"/>
          <w:sz w:val="28"/>
          <w:szCs w:val="28"/>
          <w:rtl/>
        </w:rPr>
        <w:t>عشرة ايام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>إجازة عرضية  براتب كامل</w:t>
      </w:r>
      <w:r w:rsidRPr="00D16F06">
        <w:rPr>
          <w:rFonts w:cs="Times New Roman" w:hint="cs"/>
          <w:b w:val="0"/>
          <w:bCs w:val="0"/>
          <w:sz w:val="28"/>
          <w:szCs w:val="28"/>
          <w:rtl/>
        </w:rPr>
        <w:t xml:space="preserve"> </w:t>
      </w:r>
      <w:r w:rsidRPr="00D16F06">
        <w:rPr>
          <w:rFonts w:cs="Times New Roman"/>
          <w:b w:val="0"/>
          <w:bCs w:val="0"/>
          <w:sz w:val="28"/>
          <w:szCs w:val="28"/>
          <w:rtl/>
        </w:rPr>
        <w:t xml:space="preserve">مع العلاوات. </w:t>
      </w:r>
      <w:r w:rsidRPr="00D16F06">
        <w:rPr>
          <w:rFonts w:cs="Times New Roman"/>
          <w:b w:val="0"/>
          <w:bCs w:val="0"/>
          <w:sz w:val="28"/>
          <w:szCs w:val="28"/>
          <w:rtl/>
        </w:rPr>
        <w:br/>
      </w:r>
      <w:r w:rsidRPr="00D16F06">
        <w:rPr>
          <w:rFonts w:cs="Times New Roman"/>
          <w:b w:val="0"/>
          <w:bCs w:val="0"/>
          <w:sz w:val="30"/>
          <w:szCs w:val="30"/>
          <w:rtl/>
        </w:rPr>
        <w:t>وذلك بسبب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proofErr w:type="gramStart"/>
      <w:r w:rsidRPr="00D16F06">
        <w:rPr>
          <w:rFonts w:cs="Times New Roman" w:hint="cs"/>
          <w:b w:val="0"/>
          <w:bCs w:val="0"/>
          <w:sz w:val="30"/>
          <w:szCs w:val="30"/>
          <w:rtl/>
        </w:rPr>
        <w:t>وفاة</w:t>
      </w:r>
      <w:r w:rsidRPr="00D16F06">
        <w:rPr>
          <w:rFonts w:cs="Times New Roman"/>
          <w:b w:val="0"/>
          <w:bCs w:val="0"/>
          <w:sz w:val="30"/>
          <w:szCs w:val="30"/>
          <w:rtl/>
        </w:rPr>
        <w:t xml:space="preserve"> :</w:t>
      </w:r>
      <w:proofErr w:type="gramEnd"/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</w:t>
      </w:r>
      <w:r>
        <w:rPr>
          <w:rFonts w:cs="Times New Roman" w:hint="cs"/>
          <w:b w:val="0"/>
          <w:bCs w:val="0"/>
          <w:sz w:val="30"/>
          <w:szCs w:val="30"/>
          <w:rtl/>
        </w:rPr>
        <w:t>زوجتك</w:t>
      </w:r>
      <w:r w:rsidRPr="00D16F06">
        <w:rPr>
          <w:rFonts w:cs="Times New Roman" w:hint="cs"/>
          <w:b w:val="0"/>
          <w:bCs w:val="0"/>
          <w:sz w:val="30"/>
          <w:szCs w:val="30"/>
          <w:rtl/>
        </w:rPr>
        <w:t xml:space="preserve"> .</w:t>
      </w:r>
    </w:p>
    <w:p w14:paraId="425507F5" w14:textId="77777777" w:rsidR="00097AD6" w:rsidRPr="00D16F06" w:rsidRDefault="00097AD6" w:rsidP="00097AD6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30"/>
          <w:szCs w:val="30"/>
          <w:rtl/>
        </w:rPr>
      </w:pPr>
      <w:r w:rsidRPr="00D16F06">
        <w:rPr>
          <w:rFonts w:cs="Times New Roman" w:hint="cs"/>
          <w:b w:val="0"/>
          <w:bCs w:val="0"/>
          <w:sz w:val="30"/>
          <w:szCs w:val="30"/>
          <w:rtl/>
        </w:rPr>
        <w:t>مـع الـتـعـــازي.</w:t>
      </w:r>
    </w:p>
    <w:p w14:paraId="531F12DA" w14:textId="77777777" w:rsidR="00097AD6" w:rsidRPr="00905FC1" w:rsidRDefault="00097AD6" w:rsidP="00097AD6">
      <w:pPr>
        <w:pStyle w:val="a4"/>
        <w:spacing w:line="360" w:lineRule="auto"/>
        <w:ind w:left="-432" w:right="-480"/>
        <w:jc w:val="lowKashida"/>
        <w:rPr>
          <w:rFonts w:cs="Times New Roman"/>
          <w:b w:val="0"/>
          <w:bCs w:val="0"/>
          <w:sz w:val="8"/>
          <w:szCs w:val="8"/>
          <w:rtl/>
        </w:rPr>
      </w:pPr>
    </w:p>
    <w:p w14:paraId="6A230EA8" w14:textId="77777777" w:rsidR="00D2744B" w:rsidRDefault="00D2744B" w:rsidP="00D2744B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5DF63E96" w14:textId="77777777" w:rsidR="00D2744B" w:rsidRPr="00905FC1" w:rsidRDefault="00D2744B" w:rsidP="00D2744B">
      <w:pPr>
        <w:jc w:val="center"/>
        <w:rPr>
          <w:rFonts w:cs="Times New Roman" w:hint="cs"/>
          <w:sz w:val="28"/>
          <w:rtl/>
          <w:lang w:bidi="ar-JO"/>
        </w:rPr>
      </w:pPr>
    </w:p>
    <w:p w14:paraId="4ACBEE7D" w14:textId="77777777" w:rsidR="00D2744B" w:rsidRPr="00905FC1" w:rsidRDefault="00D2744B" w:rsidP="00D2744B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0C88FDC4" w14:textId="77777777" w:rsidR="00D2744B" w:rsidRPr="00905FC1" w:rsidRDefault="00D2744B" w:rsidP="00D2744B">
      <w:pPr>
        <w:ind w:right="420"/>
        <w:rPr>
          <w:rFonts w:cs="Times New Roman"/>
          <w:sz w:val="28"/>
          <w:rtl/>
          <w:lang w:bidi="ar-JO"/>
        </w:rPr>
      </w:pPr>
    </w:p>
    <w:p w14:paraId="7E7BFF32" w14:textId="77777777" w:rsidR="00D2744B" w:rsidRPr="00905FC1" w:rsidRDefault="00D2744B" w:rsidP="00D2744B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75FA2DCD" w14:textId="77777777" w:rsidR="00D2744B" w:rsidRPr="00905FC1" w:rsidRDefault="00D2744B" w:rsidP="00D2744B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19BC0F6E" w14:textId="77777777" w:rsidR="00D2744B" w:rsidRPr="00905FC1" w:rsidRDefault="00D2744B" w:rsidP="00D2744B">
      <w:pPr>
        <w:rPr>
          <w:rFonts w:cs="Times New Roman" w:hint="cs"/>
          <w:sz w:val="28"/>
          <w:rtl/>
          <w:lang w:bidi="ar-JO"/>
        </w:rPr>
      </w:pPr>
    </w:p>
    <w:p w14:paraId="5EA8AF79" w14:textId="77777777" w:rsidR="00D2744B" w:rsidRPr="00905FC1" w:rsidRDefault="00D2744B" w:rsidP="00D2744B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08609DDC" w14:textId="77777777" w:rsidR="00D2744B" w:rsidRDefault="00D2744B" w:rsidP="00D2744B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  </w:t>
      </w:r>
    </w:p>
    <w:p w14:paraId="7D94BFC9" w14:textId="77777777" w:rsidR="00D2744B" w:rsidRDefault="00D2744B" w:rsidP="00D2744B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 xml:space="preserve">ان  </w:t>
      </w:r>
    </w:p>
    <w:p w14:paraId="4E8E6B12" w14:textId="77777777" w:rsidR="00D2744B" w:rsidRDefault="00D2744B" w:rsidP="00D2744B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8AE5E7D" w14:textId="77777777" w:rsidR="00B91BBA" w:rsidRDefault="00097AD6" w:rsidP="00815947">
      <w:pPr>
        <w:spacing w:line="360" w:lineRule="auto"/>
        <w:ind w:left="-312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 xml:space="preserve">                                  </w:t>
      </w:r>
    </w:p>
    <w:p w14:paraId="646BD027" w14:textId="77777777" w:rsidR="00B346C8" w:rsidRDefault="00B346C8" w:rsidP="00815947">
      <w:pPr>
        <w:spacing w:line="360" w:lineRule="auto"/>
        <w:ind w:left="-312"/>
        <w:rPr>
          <w:rFonts w:cs="Times New Roman" w:hint="cs"/>
          <w:b/>
          <w:bCs/>
          <w:sz w:val="28"/>
          <w:rtl/>
          <w:lang w:bidi="ar-JO"/>
        </w:rPr>
      </w:pPr>
    </w:p>
    <w:p w14:paraId="171D53D8" w14:textId="77777777" w:rsidR="00FA7196" w:rsidRDefault="00FA7196" w:rsidP="00FA7196">
      <w:pPr>
        <w:tabs>
          <w:tab w:val="left" w:pos="3081"/>
          <w:tab w:val="center" w:pos="4819"/>
        </w:tabs>
        <w:bidi w:val="0"/>
        <w:spacing w:line="360" w:lineRule="auto"/>
        <w:rPr>
          <w:rFonts w:cs="Times New Roman"/>
          <w:sz w:val="28"/>
          <w:lang w:bidi="ar-JO"/>
        </w:rPr>
      </w:pPr>
    </w:p>
    <w:p w14:paraId="5B26399E" w14:textId="77777777" w:rsidR="009B62CC" w:rsidRPr="009B62CC" w:rsidRDefault="00FF4D1C" w:rsidP="001737A4">
      <w:pPr>
        <w:bidi w:val="0"/>
        <w:jc w:val="center"/>
        <w:rPr>
          <w:rFonts w:ascii="Calibri" w:hAnsi="Calibri" w:cs="Times New Roman" w:hint="cs"/>
          <w:color w:val="000000"/>
          <w:sz w:val="36"/>
          <w:szCs w:val="36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t>السيدة/</w:t>
      </w:r>
      <w:r w:rsidRPr="002746F4">
        <w:rPr>
          <w:rFonts w:cs="Times New Roman"/>
          <w:b/>
          <w:bCs/>
          <w:sz w:val="28"/>
          <w:rtl/>
        </w:rPr>
        <w:t xml:space="preserve"> </w:t>
      </w:r>
      <w:r w:rsidR="001737A4">
        <w:rPr>
          <w:rFonts w:cs="Times New Roman" w:hint="cs"/>
          <w:b/>
          <w:bCs/>
          <w:sz w:val="28"/>
          <w:rtl/>
        </w:rPr>
        <w:t>سوسن محمد رشاد ولويل</w:t>
      </w:r>
    </w:p>
    <w:p w14:paraId="647D4C6C" w14:textId="77777777" w:rsidR="00FF4D1C" w:rsidRDefault="00FF4D1C" w:rsidP="009B62CC">
      <w:pPr>
        <w:bidi w:val="0"/>
        <w:spacing w:line="360" w:lineRule="auto"/>
        <w:jc w:val="center"/>
        <w:rPr>
          <w:rFonts w:cs="Times New Roman"/>
          <w:b/>
          <w:bCs/>
          <w:sz w:val="12"/>
          <w:szCs w:val="12"/>
        </w:rPr>
      </w:pPr>
    </w:p>
    <w:p w14:paraId="35E9A5E6" w14:textId="77777777" w:rsidR="00FF4D1C" w:rsidRDefault="00FF4D1C" w:rsidP="009C222C">
      <w:pPr>
        <w:tabs>
          <w:tab w:val="center" w:pos="4906"/>
          <w:tab w:val="left" w:pos="7746"/>
        </w:tabs>
        <w:spacing w:line="360" w:lineRule="auto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/>
          <w:b/>
          <w:bCs/>
          <w:sz w:val="28"/>
          <w:rtl/>
        </w:rPr>
        <w:tab/>
      </w:r>
      <w:r>
        <w:rPr>
          <w:rFonts w:cs="Times New Roman" w:hint="cs"/>
          <w:b/>
          <w:bCs/>
          <w:sz w:val="28"/>
          <w:rtl/>
        </w:rPr>
        <w:t xml:space="preserve">مديرة مدرسة </w:t>
      </w:r>
      <w:r w:rsidR="001737A4">
        <w:rPr>
          <w:rFonts w:cs="Times New Roman" w:hint="cs"/>
          <w:b/>
          <w:bCs/>
          <w:sz w:val="28"/>
          <w:rtl/>
        </w:rPr>
        <w:t>نازك الملائكة</w:t>
      </w:r>
      <w:r w:rsidR="00A540F2">
        <w:rPr>
          <w:rFonts w:cs="Times New Roman" w:hint="cs"/>
          <w:b/>
          <w:bCs/>
          <w:sz w:val="28"/>
          <w:rtl/>
        </w:rPr>
        <w:t xml:space="preserve"> الاساسية</w:t>
      </w:r>
      <w:r w:rsidR="00D66C31">
        <w:rPr>
          <w:rFonts w:cs="Times New Roman" w:hint="cs"/>
          <w:b/>
          <w:bCs/>
          <w:sz w:val="28"/>
          <w:rtl/>
        </w:rPr>
        <w:t xml:space="preserve"> المختلطة</w:t>
      </w:r>
      <w:r w:rsidR="009C222C">
        <w:rPr>
          <w:rFonts w:cs="Times New Roman"/>
          <w:b/>
          <w:bCs/>
          <w:sz w:val="28"/>
          <w:rtl/>
        </w:rPr>
        <w:tab/>
      </w:r>
    </w:p>
    <w:p w14:paraId="5F8E3A26" w14:textId="77777777" w:rsidR="00BA1D5B" w:rsidRPr="004E194A" w:rsidRDefault="008D193D" w:rsidP="004E194A">
      <w:pPr>
        <w:tabs>
          <w:tab w:val="center" w:pos="4906"/>
          <w:tab w:val="left" w:pos="7378"/>
          <w:tab w:val="left" w:pos="7930"/>
        </w:tabs>
        <w:spacing w:line="360" w:lineRule="auto"/>
        <w:rPr>
          <w:rFonts w:cs="Times New Roman" w:hint="cs"/>
          <w:b/>
          <w:bCs/>
          <w:sz w:val="28"/>
          <w:rtl/>
        </w:rPr>
      </w:pPr>
      <w:r>
        <w:rPr>
          <w:rFonts w:cs="Times New Roman"/>
          <w:b/>
          <w:bCs/>
          <w:sz w:val="28"/>
          <w:rtl/>
        </w:rPr>
        <w:tab/>
      </w:r>
      <w:r w:rsidR="001C00EB">
        <w:rPr>
          <w:rFonts w:cs="Times New Roman"/>
          <w:b/>
          <w:bCs/>
          <w:sz w:val="28"/>
          <w:rtl/>
        </w:rPr>
        <w:tab/>
      </w:r>
      <w:r w:rsidR="006A43DC">
        <w:rPr>
          <w:rFonts w:cs="Times New Roman"/>
          <w:b/>
          <w:bCs/>
          <w:sz w:val="12"/>
          <w:szCs w:val="12"/>
          <w:rtl/>
        </w:rPr>
        <w:tab/>
      </w:r>
      <w:r w:rsidR="006A43DC">
        <w:rPr>
          <w:rFonts w:cs="Times New Roman"/>
          <w:b/>
          <w:bCs/>
          <w:sz w:val="12"/>
          <w:szCs w:val="12"/>
          <w:rtl/>
        </w:rPr>
        <w:tab/>
      </w:r>
      <w:r w:rsidR="006A43DC">
        <w:rPr>
          <w:rFonts w:cs="Times New Roman"/>
          <w:b/>
          <w:bCs/>
          <w:sz w:val="12"/>
          <w:szCs w:val="12"/>
          <w:rtl/>
        </w:rPr>
        <w:tab/>
      </w:r>
    </w:p>
    <w:p w14:paraId="6E59BC96" w14:textId="77777777" w:rsidR="00BA1D5B" w:rsidRDefault="00BA1D5B" w:rsidP="00BA1D5B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03A4BF35" w14:textId="77777777" w:rsidR="00BA1D5B" w:rsidRPr="00905FC1" w:rsidRDefault="00BA1D5B" w:rsidP="00BA1D5B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</w:p>
    <w:p w14:paraId="6247F957" w14:textId="77777777" w:rsidR="00BA1D5B" w:rsidRPr="00905FC1" w:rsidRDefault="00BA1D5B" w:rsidP="00BA1D5B">
      <w:pPr>
        <w:pStyle w:val="a4"/>
        <w:spacing w:line="360" w:lineRule="auto"/>
        <w:jc w:val="left"/>
        <w:rPr>
          <w:rFonts w:cs="Times New Roman"/>
          <w:b w:val="0"/>
          <w:bCs w:val="0"/>
          <w:sz w:val="14"/>
          <w:szCs w:val="14"/>
          <w:rtl/>
          <w:lang w:bidi="ar-SA"/>
        </w:rPr>
      </w:pPr>
      <w:r w:rsidRPr="00905FC1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                </w:t>
      </w:r>
    </w:p>
    <w:p w14:paraId="7E357B6F" w14:textId="77777777" w:rsidR="00BA1D5B" w:rsidRPr="00905FC1" w:rsidRDefault="00BA1D5B" w:rsidP="00BA1D5B">
      <w:pPr>
        <w:pStyle w:val="a4"/>
        <w:spacing w:line="360" w:lineRule="auto"/>
        <w:jc w:val="left"/>
        <w:rPr>
          <w:rFonts w:cs="Times New Roman" w:hint="cs"/>
          <w:b w:val="0"/>
          <w:bCs w:val="0"/>
          <w:sz w:val="18"/>
          <w:szCs w:val="18"/>
          <w:rtl/>
          <w:lang w:bidi="ar-SA"/>
        </w:rPr>
      </w:pPr>
    </w:p>
    <w:p w14:paraId="64CD42B0" w14:textId="77777777" w:rsidR="00F553D1" w:rsidRPr="00F553D1" w:rsidRDefault="00286AA5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إشارة لكتابك رقم (</w:t>
      </w:r>
      <w:r w:rsidR="009F2D4B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1/</w:t>
      </w:r>
      <w:r w:rsidR="008204DC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1/144</w:t>
      </w:r>
      <w:r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) تاريخ </w:t>
      </w:r>
      <w:r w:rsidR="008204DC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10/5/2022</w:t>
      </w:r>
      <w:r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r w:rsidR="00BA1D5B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و استنادا</w:t>
      </w:r>
      <w:r w:rsidR="00BA1D5B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 المادة رقم (</w:t>
      </w:r>
      <w:r w:rsidR="00CB0C3C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107</w:t>
      </w:r>
      <w:r w:rsidR="00BA1D5B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/ </w:t>
      </w:r>
      <w:r w:rsidR="00BA1D5B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ب</w:t>
      </w:r>
      <w:r w:rsidR="00BA1D5B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>) من نظام الخدمة المدنية رقم (</w:t>
      </w:r>
      <w:r w:rsidR="00CB0C3C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9</w:t>
      </w:r>
      <w:r w:rsidR="00BA1D5B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لسنة </w:t>
      </w:r>
      <w:proofErr w:type="gramStart"/>
      <w:r w:rsidR="00CB0C3C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2020</w:t>
      </w:r>
      <w:r w:rsidR="00BA1D5B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،</w:t>
      </w:r>
      <w:proofErr w:type="gramEnd"/>
      <w:r w:rsidR="00BA1D5B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r w:rsidR="007B1DEE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والصلاحيات </w:t>
      </w:r>
      <w:r w:rsidR="007B1DEE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المفوضة</w:t>
      </w:r>
      <w:r w:rsidR="007B1DEE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7B1DEE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ا</w:t>
      </w:r>
      <w:r w:rsidR="007B1DEE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لي بموجب كتاب </w:t>
      </w:r>
      <w:r w:rsidR="007B1DEE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عطوفة الامين العام للشؤون الادارية والمالية </w:t>
      </w:r>
    </w:p>
    <w:p w14:paraId="31845366" w14:textId="77777777" w:rsidR="00F553D1" w:rsidRDefault="007B1DEE" w:rsidP="00F553D1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رقم (1/70/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13669</w:t>
      </w:r>
      <w:r w:rsidR="00F553D1">
        <w:rPr>
          <w:rFonts w:cs="Times New Roman"/>
          <w:b w:val="0"/>
          <w:bCs w:val="0"/>
          <w:sz w:val="28"/>
          <w:szCs w:val="28"/>
          <w:rtl/>
          <w:lang w:bidi="ar-SA"/>
        </w:rPr>
        <w:t>)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F553D1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تاريخ </w:t>
      </w:r>
      <w:r w:rsid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16/3/2025م.</w:t>
      </w:r>
    </w:p>
    <w:p w14:paraId="3C803464" w14:textId="77777777" w:rsidR="008204DC" w:rsidRDefault="008204DC" w:rsidP="00F553D1">
      <w:pPr>
        <w:jc w:val="lowKashida"/>
        <w:rPr>
          <w:rFonts w:hint="cs"/>
          <w:rtl/>
        </w:rPr>
      </w:pPr>
    </w:p>
    <w:p w14:paraId="1D66ACFB" w14:textId="77777777" w:rsidR="00BA1D5B" w:rsidRPr="004E5FBF" w:rsidRDefault="00BA1D5B" w:rsidP="008204DC">
      <w:pPr>
        <w:jc w:val="lowKashida"/>
        <w:rPr>
          <w:rtl/>
        </w:rPr>
      </w:pPr>
      <w:r w:rsidRPr="004E5FBF">
        <w:rPr>
          <w:rtl/>
        </w:rPr>
        <w:t xml:space="preserve">قررت اعتبار </w:t>
      </w:r>
      <w:r w:rsidRPr="004E5FBF">
        <w:rPr>
          <w:rFonts w:hint="cs"/>
          <w:rtl/>
        </w:rPr>
        <w:t xml:space="preserve">تغيبك عن العمل </w:t>
      </w:r>
      <w:r w:rsidR="00FF4D1C">
        <w:rPr>
          <w:rFonts w:hint="cs"/>
          <w:rtl/>
        </w:rPr>
        <w:t>يوم</w:t>
      </w:r>
      <w:r w:rsidR="00FB258E">
        <w:rPr>
          <w:rFonts w:hint="cs"/>
          <w:rtl/>
        </w:rPr>
        <w:t xml:space="preserve"> (</w:t>
      </w:r>
      <w:r w:rsidR="008204DC">
        <w:rPr>
          <w:rFonts w:hint="cs"/>
          <w:rtl/>
        </w:rPr>
        <w:t>28</w:t>
      </w:r>
      <w:r w:rsidR="00D624A8">
        <w:rPr>
          <w:rFonts w:hint="cs"/>
          <w:rtl/>
        </w:rPr>
        <w:t xml:space="preserve"> /</w:t>
      </w:r>
      <w:r w:rsidR="008204DC">
        <w:rPr>
          <w:rFonts w:hint="cs"/>
          <w:rtl/>
        </w:rPr>
        <w:t>4</w:t>
      </w:r>
      <w:r w:rsidR="00D624A8">
        <w:rPr>
          <w:rFonts w:hint="cs"/>
          <w:rtl/>
        </w:rPr>
        <w:t>/</w:t>
      </w:r>
      <w:r w:rsidR="008204DC">
        <w:rPr>
          <w:rFonts w:hint="cs"/>
          <w:rtl/>
        </w:rPr>
        <w:t>2022</w:t>
      </w:r>
      <w:r w:rsidRPr="004E5FBF">
        <w:rPr>
          <w:rFonts w:hint="cs"/>
          <w:rtl/>
        </w:rPr>
        <w:t xml:space="preserve">) </w:t>
      </w:r>
      <w:r w:rsidRPr="004E5FBF">
        <w:rPr>
          <w:rFonts w:hint="cs"/>
          <w:rtl/>
        </w:rPr>
        <w:br/>
      </w:r>
      <w:r w:rsidRPr="004E5FBF">
        <w:rPr>
          <w:rtl/>
        </w:rPr>
        <w:t>إجازة عرضية</w:t>
      </w:r>
      <w:r w:rsidRPr="004E5FBF">
        <w:rPr>
          <w:rFonts w:hint="cs"/>
          <w:rtl/>
        </w:rPr>
        <w:t xml:space="preserve"> </w:t>
      </w:r>
      <w:r w:rsidRPr="004E5FBF">
        <w:rPr>
          <w:rtl/>
        </w:rPr>
        <w:t>براتب كامل</w:t>
      </w:r>
      <w:r w:rsidRPr="004E5FBF">
        <w:rPr>
          <w:rFonts w:hint="cs"/>
          <w:rtl/>
        </w:rPr>
        <w:t xml:space="preserve"> </w:t>
      </w:r>
      <w:r w:rsidR="001737A4">
        <w:rPr>
          <w:rtl/>
        </w:rPr>
        <w:t>مع العلاوات</w:t>
      </w:r>
      <w:r w:rsidR="001737A4">
        <w:rPr>
          <w:rFonts w:hint="cs"/>
          <w:rtl/>
        </w:rPr>
        <w:t>، بسبب انتهاء رصيدك من الاجازات المرضية.</w:t>
      </w:r>
      <w:r w:rsidRPr="004E5FBF">
        <w:rPr>
          <w:rtl/>
        </w:rPr>
        <w:br/>
      </w:r>
    </w:p>
    <w:p w14:paraId="0706EC0F" w14:textId="77777777" w:rsidR="00BA1D5B" w:rsidRDefault="00BA1D5B" w:rsidP="00BA1D5B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2F9AAAE1" w14:textId="77777777" w:rsidR="00A540F2" w:rsidRDefault="00A540F2" w:rsidP="00BA1D5B">
      <w:pPr>
        <w:jc w:val="center"/>
        <w:rPr>
          <w:rFonts w:cs="Times New Roman" w:hint="cs"/>
          <w:sz w:val="28"/>
          <w:rtl/>
          <w:lang w:bidi="ar-JO"/>
        </w:rPr>
      </w:pPr>
    </w:p>
    <w:p w14:paraId="5B9A52C0" w14:textId="77777777" w:rsidR="00BA1D5B" w:rsidRPr="00905FC1" w:rsidRDefault="00BA1D5B" w:rsidP="00BA1D5B">
      <w:pPr>
        <w:jc w:val="center"/>
        <w:rPr>
          <w:rFonts w:cs="Times New Roman" w:hint="cs"/>
          <w:sz w:val="28"/>
          <w:rtl/>
          <w:lang w:bidi="ar-JO"/>
        </w:rPr>
      </w:pPr>
    </w:p>
    <w:p w14:paraId="4A6587DC" w14:textId="77777777" w:rsidR="00BA1D5B" w:rsidRPr="00905FC1" w:rsidRDefault="00BA1D5B" w:rsidP="00BA1D5B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lastRenderedPageBreak/>
        <w:t>مدير التربية والتعليم</w:t>
      </w:r>
    </w:p>
    <w:p w14:paraId="3419E348" w14:textId="77777777" w:rsidR="00BA1D5B" w:rsidRPr="00905FC1" w:rsidRDefault="00BA1D5B" w:rsidP="00BA1D5B">
      <w:pPr>
        <w:ind w:right="420"/>
        <w:rPr>
          <w:rFonts w:cs="Times New Roman"/>
          <w:sz w:val="28"/>
          <w:rtl/>
          <w:lang w:bidi="ar-JO"/>
        </w:rPr>
      </w:pPr>
    </w:p>
    <w:p w14:paraId="60310B42" w14:textId="77777777" w:rsidR="00BA1D5B" w:rsidRPr="00905FC1" w:rsidRDefault="00BA1D5B" w:rsidP="00BA1D5B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5489D577" w14:textId="77777777" w:rsidR="00BA1D5B" w:rsidRPr="00905FC1" w:rsidRDefault="00BA1D5B" w:rsidP="00BA1D5B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    </w:t>
      </w:r>
    </w:p>
    <w:p w14:paraId="46CF250D" w14:textId="77777777" w:rsidR="00BA1D5B" w:rsidRPr="00905FC1" w:rsidRDefault="00BA1D5B" w:rsidP="00BA1D5B">
      <w:pPr>
        <w:rPr>
          <w:rFonts w:cs="Times New Roman" w:hint="cs"/>
          <w:sz w:val="28"/>
          <w:rtl/>
          <w:lang w:bidi="ar-JO"/>
        </w:rPr>
      </w:pPr>
    </w:p>
    <w:p w14:paraId="13CD3001" w14:textId="77777777" w:rsidR="00116345" w:rsidRPr="00905FC1" w:rsidRDefault="00116345" w:rsidP="00116345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41B74664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2F1454BA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3A033AB6" w14:textId="77777777" w:rsidR="00116345" w:rsidRDefault="00116345" w:rsidP="00116345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28F03B79" w14:textId="77777777" w:rsidR="002D7E84" w:rsidRDefault="0078674A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 xml:space="preserve">                     </w:t>
      </w:r>
    </w:p>
    <w:p w14:paraId="23266541" w14:textId="77777777" w:rsidR="00DB53DD" w:rsidRDefault="0078674A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 xml:space="preserve">       </w:t>
      </w:r>
    </w:p>
    <w:p w14:paraId="13072F5B" w14:textId="77777777" w:rsidR="00A540F2" w:rsidRDefault="00A540F2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5B06724" w14:textId="77777777" w:rsidR="00E90FA4" w:rsidRDefault="00E90FA4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B718295" w14:textId="77777777" w:rsidR="007B1506" w:rsidRDefault="007B1506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CAB51F1" w14:textId="77777777" w:rsidR="007B1506" w:rsidRDefault="007B1506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3734CCA" w14:textId="77777777" w:rsidR="00B346C8" w:rsidRDefault="007B1506" w:rsidP="00F553D1">
      <w:pPr>
        <w:bidi w:val="0"/>
        <w:spacing w:line="360" w:lineRule="auto"/>
        <w:jc w:val="center"/>
        <w:rPr>
          <w:rFonts w:cs="Times New Roman"/>
          <w:sz w:val="28"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السيدة/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>
        <w:rPr>
          <w:rFonts w:cs="Times New Roman" w:hint="cs"/>
          <w:b/>
          <w:bCs/>
          <w:sz w:val="28"/>
          <w:rtl/>
          <w:lang w:bidi="ar-JO"/>
        </w:rPr>
        <w:t>عزيزة احمد محمد حواس</w:t>
      </w:r>
    </w:p>
    <w:p w14:paraId="4955AABD" w14:textId="77777777" w:rsidR="00FC024A" w:rsidRPr="006356CB" w:rsidRDefault="00FC024A" w:rsidP="00F36227">
      <w:pPr>
        <w:tabs>
          <w:tab w:val="left" w:pos="3114"/>
          <w:tab w:val="center" w:pos="4819"/>
        </w:tabs>
        <w:bidi w:val="0"/>
        <w:spacing w:line="360" w:lineRule="auto"/>
        <w:jc w:val="center"/>
        <w:rPr>
          <w:rFonts w:cs="Times New Roman"/>
          <w:b/>
          <w:bCs/>
          <w:sz w:val="12"/>
          <w:szCs w:val="12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السيدة/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 w:rsidR="00F36227">
        <w:rPr>
          <w:rFonts w:cs="Times New Roman" w:hint="cs"/>
          <w:b/>
          <w:bCs/>
          <w:sz w:val="28"/>
          <w:rtl/>
          <w:lang w:bidi="ar-JO"/>
        </w:rPr>
        <w:t>عزيزة احمد محمد حواس</w:t>
      </w:r>
      <w:r w:rsidR="00DF13C3">
        <w:rPr>
          <w:rFonts w:cs="Times New Roman" w:hint="cs"/>
          <w:b/>
          <w:bCs/>
          <w:sz w:val="28"/>
          <w:rtl/>
          <w:lang w:bidi="ar-JO"/>
        </w:rPr>
        <w:t xml:space="preserve"> </w:t>
      </w:r>
      <w:r w:rsidR="008C6696">
        <w:rPr>
          <w:rFonts w:cs="Times New Roman" w:hint="cs"/>
          <w:b/>
          <w:bCs/>
          <w:sz w:val="28"/>
          <w:rtl/>
          <w:lang w:bidi="ar-JO"/>
        </w:rPr>
        <w:t>(</w:t>
      </w:r>
      <w:r w:rsidR="00F36227">
        <w:rPr>
          <w:rFonts w:cs="Times New Roman" w:hint="cs"/>
          <w:b/>
          <w:bCs/>
          <w:sz w:val="28"/>
          <w:rtl/>
          <w:lang w:bidi="ar-JO"/>
        </w:rPr>
        <w:t>204199</w:t>
      </w:r>
      <w:r w:rsidR="008C6696">
        <w:rPr>
          <w:rFonts w:cs="Times New Roman" w:hint="cs"/>
          <w:b/>
          <w:bCs/>
          <w:sz w:val="28"/>
          <w:rtl/>
          <w:lang w:bidi="ar-JO"/>
        </w:rPr>
        <w:t>)</w:t>
      </w:r>
    </w:p>
    <w:p w14:paraId="7683E7D4" w14:textId="77777777" w:rsidR="00FC024A" w:rsidRDefault="00FC024A" w:rsidP="005427E7">
      <w:pPr>
        <w:tabs>
          <w:tab w:val="center" w:pos="4819"/>
          <w:tab w:val="center" w:pos="4906"/>
          <w:tab w:val="left" w:pos="7378"/>
        </w:tabs>
        <w:spacing w:line="360" w:lineRule="auto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/>
          <w:b/>
          <w:bCs/>
          <w:sz w:val="28"/>
          <w:rtl/>
        </w:rPr>
        <w:tab/>
      </w:r>
      <w:r w:rsidR="00F36227">
        <w:rPr>
          <w:rFonts w:cs="Times New Roman" w:hint="cs"/>
          <w:b/>
          <w:bCs/>
          <w:sz w:val="28"/>
          <w:rtl/>
        </w:rPr>
        <w:t xml:space="preserve">المعلمة </w:t>
      </w:r>
      <w:r w:rsidR="005427E7">
        <w:rPr>
          <w:rFonts w:cs="Times New Roman" w:hint="cs"/>
          <w:b/>
          <w:bCs/>
          <w:sz w:val="28"/>
          <w:rtl/>
        </w:rPr>
        <w:t>المسؤولة</w:t>
      </w:r>
      <w:r w:rsidR="00F36227">
        <w:rPr>
          <w:rFonts w:cs="Times New Roman" w:hint="cs"/>
          <w:b/>
          <w:bCs/>
          <w:sz w:val="28"/>
          <w:rtl/>
        </w:rPr>
        <w:t>/</w:t>
      </w:r>
      <w:r>
        <w:rPr>
          <w:rFonts w:cs="Times New Roman" w:hint="cs"/>
          <w:b/>
          <w:bCs/>
          <w:sz w:val="28"/>
          <w:rtl/>
        </w:rPr>
        <w:t xml:space="preserve"> مدرسة </w:t>
      </w:r>
      <w:r w:rsidR="005427E7">
        <w:rPr>
          <w:rFonts w:cs="Times New Roman" w:hint="cs"/>
          <w:b/>
          <w:bCs/>
          <w:sz w:val="28"/>
          <w:rtl/>
          <w:lang w:bidi="ar-JO"/>
        </w:rPr>
        <w:t>العويلية الأساسية المختلطة</w:t>
      </w:r>
      <w:r>
        <w:rPr>
          <w:rFonts w:cs="Times New Roman" w:hint="cs"/>
          <w:b/>
          <w:bCs/>
          <w:sz w:val="28"/>
          <w:rtl/>
          <w:lang w:bidi="ar-JO"/>
        </w:rPr>
        <w:t xml:space="preserve"> </w:t>
      </w:r>
    </w:p>
    <w:p w14:paraId="3D61A1AF" w14:textId="77777777" w:rsidR="00FC024A" w:rsidRPr="004E194A" w:rsidRDefault="00FC024A" w:rsidP="00FC024A">
      <w:pPr>
        <w:tabs>
          <w:tab w:val="left" w:pos="3198"/>
          <w:tab w:val="center" w:pos="4819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</w:p>
    <w:p w14:paraId="65847F2E" w14:textId="77777777" w:rsidR="00FC024A" w:rsidRDefault="00FC024A" w:rsidP="00FC024A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270FE1ED" w14:textId="77777777" w:rsidR="00FC024A" w:rsidRDefault="00FC024A" w:rsidP="007B2CC6">
      <w:pPr>
        <w:pStyle w:val="a4"/>
        <w:spacing w:line="360" w:lineRule="auto"/>
        <w:rPr>
          <w:rFonts w:cs="Times New Roman" w:hint="cs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Pr="00905FC1">
        <w:rPr>
          <w:rFonts w:cs="Times New Roman"/>
          <w:sz w:val="28"/>
          <w:szCs w:val="28"/>
          <w:rtl/>
          <w:lang w:bidi="ar-SA"/>
        </w:rPr>
        <w:t>)</w:t>
      </w:r>
      <w:r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</w:t>
      </w:r>
    </w:p>
    <w:p w14:paraId="275B0F40" w14:textId="77777777" w:rsidR="00987D46" w:rsidRPr="00760F2D" w:rsidRDefault="00987D46" w:rsidP="007B2CC6">
      <w:pPr>
        <w:pStyle w:val="a4"/>
        <w:spacing w:line="360" w:lineRule="auto"/>
        <w:rPr>
          <w:rFonts w:cs="Times New Roman" w:hint="cs"/>
          <w:sz w:val="28"/>
          <w:szCs w:val="28"/>
          <w:rtl/>
          <w:lang w:bidi="ar-SA"/>
        </w:rPr>
      </w:pPr>
    </w:p>
    <w:p w14:paraId="6B64CF08" w14:textId="77777777" w:rsidR="00987D46" w:rsidRDefault="00567FA7" w:rsidP="00164557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إشارة لكتابك رقم (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>بلا</w:t>
      </w:r>
      <w:r w:rsidRP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) تاريخ (</w:t>
      </w:r>
      <w:r w:rsidR="00164557">
        <w:rPr>
          <w:rFonts w:cs="Times New Roman" w:hint="cs"/>
          <w:b w:val="0"/>
          <w:bCs w:val="0"/>
          <w:sz w:val="28"/>
          <w:szCs w:val="28"/>
          <w:rtl/>
          <w:lang w:bidi="ar-SA"/>
        </w:rPr>
        <w:t>27/11</w:t>
      </w:r>
      <w:r w:rsidRP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/2024)</w:t>
      </w:r>
      <w:r w:rsidRP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br/>
      </w:r>
      <w:proofErr w:type="gramStart"/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/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ج</w:t>
      </w:r>
      <w:r w:rsidR="00987D46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</w:t>
      </w:r>
      <w:r w:rsidR="00987D46">
        <w:rPr>
          <w:rFonts w:cs="Times New Roman" w:hint="eastAsia"/>
          <w:b w:val="0"/>
          <w:bCs w:val="0"/>
          <w:sz w:val="28"/>
          <w:szCs w:val="28"/>
          <w:rtl/>
          <w:lang w:bidi="ar-SA"/>
        </w:rPr>
        <w:t>ة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الموارد البشرية في القطاع العام رقم (33)  لسنة 2024م</w:t>
      </w:r>
      <w:r w:rsidR="00987D46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987D4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</w:p>
    <w:p w14:paraId="15675C5F" w14:textId="77777777" w:rsidR="00FC024A" w:rsidRPr="00FC024A" w:rsidRDefault="00FC024A" w:rsidP="00164557">
      <w:pPr>
        <w:jc w:val="lowKashida"/>
        <w:rPr>
          <w:rtl/>
        </w:rPr>
      </w:pPr>
      <w:r w:rsidRPr="004E5FBF">
        <w:rPr>
          <w:rtl/>
        </w:rPr>
        <w:t xml:space="preserve"> قررت اعتبار </w:t>
      </w:r>
      <w:r w:rsidRPr="004E5FBF">
        <w:rPr>
          <w:rFonts w:hint="cs"/>
          <w:rtl/>
        </w:rPr>
        <w:t xml:space="preserve">تغيبك عن العمل </w:t>
      </w:r>
      <w:r w:rsidR="00987D46">
        <w:rPr>
          <w:rFonts w:hint="cs"/>
          <w:rtl/>
        </w:rPr>
        <w:t>يوم</w:t>
      </w:r>
      <w:r w:rsidR="00567FA7">
        <w:rPr>
          <w:rFonts w:hint="cs"/>
          <w:rtl/>
        </w:rPr>
        <w:t xml:space="preserve"> (</w:t>
      </w:r>
      <w:r w:rsidR="00164557">
        <w:rPr>
          <w:rFonts w:hint="cs"/>
          <w:rtl/>
        </w:rPr>
        <w:t>24/11</w:t>
      </w:r>
      <w:r w:rsidR="00567FA7">
        <w:rPr>
          <w:rFonts w:hint="cs"/>
          <w:rtl/>
        </w:rPr>
        <w:t xml:space="preserve">/2024) </w:t>
      </w:r>
      <w:r w:rsidRPr="004E5FBF">
        <w:rPr>
          <w:rtl/>
        </w:rPr>
        <w:t>إجازة عرضية</w:t>
      </w:r>
      <w:r w:rsidRPr="004E5FBF">
        <w:rPr>
          <w:rFonts w:hint="cs"/>
          <w:rtl/>
        </w:rPr>
        <w:t xml:space="preserve"> </w:t>
      </w:r>
      <w:r w:rsidRPr="004E5FBF">
        <w:rPr>
          <w:rtl/>
        </w:rPr>
        <w:t>براتب كامل</w:t>
      </w:r>
      <w:r w:rsidRPr="004E5FBF">
        <w:rPr>
          <w:rFonts w:hint="cs"/>
          <w:rtl/>
        </w:rPr>
        <w:t xml:space="preserve"> </w:t>
      </w:r>
      <w:r>
        <w:rPr>
          <w:rtl/>
        </w:rPr>
        <w:t>مع العلاوات</w:t>
      </w:r>
      <w:r w:rsidR="005427E7">
        <w:rPr>
          <w:rFonts w:hint="cs"/>
          <w:rtl/>
        </w:rPr>
        <w:t>.</w:t>
      </w:r>
      <w:r w:rsidR="005427E7">
        <w:rPr>
          <w:rFonts w:hint="cs"/>
          <w:rtl/>
        </w:rPr>
        <w:br/>
      </w:r>
    </w:p>
    <w:p w14:paraId="394F62BB" w14:textId="77777777" w:rsidR="00FC024A" w:rsidRDefault="00FC024A" w:rsidP="00FC024A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358B7EF2" w14:textId="77777777" w:rsidR="00FC024A" w:rsidRDefault="00FC024A" w:rsidP="00FC024A">
      <w:pPr>
        <w:jc w:val="center"/>
        <w:rPr>
          <w:rFonts w:cs="Times New Roman" w:hint="cs"/>
          <w:sz w:val="28"/>
          <w:rtl/>
          <w:lang w:bidi="ar-JO"/>
        </w:rPr>
      </w:pPr>
    </w:p>
    <w:p w14:paraId="4391C9AE" w14:textId="77777777" w:rsidR="00FC024A" w:rsidRPr="00905FC1" w:rsidRDefault="00FC024A" w:rsidP="00FC024A">
      <w:pPr>
        <w:jc w:val="center"/>
        <w:rPr>
          <w:rFonts w:cs="Times New Roman" w:hint="cs"/>
          <w:sz w:val="28"/>
          <w:rtl/>
          <w:lang w:bidi="ar-JO"/>
        </w:rPr>
      </w:pPr>
    </w:p>
    <w:p w14:paraId="4AF2E1CA" w14:textId="77777777" w:rsidR="00FC024A" w:rsidRPr="00905FC1" w:rsidRDefault="00FC024A" w:rsidP="00FC024A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62CCEA75" w14:textId="77777777" w:rsidR="00FC024A" w:rsidRPr="00905FC1" w:rsidRDefault="00FC024A" w:rsidP="00FC024A">
      <w:pPr>
        <w:ind w:right="420"/>
        <w:rPr>
          <w:rFonts w:cs="Times New Roman"/>
          <w:sz w:val="28"/>
          <w:rtl/>
          <w:lang w:bidi="ar-JO"/>
        </w:rPr>
      </w:pPr>
    </w:p>
    <w:p w14:paraId="6A4B6FCE" w14:textId="77777777" w:rsidR="00FC024A" w:rsidRPr="00905FC1" w:rsidRDefault="00FC024A" w:rsidP="00FC024A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6B0D21DA" w14:textId="77777777" w:rsidR="00FC024A" w:rsidRPr="00905FC1" w:rsidRDefault="00FC024A" w:rsidP="00FC024A">
      <w:pPr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 xml:space="preserve">                                                         </w:t>
      </w:r>
    </w:p>
    <w:p w14:paraId="71D8973D" w14:textId="77777777" w:rsidR="00FC024A" w:rsidRPr="00905FC1" w:rsidRDefault="00FC024A" w:rsidP="00FC024A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1D2EE07F" w14:textId="77777777" w:rsidR="00FC024A" w:rsidRDefault="00FC024A" w:rsidP="00FC024A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2A6719D1" w14:textId="77777777" w:rsidR="00FC024A" w:rsidRDefault="00FC024A" w:rsidP="00FC024A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50562ACF" w14:textId="77777777" w:rsidR="00FC024A" w:rsidRDefault="00FC024A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14B536C5" w14:textId="77777777" w:rsidR="00FC024A" w:rsidRDefault="00FC024A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702E8CE" w14:textId="77777777" w:rsidR="00FC024A" w:rsidRDefault="00FC024A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5A9D405" w14:textId="77777777" w:rsidR="005427E7" w:rsidRDefault="005427E7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F378B99" w14:textId="77777777" w:rsidR="004748D0" w:rsidRDefault="004748D0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0F346E0" w14:textId="77777777" w:rsidR="00987D46" w:rsidRDefault="00987D46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FF2AE22" w14:textId="77777777" w:rsidR="004748D0" w:rsidRDefault="004748D0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6C0F0F03" w14:textId="77777777" w:rsidR="00FC024A" w:rsidRDefault="00FC024A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8BFE86E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15448946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152F695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66CA75CA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015A10D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8D0266B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45EC7A4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31DADDB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4A364C8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B5E054E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0FE581A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886C452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752666B0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D3E532A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B095B62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7103925E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1132333" w14:textId="77777777" w:rsidR="00F553D1" w:rsidRDefault="00F553D1" w:rsidP="00FC024A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63A2987" w14:textId="77777777" w:rsidR="00FC024A" w:rsidRDefault="00FC024A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4057FD41" w14:textId="77777777" w:rsidR="0066612E" w:rsidRPr="009757C9" w:rsidRDefault="0066612E" w:rsidP="0014329B">
      <w:pPr>
        <w:tabs>
          <w:tab w:val="left" w:pos="3156"/>
          <w:tab w:val="center" w:pos="4960"/>
          <w:tab w:val="center" w:pos="5134"/>
          <w:tab w:val="left" w:pos="6983"/>
        </w:tabs>
        <w:spacing w:line="360" w:lineRule="auto"/>
        <w:jc w:val="center"/>
        <w:rPr>
          <w:rFonts w:cs="Times New Roman" w:hint="cs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8"/>
          <w:rtl/>
        </w:rPr>
        <w:lastRenderedPageBreak/>
        <w:t>السيد</w:t>
      </w:r>
      <w:r w:rsidR="001D576F">
        <w:rPr>
          <w:rFonts w:cs="Times New Roman" w:hint="cs"/>
          <w:b/>
          <w:bCs/>
          <w:sz w:val="28"/>
          <w:rtl/>
        </w:rPr>
        <w:t xml:space="preserve">ة </w:t>
      </w:r>
      <w:r>
        <w:rPr>
          <w:rFonts w:cs="Times New Roman" w:hint="cs"/>
          <w:b/>
          <w:bCs/>
          <w:sz w:val="28"/>
          <w:rtl/>
        </w:rPr>
        <w:t xml:space="preserve">/ </w:t>
      </w:r>
      <w:r w:rsidR="0014329B">
        <w:rPr>
          <w:rFonts w:cs="Times New Roman" w:hint="cs"/>
          <w:b/>
          <w:bCs/>
          <w:sz w:val="28"/>
          <w:rtl/>
          <w:lang w:bidi="ar-JO"/>
        </w:rPr>
        <w:t>عائشة سلامه يوسف الحوامدة</w:t>
      </w:r>
      <w:r>
        <w:rPr>
          <w:rFonts w:cs="Times New Roman" w:hint="cs"/>
          <w:b/>
          <w:bCs/>
          <w:sz w:val="28"/>
          <w:rtl/>
          <w:lang w:bidi="ar-JO"/>
        </w:rPr>
        <w:t xml:space="preserve"> (</w:t>
      </w:r>
      <w:r w:rsidR="0014329B">
        <w:rPr>
          <w:rFonts w:cs="Times New Roman" w:hint="cs"/>
          <w:b/>
          <w:bCs/>
          <w:sz w:val="28"/>
          <w:rtl/>
          <w:lang w:bidi="ar-JO"/>
        </w:rPr>
        <w:t>102037</w:t>
      </w:r>
      <w:r>
        <w:rPr>
          <w:rFonts w:cs="Times New Roman" w:hint="cs"/>
          <w:b/>
          <w:bCs/>
          <w:sz w:val="28"/>
          <w:rtl/>
          <w:lang w:bidi="ar-JO"/>
        </w:rPr>
        <w:t xml:space="preserve">)         </w:t>
      </w:r>
    </w:p>
    <w:p w14:paraId="0A9B7EF5" w14:textId="77777777" w:rsidR="0066612E" w:rsidRDefault="0066612E" w:rsidP="0014329B">
      <w:pPr>
        <w:tabs>
          <w:tab w:val="left" w:pos="3156"/>
          <w:tab w:val="center" w:pos="4960"/>
          <w:tab w:val="center" w:pos="5134"/>
          <w:tab w:val="left" w:pos="7028"/>
          <w:tab w:val="left" w:pos="7283"/>
          <w:tab w:val="left" w:pos="8003"/>
        </w:tabs>
        <w:spacing w:line="360" w:lineRule="auto"/>
        <w:jc w:val="center"/>
        <w:rPr>
          <w:rFonts w:cs="Times New Roman" w:hint="cs"/>
          <w:b/>
          <w:bCs/>
          <w:sz w:val="28"/>
          <w:rtl/>
          <w:lang w:bidi="ar-JO"/>
        </w:rPr>
      </w:pPr>
      <w:r>
        <w:rPr>
          <w:rFonts w:cs="Times New Roman" w:hint="cs"/>
          <w:b/>
          <w:bCs/>
          <w:sz w:val="28"/>
          <w:rtl/>
        </w:rPr>
        <w:t>مدير</w:t>
      </w:r>
      <w:r w:rsidR="001D576F">
        <w:rPr>
          <w:rFonts w:cs="Times New Roman" w:hint="cs"/>
          <w:b/>
          <w:bCs/>
          <w:sz w:val="28"/>
          <w:rtl/>
        </w:rPr>
        <w:t>ة</w:t>
      </w:r>
      <w:r>
        <w:rPr>
          <w:rFonts w:cs="Times New Roman" w:hint="cs"/>
          <w:b/>
          <w:bCs/>
          <w:sz w:val="28"/>
          <w:rtl/>
        </w:rPr>
        <w:t xml:space="preserve"> مدرسة </w:t>
      </w:r>
      <w:r w:rsidR="0014329B">
        <w:rPr>
          <w:rFonts w:cs="Times New Roman" w:hint="cs"/>
          <w:b/>
          <w:bCs/>
          <w:sz w:val="28"/>
          <w:rtl/>
        </w:rPr>
        <w:t>الظليل الثانوية</w:t>
      </w:r>
      <w:r>
        <w:rPr>
          <w:rFonts w:cs="Times New Roman" w:hint="cs"/>
          <w:b/>
          <w:bCs/>
          <w:sz w:val="28"/>
          <w:rtl/>
        </w:rPr>
        <w:t xml:space="preserve"> المختلطة</w:t>
      </w:r>
    </w:p>
    <w:p w14:paraId="0A623667" w14:textId="77777777" w:rsidR="00C34DF7" w:rsidRDefault="00C34DF7" w:rsidP="001D4B98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</w:p>
    <w:p w14:paraId="74CDC623" w14:textId="77777777" w:rsidR="000D4965" w:rsidRPr="000D4965" w:rsidRDefault="001C02E0" w:rsidP="001C02E0">
      <w:pPr>
        <w:pStyle w:val="a4"/>
        <w:tabs>
          <w:tab w:val="left" w:pos="6122"/>
        </w:tabs>
        <w:spacing w:line="360" w:lineRule="auto"/>
        <w:jc w:val="left"/>
        <w:rPr>
          <w:rFonts w:cs="Times New Roman" w:hint="cs"/>
          <w:sz w:val="16"/>
          <w:szCs w:val="16"/>
          <w:rtl/>
          <w:lang w:bidi="ar-SA"/>
        </w:rPr>
      </w:pPr>
      <w:r>
        <w:rPr>
          <w:rFonts w:cs="Times New Roman"/>
          <w:sz w:val="16"/>
          <w:szCs w:val="16"/>
          <w:rtl/>
          <w:lang w:bidi="ar-SA"/>
        </w:rPr>
        <w:tab/>
      </w:r>
    </w:p>
    <w:p w14:paraId="153719D0" w14:textId="77777777" w:rsidR="004F11BC" w:rsidRDefault="004F11BC" w:rsidP="004F11BC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7DE60604" w14:textId="77777777" w:rsidR="004F11BC" w:rsidRDefault="00BC75D8" w:rsidP="00760F2D">
      <w:pPr>
        <w:pStyle w:val="a4"/>
        <w:spacing w:line="360" w:lineRule="auto"/>
        <w:rPr>
          <w:rFonts w:cs="Times New Roman" w:hint="cs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</w:t>
      </w:r>
      <w:r w:rsidR="004F11BC"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</w:t>
      </w:r>
      <w:r w:rsidR="004F11BC"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="004F11BC"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 w:rsidR="004F11BC"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 w:rsidR="004F11BC">
        <w:rPr>
          <w:rFonts w:cs="Times New Roman" w:hint="cs"/>
          <w:sz w:val="28"/>
          <w:szCs w:val="28"/>
          <w:rtl/>
          <w:lang w:bidi="ar-SA"/>
        </w:rPr>
        <w:t xml:space="preserve"> الأولى و الثانية</w:t>
      </w:r>
      <w:r w:rsidR="004F11BC" w:rsidRPr="00905FC1">
        <w:rPr>
          <w:rFonts w:cs="Times New Roman"/>
          <w:sz w:val="28"/>
          <w:szCs w:val="28"/>
          <w:rtl/>
          <w:lang w:bidi="ar-SA"/>
        </w:rPr>
        <w:t xml:space="preserve"> </w:t>
      </w:r>
      <w:r w:rsidR="004F11BC">
        <w:rPr>
          <w:rFonts w:cs="Times New Roman" w:hint="cs"/>
          <w:sz w:val="28"/>
          <w:szCs w:val="28"/>
          <w:rtl/>
          <w:lang w:bidi="ar-SA"/>
        </w:rPr>
        <w:t xml:space="preserve">و الثالثة </w:t>
      </w:r>
      <w:r w:rsidR="004F11BC" w:rsidRPr="00905FC1">
        <w:rPr>
          <w:rFonts w:cs="Times New Roman"/>
          <w:sz w:val="28"/>
          <w:szCs w:val="28"/>
          <w:rtl/>
          <w:lang w:bidi="ar-SA"/>
        </w:rPr>
        <w:t>)</w:t>
      </w:r>
      <w:r w:rsidR="00760F2D">
        <w:rPr>
          <w:rFonts w:cs="Times New Roman"/>
          <w:b w:val="0"/>
          <w:bCs w:val="0"/>
          <w:sz w:val="14"/>
          <w:szCs w:val="14"/>
          <w:rtl/>
          <w:lang w:bidi="ar-SA"/>
        </w:rPr>
        <w:t xml:space="preserve">       </w:t>
      </w:r>
    </w:p>
    <w:p w14:paraId="7C81D643" w14:textId="77777777" w:rsidR="002E27FD" w:rsidRPr="0061627E" w:rsidRDefault="002E27FD" w:rsidP="002E27FD">
      <w:pPr>
        <w:pStyle w:val="a4"/>
        <w:spacing w:line="360" w:lineRule="auto"/>
        <w:jc w:val="left"/>
        <w:rPr>
          <w:rFonts w:cs="Simplified Arabic"/>
          <w:sz w:val="24"/>
          <w:szCs w:val="28"/>
          <w:rtl/>
          <w:lang w:bidi="ar-SA"/>
        </w:rPr>
      </w:pPr>
      <w:r w:rsidRPr="0061627E">
        <w:rPr>
          <w:rFonts w:cs="Simplified Arabic" w:hint="cs"/>
          <w:sz w:val="24"/>
          <w:szCs w:val="28"/>
          <w:rtl/>
          <w:lang w:bidi="ar-SA"/>
        </w:rPr>
        <w:t>السلام عليكم ورحمة الله وبركاته</w:t>
      </w:r>
      <w:r w:rsidRPr="0061627E">
        <w:rPr>
          <w:rFonts w:cs="Simplified Arabic"/>
          <w:sz w:val="24"/>
          <w:szCs w:val="28"/>
          <w:rtl/>
          <w:lang w:bidi="ar-SA"/>
        </w:rPr>
        <w:t xml:space="preserve">      </w:t>
      </w:r>
    </w:p>
    <w:p w14:paraId="1C05D0A3" w14:textId="77777777" w:rsidR="000F72BF" w:rsidRPr="00F553D1" w:rsidRDefault="004F11BC" w:rsidP="00A262A6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 w:rsidRPr="000F72BF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إشارة </w:t>
      </w:r>
      <w:r w:rsidR="00A262A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لنموذج </w:t>
      </w:r>
      <w:r w:rsidR="0014329B">
        <w:rPr>
          <w:rFonts w:cs="Times New Roman" w:hint="cs"/>
          <w:b w:val="0"/>
          <w:bCs w:val="0"/>
          <w:sz w:val="28"/>
          <w:szCs w:val="28"/>
          <w:rtl/>
          <w:lang w:bidi="ar-SA"/>
        </w:rPr>
        <w:t>الإجازة</w:t>
      </w:r>
      <w:r w:rsidR="00A262A6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العرضية المقدم الي</w:t>
      </w:r>
      <w:r w:rsidR="00B9677E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A262A6">
        <w:rPr>
          <w:rFonts w:cs="Times New Roman" w:hint="cs"/>
          <w:b w:val="0"/>
          <w:bCs w:val="0"/>
          <w:sz w:val="28"/>
          <w:szCs w:val="28"/>
          <w:rtl/>
          <w:lang w:bidi="ar-SA"/>
        </w:rPr>
        <w:t>ب</w:t>
      </w:r>
      <w:r w:rsidR="00B9677E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تاريخ </w:t>
      </w:r>
      <w:r w:rsidR="00A262A6">
        <w:rPr>
          <w:rFonts w:cs="Times New Roman" w:hint="cs"/>
          <w:b w:val="0"/>
          <w:bCs w:val="0"/>
          <w:sz w:val="28"/>
          <w:szCs w:val="28"/>
          <w:rtl/>
          <w:lang w:bidi="ar-SA"/>
        </w:rPr>
        <w:t>1/6</w:t>
      </w:r>
      <w:r w:rsidR="00B9677E">
        <w:rPr>
          <w:rFonts w:cs="Times New Roman" w:hint="cs"/>
          <w:b w:val="0"/>
          <w:bCs w:val="0"/>
          <w:sz w:val="28"/>
          <w:szCs w:val="28"/>
          <w:rtl/>
          <w:lang w:bidi="ar-SA"/>
        </w:rPr>
        <w:t>/2025</w:t>
      </w:r>
      <w:r w:rsidR="00C34DF7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0F72BF" w:rsidRPr="000F72BF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proofErr w:type="gramStart"/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0F72BF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0F72BF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0F72BF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>/</w:t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ج</w:t>
      </w:r>
      <w:r w:rsidR="000F72BF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</w:t>
      </w:r>
      <w:r w:rsidR="000F72BF" w:rsidRPr="00F553D1">
        <w:rPr>
          <w:rFonts w:cs="Times New Roman" w:hint="eastAsia"/>
          <w:b w:val="0"/>
          <w:bCs w:val="0"/>
          <w:sz w:val="28"/>
          <w:szCs w:val="28"/>
          <w:rtl/>
          <w:lang w:bidi="ar-SA"/>
        </w:rPr>
        <w:t>ة</w:t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الموارد البشرية في القطاع العام</w:t>
      </w:r>
      <w:r w:rsidR="0066612E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رقم (33)</w:t>
      </w:r>
      <w:r w:rsidR="0066612E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>لسنة 2024م</w:t>
      </w:r>
      <w:r w:rsidR="00F553D1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وتعديلاته</w:t>
      </w:r>
      <w:r w:rsidR="000F72BF" w:rsidRPr="00F553D1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0F72BF" w:rsidRPr="00F553D1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</w:p>
    <w:p w14:paraId="2621C047" w14:textId="77777777" w:rsidR="00BC75D8" w:rsidRDefault="004F11BC" w:rsidP="0014329B">
      <w:pPr>
        <w:jc w:val="lowKashida"/>
        <w:rPr>
          <w:rFonts w:hint="cs"/>
          <w:rtl/>
        </w:rPr>
      </w:pPr>
      <w:r w:rsidRPr="004E5FBF">
        <w:rPr>
          <w:rtl/>
        </w:rPr>
        <w:t xml:space="preserve"> قررت اعتبار </w:t>
      </w:r>
      <w:r w:rsidRPr="004E5FBF">
        <w:rPr>
          <w:rFonts w:hint="cs"/>
          <w:rtl/>
        </w:rPr>
        <w:t xml:space="preserve">تغيبك عن العمل </w:t>
      </w:r>
      <w:r w:rsidR="00260581">
        <w:rPr>
          <w:rFonts w:hint="cs"/>
          <w:rtl/>
        </w:rPr>
        <w:t>يوم</w:t>
      </w:r>
      <w:r w:rsidR="0014329B">
        <w:rPr>
          <w:rFonts w:hint="cs"/>
          <w:rtl/>
        </w:rPr>
        <w:t>ي</w:t>
      </w:r>
      <w:r w:rsidR="00BC75D8">
        <w:rPr>
          <w:rFonts w:hint="cs"/>
          <w:rtl/>
        </w:rPr>
        <w:t xml:space="preserve"> </w:t>
      </w:r>
      <w:r w:rsidR="00BF3C05">
        <w:rPr>
          <w:rFonts w:hint="cs"/>
          <w:rtl/>
        </w:rPr>
        <w:t>(</w:t>
      </w:r>
      <w:r w:rsidR="0014329B">
        <w:rPr>
          <w:rFonts w:hint="cs"/>
          <w:rtl/>
        </w:rPr>
        <w:t>14+29</w:t>
      </w:r>
      <w:r w:rsidR="00C34DF7">
        <w:rPr>
          <w:rFonts w:hint="cs"/>
          <w:rtl/>
        </w:rPr>
        <w:t>/5</w:t>
      </w:r>
      <w:r w:rsidR="00685DB2">
        <w:rPr>
          <w:rFonts w:hint="cs"/>
          <w:rtl/>
        </w:rPr>
        <w:t>/2025</w:t>
      </w:r>
      <w:r w:rsidR="00145C0F">
        <w:rPr>
          <w:rFonts w:hint="cs"/>
          <w:rtl/>
        </w:rPr>
        <w:t xml:space="preserve">) </w:t>
      </w:r>
      <w:r w:rsidRPr="004E5FBF">
        <w:rPr>
          <w:rtl/>
        </w:rPr>
        <w:t>إجازة عرضية</w:t>
      </w:r>
      <w:r w:rsidRPr="004E5FBF">
        <w:rPr>
          <w:rFonts w:hint="cs"/>
          <w:rtl/>
        </w:rPr>
        <w:t xml:space="preserve"> </w:t>
      </w:r>
      <w:r w:rsidRPr="004E5FBF">
        <w:rPr>
          <w:rtl/>
        </w:rPr>
        <w:t>براتب كامل</w:t>
      </w:r>
      <w:r w:rsidRPr="004E5FBF">
        <w:rPr>
          <w:rFonts w:hint="cs"/>
          <w:rtl/>
        </w:rPr>
        <w:t xml:space="preserve"> </w:t>
      </w:r>
      <w:r>
        <w:rPr>
          <w:rtl/>
        </w:rPr>
        <w:t>مع العلاوات</w:t>
      </w:r>
      <w:r>
        <w:rPr>
          <w:rFonts w:hint="cs"/>
          <w:rtl/>
        </w:rPr>
        <w:t>.</w:t>
      </w:r>
    </w:p>
    <w:p w14:paraId="77DA2D12" w14:textId="77777777" w:rsidR="004F11BC" w:rsidRPr="000D4965" w:rsidRDefault="004F11BC" w:rsidP="00BC75D8">
      <w:pPr>
        <w:jc w:val="lowKashida"/>
        <w:rPr>
          <w:sz w:val="4"/>
          <w:szCs w:val="8"/>
          <w:rtl/>
        </w:rPr>
      </w:pPr>
      <w:r w:rsidRPr="004E5FBF">
        <w:rPr>
          <w:rtl/>
        </w:rPr>
        <w:br/>
      </w:r>
    </w:p>
    <w:p w14:paraId="07FFFE1C" w14:textId="77777777" w:rsidR="004F11BC" w:rsidRDefault="004F11BC" w:rsidP="004F11BC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02C42150" w14:textId="77777777" w:rsidR="004F11BC" w:rsidRDefault="004F11BC" w:rsidP="004F11BC">
      <w:pPr>
        <w:jc w:val="center"/>
        <w:rPr>
          <w:rFonts w:cs="Times New Roman" w:hint="cs"/>
          <w:sz w:val="28"/>
          <w:rtl/>
          <w:lang w:bidi="ar-JO"/>
        </w:rPr>
      </w:pPr>
    </w:p>
    <w:p w14:paraId="393EA2D3" w14:textId="77777777" w:rsidR="004F11BC" w:rsidRPr="00905FC1" w:rsidRDefault="004F11BC" w:rsidP="004F11BC">
      <w:pPr>
        <w:jc w:val="center"/>
        <w:rPr>
          <w:rFonts w:cs="Times New Roman" w:hint="cs"/>
          <w:sz w:val="28"/>
          <w:rtl/>
          <w:lang w:bidi="ar-JO"/>
        </w:rPr>
      </w:pPr>
    </w:p>
    <w:p w14:paraId="32F94B4D" w14:textId="77777777" w:rsidR="004F11BC" w:rsidRPr="00905FC1" w:rsidRDefault="004F11BC" w:rsidP="004F11BC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20CAA0DE" w14:textId="77777777" w:rsidR="004F11BC" w:rsidRPr="00905FC1" w:rsidRDefault="004F11BC" w:rsidP="004F11BC">
      <w:pPr>
        <w:ind w:right="420"/>
        <w:rPr>
          <w:rFonts w:cs="Times New Roman"/>
          <w:sz w:val="28"/>
          <w:rtl/>
          <w:lang w:bidi="ar-JO"/>
        </w:rPr>
      </w:pPr>
    </w:p>
    <w:p w14:paraId="188A1A99" w14:textId="77777777" w:rsidR="004F11BC" w:rsidRPr="00905FC1" w:rsidRDefault="004F11BC" w:rsidP="004F11BC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052B3108" w14:textId="77777777" w:rsidR="004F11BC" w:rsidRPr="00905FC1" w:rsidRDefault="00FC024A" w:rsidP="00FC024A">
      <w:pPr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 xml:space="preserve"> </w:t>
      </w:r>
      <w:r w:rsidR="004F11BC" w:rsidRPr="00905FC1">
        <w:rPr>
          <w:rFonts w:cs="Times New Roman"/>
          <w:sz w:val="28"/>
          <w:rtl/>
          <w:lang w:bidi="ar-JO"/>
        </w:rPr>
        <w:t xml:space="preserve">                                                         </w:t>
      </w:r>
    </w:p>
    <w:p w14:paraId="6504C464" w14:textId="77777777" w:rsidR="00116345" w:rsidRPr="00905FC1" w:rsidRDefault="00116345" w:rsidP="00116345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02EF0AEC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2782A400" w14:textId="77777777" w:rsidR="00116345" w:rsidRDefault="00116345" w:rsidP="00116345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59DA6A8B" w14:textId="77777777" w:rsidR="00116345" w:rsidRDefault="00116345" w:rsidP="00116345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2B363F79" w14:textId="77777777" w:rsidR="004F11BC" w:rsidRDefault="004F11BC" w:rsidP="004F11BC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B2DCACA" w14:textId="77777777" w:rsidR="00F6794C" w:rsidRDefault="00F6794C" w:rsidP="004F11BC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6C98C51" w14:textId="77777777" w:rsidR="008F050C" w:rsidRDefault="008F050C" w:rsidP="004F11BC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7D18A63C" w14:textId="77777777" w:rsidR="008F050C" w:rsidRDefault="008F050C" w:rsidP="004F11BC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35AE4F72" w14:textId="77777777" w:rsidR="0011272D" w:rsidRDefault="0011272D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7B2AA7CB" w14:textId="77777777" w:rsidR="003E49F5" w:rsidRDefault="003E49F5" w:rsidP="00FF156D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2E741FB7" w14:textId="77777777" w:rsidR="00163BC6" w:rsidRPr="00C2713C" w:rsidRDefault="00163BC6" w:rsidP="00225A0B">
      <w:pPr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  <w:lang w:bidi="ar-JO"/>
        </w:rPr>
        <w:t>السيد/</w:t>
      </w:r>
      <w:r w:rsidRPr="002746F4">
        <w:rPr>
          <w:rFonts w:cs="Times New Roman"/>
          <w:b/>
          <w:bCs/>
          <w:sz w:val="28"/>
          <w:rtl/>
          <w:lang w:bidi="ar-JO"/>
        </w:rPr>
        <w:t xml:space="preserve"> </w:t>
      </w:r>
      <w:r w:rsidR="00225A0B">
        <w:rPr>
          <w:rFonts w:cs="Times New Roman" w:hint="cs"/>
          <w:b/>
          <w:bCs/>
          <w:sz w:val="28"/>
          <w:rtl/>
          <w:lang w:bidi="ar-JO"/>
        </w:rPr>
        <w:t xml:space="preserve">أسامة يوسف سلمان </w:t>
      </w:r>
      <w:proofErr w:type="spellStart"/>
      <w:r w:rsidR="00225A0B">
        <w:rPr>
          <w:rFonts w:cs="Times New Roman" w:hint="cs"/>
          <w:b/>
          <w:bCs/>
          <w:sz w:val="28"/>
          <w:rtl/>
          <w:lang w:bidi="ar-JO"/>
        </w:rPr>
        <w:t>البزاعي</w:t>
      </w:r>
      <w:proofErr w:type="spellEnd"/>
      <w:r>
        <w:rPr>
          <w:rFonts w:cs="Times New Roman" w:hint="cs"/>
          <w:b/>
          <w:bCs/>
          <w:sz w:val="28"/>
          <w:rtl/>
          <w:lang w:bidi="ar-JO"/>
        </w:rPr>
        <w:t xml:space="preserve"> (</w:t>
      </w:r>
      <w:r w:rsidR="00225A0B">
        <w:rPr>
          <w:rFonts w:cs="Times New Roman" w:hint="cs"/>
          <w:b/>
          <w:bCs/>
          <w:sz w:val="28"/>
          <w:rtl/>
          <w:lang w:bidi="ar-JO"/>
        </w:rPr>
        <w:t>172661</w:t>
      </w:r>
      <w:r>
        <w:rPr>
          <w:rFonts w:cs="Times New Roman" w:hint="cs"/>
          <w:b/>
          <w:bCs/>
          <w:sz w:val="28"/>
          <w:rtl/>
          <w:lang w:bidi="ar-JO"/>
        </w:rPr>
        <w:t>)</w:t>
      </w:r>
    </w:p>
    <w:p w14:paraId="37F18AD2" w14:textId="77777777" w:rsidR="00163BC6" w:rsidRPr="000D4965" w:rsidRDefault="00163BC6" w:rsidP="00163BC6">
      <w:pPr>
        <w:tabs>
          <w:tab w:val="left" w:pos="5609"/>
        </w:tabs>
        <w:bidi w:val="0"/>
        <w:spacing w:line="360" w:lineRule="auto"/>
        <w:rPr>
          <w:rFonts w:cs="Times New Roman"/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</w:rPr>
        <w:tab/>
      </w:r>
    </w:p>
    <w:p w14:paraId="48675DE0" w14:textId="77777777" w:rsidR="00163BC6" w:rsidRDefault="00163BC6" w:rsidP="00225A0B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  <w:r>
        <w:rPr>
          <w:rFonts w:cs="Times New Roman" w:hint="cs"/>
          <w:b/>
          <w:bCs/>
          <w:sz w:val="28"/>
          <w:rtl/>
        </w:rPr>
        <w:t>مدي</w:t>
      </w:r>
      <w:r w:rsidR="00AC6EDD">
        <w:rPr>
          <w:rFonts w:cs="Times New Roman" w:hint="cs"/>
          <w:b/>
          <w:bCs/>
          <w:sz w:val="28"/>
          <w:rtl/>
        </w:rPr>
        <w:t>ر</w:t>
      </w:r>
      <w:r>
        <w:rPr>
          <w:rFonts w:cs="Times New Roman" w:hint="cs"/>
          <w:b/>
          <w:bCs/>
          <w:sz w:val="28"/>
          <w:rtl/>
        </w:rPr>
        <w:t xml:space="preserve"> مدرسة</w:t>
      </w:r>
      <w:r>
        <w:rPr>
          <w:rFonts w:cs="Times New Roman" w:hint="cs"/>
          <w:b/>
          <w:bCs/>
          <w:sz w:val="28"/>
          <w:rtl/>
          <w:lang w:bidi="ar-JO"/>
        </w:rPr>
        <w:t xml:space="preserve"> </w:t>
      </w:r>
      <w:r w:rsidR="00225A0B">
        <w:rPr>
          <w:rFonts w:cs="Times New Roman" w:hint="cs"/>
          <w:b/>
          <w:bCs/>
          <w:sz w:val="28"/>
          <w:rtl/>
          <w:lang w:bidi="ar-JO"/>
        </w:rPr>
        <w:t>ابو أيوب الأنصاري الأساسية الأولى</w:t>
      </w:r>
      <w:r w:rsidR="00F342C2">
        <w:rPr>
          <w:rFonts w:cs="Times New Roman" w:hint="cs"/>
          <w:b/>
          <w:bCs/>
          <w:sz w:val="28"/>
          <w:rtl/>
          <w:lang w:bidi="ar-JO"/>
        </w:rPr>
        <w:t xml:space="preserve"> </w:t>
      </w:r>
      <w:r w:rsidR="001676CC">
        <w:rPr>
          <w:rFonts w:cs="Times New Roman" w:hint="cs"/>
          <w:b/>
          <w:bCs/>
          <w:sz w:val="28"/>
          <w:rtl/>
          <w:lang w:bidi="ar-JO"/>
        </w:rPr>
        <w:t>للبنين</w:t>
      </w:r>
      <w:r>
        <w:rPr>
          <w:rFonts w:cs="Times New Roman" w:hint="cs"/>
          <w:b/>
          <w:bCs/>
          <w:sz w:val="28"/>
          <w:rtl/>
          <w:lang w:bidi="ar-JO"/>
        </w:rPr>
        <w:t xml:space="preserve"> </w:t>
      </w:r>
    </w:p>
    <w:p w14:paraId="40892E12" w14:textId="77777777" w:rsidR="00163BC6" w:rsidRDefault="00163BC6" w:rsidP="00163BC6">
      <w:pPr>
        <w:tabs>
          <w:tab w:val="center" w:pos="4906"/>
          <w:tab w:val="left" w:pos="7311"/>
        </w:tabs>
        <w:bidi w:val="0"/>
        <w:spacing w:line="360" w:lineRule="auto"/>
        <w:jc w:val="center"/>
        <w:rPr>
          <w:rFonts w:cs="Times New Roman"/>
          <w:b/>
          <w:bCs/>
          <w:sz w:val="28"/>
          <w:lang w:bidi="ar-JO"/>
        </w:rPr>
      </w:pPr>
    </w:p>
    <w:p w14:paraId="69B93E41" w14:textId="77777777" w:rsidR="001E1EF9" w:rsidRDefault="001E1EF9" w:rsidP="001E1EF9">
      <w:pPr>
        <w:pStyle w:val="a4"/>
        <w:spacing w:line="360" w:lineRule="auto"/>
        <w:jc w:val="right"/>
        <w:rPr>
          <w:rFonts w:cs="Times New Roman" w:hint="cs"/>
          <w:sz w:val="28"/>
          <w:szCs w:val="28"/>
          <w:rtl/>
          <w:lang w:bidi="ar-SA"/>
        </w:rPr>
      </w:pPr>
      <w:proofErr w:type="gramStart"/>
      <w:r w:rsidRPr="00905FC1">
        <w:rPr>
          <w:rFonts w:cs="Times New Roman"/>
          <w:sz w:val="28"/>
          <w:szCs w:val="28"/>
          <w:rtl/>
          <w:lang w:bidi="ar-SA"/>
        </w:rPr>
        <w:t>الموضوع :</w:t>
      </w:r>
      <w:proofErr w:type="gramEnd"/>
      <w:r w:rsidRPr="00905FC1">
        <w:rPr>
          <w:rFonts w:cs="Times New Roman"/>
          <w:sz w:val="28"/>
          <w:szCs w:val="28"/>
          <w:rtl/>
          <w:lang w:bidi="ar-SA"/>
        </w:rPr>
        <w:t xml:space="preserve"> الإجازا</w:t>
      </w:r>
      <w:r>
        <w:rPr>
          <w:rFonts w:cs="Times New Roman"/>
          <w:sz w:val="28"/>
          <w:szCs w:val="28"/>
          <w:rtl/>
          <w:lang w:bidi="ar-SA"/>
        </w:rPr>
        <w:t>ت العرضية براتب كامل مع العلاوا</w:t>
      </w:r>
      <w:r>
        <w:rPr>
          <w:rFonts w:cs="Times New Roman" w:hint="cs"/>
          <w:sz w:val="28"/>
          <w:szCs w:val="28"/>
          <w:rtl/>
          <w:lang w:bidi="ar-SA"/>
        </w:rPr>
        <w:t>ت</w:t>
      </w:r>
    </w:p>
    <w:p w14:paraId="02963C07" w14:textId="77777777" w:rsidR="001E1EF9" w:rsidRPr="00905FC1" w:rsidRDefault="001E1EF9" w:rsidP="001E1EF9">
      <w:pPr>
        <w:pStyle w:val="a4"/>
        <w:spacing w:line="360" w:lineRule="auto"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                                                                        </w:t>
      </w:r>
      <w:r>
        <w:rPr>
          <w:rFonts w:cs="Times New Roman"/>
          <w:sz w:val="28"/>
          <w:szCs w:val="28"/>
          <w:rtl/>
          <w:lang w:bidi="ar-SA"/>
        </w:rPr>
        <w:tab/>
      </w:r>
      <w:proofErr w:type="gramStart"/>
      <w:r w:rsidRPr="00905FC1">
        <w:rPr>
          <w:rFonts w:cs="Times New Roman"/>
          <w:sz w:val="28"/>
          <w:szCs w:val="28"/>
          <w:rtl/>
          <w:lang w:bidi="ar-SA"/>
        </w:rPr>
        <w:t xml:space="preserve">( </w:t>
      </w:r>
      <w:r>
        <w:rPr>
          <w:rFonts w:cs="Times New Roman" w:hint="cs"/>
          <w:sz w:val="28"/>
          <w:szCs w:val="28"/>
          <w:rtl/>
          <w:lang w:bidi="ar-SA"/>
        </w:rPr>
        <w:t>الفئة</w:t>
      </w:r>
      <w:proofErr w:type="gramEnd"/>
      <w:r>
        <w:rPr>
          <w:rFonts w:cs="Times New Roman" w:hint="cs"/>
          <w:sz w:val="28"/>
          <w:szCs w:val="28"/>
          <w:rtl/>
          <w:lang w:bidi="ar-SA"/>
        </w:rPr>
        <w:t xml:space="preserve"> الأولى</w:t>
      </w:r>
      <w:r w:rsidRPr="00905FC1">
        <w:rPr>
          <w:rFonts w:cs="Times New Roman"/>
          <w:sz w:val="28"/>
          <w:szCs w:val="28"/>
          <w:rtl/>
          <w:lang w:bidi="ar-SA"/>
        </w:rPr>
        <w:t xml:space="preserve"> )</w:t>
      </w:r>
    </w:p>
    <w:p w14:paraId="5889880C" w14:textId="77777777" w:rsidR="001E1EF9" w:rsidRPr="0061627E" w:rsidRDefault="001E1EF9" w:rsidP="0061627E">
      <w:pPr>
        <w:pStyle w:val="a4"/>
        <w:spacing w:line="360" w:lineRule="auto"/>
        <w:jc w:val="left"/>
        <w:rPr>
          <w:rFonts w:cs="Simplified Arabic"/>
          <w:sz w:val="24"/>
          <w:szCs w:val="28"/>
          <w:rtl/>
          <w:lang w:bidi="ar-SA"/>
        </w:rPr>
      </w:pPr>
      <w:r w:rsidRPr="0061627E">
        <w:rPr>
          <w:rFonts w:cs="Simplified Arabic"/>
          <w:b w:val="0"/>
          <w:bCs w:val="0"/>
          <w:sz w:val="24"/>
          <w:szCs w:val="28"/>
          <w:rtl/>
          <w:lang w:bidi="ar-SA"/>
        </w:rPr>
        <w:t xml:space="preserve"> </w:t>
      </w:r>
      <w:r w:rsidR="0061627E" w:rsidRPr="0061627E">
        <w:rPr>
          <w:rFonts w:cs="Simplified Arabic" w:hint="cs"/>
          <w:sz w:val="24"/>
          <w:szCs w:val="28"/>
          <w:rtl/>
          <w:lang w:bidi="ar-SA"/>
        </w:rPr>
        <w:t>السلام عليكم ورحمة الله وبركاته</w:t>
      </w:r>
      <w:r w:rsidRPr="0061627E">
        <w:rPr>
          <w:rFonts w:cs="Simplified Arabic"/>
          <w:sz w:val="24"/>
          <w:szCs w:val="28"/>
          <w:rtl/>
          <w:lang w:bidi="ar-SA"/>
        </w:rPr>
        <w:t xml:space="preserve">      </w:t>
      </w:r>
    </w:p>
    <w:p w14:paraId="2F351459" w14:textId="77777777" w:rsidR="001425E3" w:rsidRDefault="00F553D1" w:rsidP="00225A0B">
      <w:pPr>
        <w:pStyle w:val="a4"/>
        <w:spacing w:line="360" w:lineRule="auto"/>
        <w:ind w:left="38"/>
        <w:jc w:val="lowKashida"/>
        <w:rPr>
          <w:rFonts w:cs="Times New Roman" w:hint="cs"/>
          <w:b w:val="0"/>
          <w:bCs w:val="0"/>
          <w:sz w:val="28"/>
          <w:szCs w:val="28"/>
          <w:rtl/>
          <w:lang w:bidi="ar-SA"/>
        </w:rPr>
      </w:pPr>
      <w:r>
        <w:rPr>
          <w:rFonts w:cs="Times New Roman" w:hint="cs"/>
          <w:b w:val="0"/>
          <w:bCs w:val="0"/>
          <w:sz w:val="28"/>
          <w:szCs w:val="28"/>
          <w:rtl/>
          <w:lang w:bidi="ar-SA"/>
        </w:rPr>
        <w:t>إشارة</w:t>
      </w:r>
      <w:r w:rsidR="00685DB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225A0B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لكتابك رقم (بلا) </w:t>
      </w:r>
      <w:r w:rsidR="005A0D52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تاريخ </w:t>
      </w:r>
      <w:r w:rsidR="00225A0B">
        <w:rPr>
          <w:rFonts w:cs="Times New Roman" w:hint="cs"/>
          <w:b w:val="0"/>
          <w:bCs w:val="0"/>
          <w:sz w:val="28"/>
          <w:szCs w:val="28"/>
          <w:rtl/>
          <w:lang w:bidi="ar-SA"/>
        </w:rPr>
        <w:t>27/5</w:t>
      </w:r>
      <w:r w:rsidR="005A0D52">
        <w:rPr>
          <w:rFonts w:cs="Times New Roman" w:hint="cs"/>
          <w:b w:val="0"/>
          <w:bCs w:val="0"/>
          <w:sz w:val="28"/>
          <w:szCs w:val="28"/>
          <w:rtl/>
          <w:lang w:bidi="ar-SA"/>
        </w:rPr>
        <w:t>/2025</w:t>
      </w:r>
      <w:r w:rsidR="00A63660">
        <w:rPr>
          <w:rFonts w:cs="Times New Roman"/>
          <w:b w:val="0"/>
          <w:bCs w:val="0"/>
          <w:sz w:val="28"/>
          <w:szCs w:val="28"/>
          <w:rtl/>
          <w:lang w:bidi="ar-SA"/>
        </w:rPr>
        <w:br/>
      </w:r>
      <w:proofErr w:type="gramStart"/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واستناداً </w:t>
      </w:r>
      <w:r w:rsidR="001425E3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لأحكام</w:t>
      </w:r>
      <w:proofErr w:type="gramEnd"/>
      <w:r w:rsidR="001425E3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 المادة رقم (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>53</w:t>
      </w:r>
      <w:r w:rsidR="001425E3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>/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>ج</w:t>
      </w:r>
      <w:r w:rsidR="001425E3" w:rsidRPr="00D16F06">
        <w:rPr>
          <w:rFonts w:cs="Times New Roman"/>
          <w:b w:val="0"/>
          <w:bCs w:val="0"/>
          <w:sz w:val="28"/>
          <w:szCs w:val="28"/>
          <w:rtl/>
          <w:lang w:bidi="ar-SA"/>
        </w:rPr>
        <w:t xml:space="preserve">) من نظام 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>إدار</w:t>
      </w:r>
      <w:r w:rsidR="001425E3">
        <w:rPr>
          <w:rFonts w:cs="Times New Roman" w:hint="eastAsia"/>
          <w:b w:val="0"/>
          <w:bCs w:val="0"/>
          <w:sz w:val="28"/>
          <w:szCs w:val="28"/>
          <w:rtl/>
          <w:lang w:bidi="ar-SA"/>
        </w:rPr>
        <w:t>ة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الموارد البشرية في القطاع العام رقم (33)  لسنة 2024م</w:t>
      </w:r>
      <w:r w:rsidR="001425E3">
        <w:rPr>
          <w:rFonts w:cs="Times New Roman"/>
          <w:b w:val="0"/>
          <w:bCs w:val="0"/>
          <w:sz w:val="28"/>
          <w:szCs w:val="28"/>
          <w:rtl/>
          <w:lang w:bidi="ar-SA"/>
        </w:rPr>
        <w:t>،</w:t>
      </w:r>
      <w:r w:rsidR="001425E3">
        <w:rPr>
          <w:rFonts w:cs="Times New Roman" w:hint="cs"/>
          <w:b w:val="0"/>
          <w:bCs w:val="0"/>
          <w:sz w:val="28"/>
          <w:szCs w:val="28"/>
          <w:rtl/>
          <w:lang w:bidi="ar-SA"/>
        </w:rPr>
        <w:t xml:space="preserve"> </w:t>
      </w:r>
    </w:p>
    <w:p w14:paraId="225A5899" w14:textId="77777777" w:rsidR="006525E9" w:rsidRPr="006525E9" w:rsidRDefault="001425E3" w:rsidP="00225A0B">
      <w:pPr>
        <w:jc w:val="lowKashida"/>
        <w:rPr>
          <w:rFonts w:hint="cs"/>
          <w:sz w:val="10"/>
          <w:szCs w:val="14"/>
          <w:rtl/>
        </w:rPr>
      </w:pPr>
      <w:r w:rsidRPr="004E5FBF">
        <w:rPr>
          <w:rtl/>
        </w:rPr>
        <w:t xml:space="preserve"> قررت اعتبار </w:t>
      </w:r>
      <w:r w:rsidRPr="004E5FBF">
        <w:rPr>
          <w:rFonts w:hint="cs"/>
          <w:rtl/>
        </w:rPr>
        <w:t xml:space="preserve">تغيبك عن العمل </w:t>
      </w:r>
      <w:r w:rsidR="00C34DF7">
        <w:rPr>
          <w:rFonts w:hint="cs"/>
          <w:rtl/>
        </w:rPr>
        <w:t>يوم</w:t>
      </w:r>
      <w:r>
        <w:rPr>
          <w:rFonts w:hint="cs"/>
          <w:rtl/>
        </w:rPr>
        <w:t xml:space="preserve"> (</w:t>
      </w:r>
      <w:r w:rsidR="00225A0B">
        <w:rPr>
          <w:rFonts w:hint="cs"/>
          <w:rtl/>
        </w:rPr>
        <w:t>27</w:t>
      </w:r>
      <w:r w:rsidR="00AC6EDD">
        <w:rPr>
          <w:rFonts w:hint="cs"/>
          <w:rtl/>
        </w:rPr>
        <w:t>/</w:t>
      </w:r>
      <w:r w:rsidR="00C34DF7">
        <w:rPr>
          <w:rFonts w:hint="cs"/>
          <w:rtl/>
        </w:rPr>
        <w:t>5</w:t>
      </w:r>
      <w:r w:rsidR="00685DB2">
        <w:rPr>
          <w:rFonts w:hint="cs"/>
          <w:rtl/>
        </w:rPr>
        <w:t>/2025</w:t>
      </w:r>
      <w:r>
        <w:rPr>
          <w:rFonts w:hint="cs"/>
          <w:rtl/>
        </w:rPr>
        <w:t xml:space="preserve">) </w:t>
      </w:r>
      <w:r w:rsidRPr="004E5FBF">
        <w:rPr>
          <w:rtl/>
        </w:rPr>
        <w:t>إجازة عرضية</w:t>
      </w:r>
      <w:r w:rsidRPr="004E5FBF">
        <w:rPr>
          <w:rFonts w:hint="cs"/>
          <w:rtl/>
        </w:rPr>
        <w:t xml:space="preserve"> </w:t>
      </w:r>
      <w:r w:rsidRPr="004E5FBF">
        <w:rPr>
          <w:rtl/>
        </w:rPr>
        <w:t>براتب كامل</w:t>
      </w:r>
      <w:r w:rsidRPr="004E5FBF">
        <w:rPr>
          <w:rFonts w:hint="cs"/>
          <w:rtl/>
        </w:rPr>
        <w:t xml:space="preserve"> </w:t>
      </w:r>
      <w:r>
        <w:rPr>
          <w:rtl/>
        </w:rPr>
        <w:t>مع العلاوات</w:t>
      </w:r>
      <w:r>
        <w:rPr>
          <w:rFonts w:hint="cs"/>
          <w:rtl/>
        </w:rPr>
        <w:t>.</w:t>
      </w:r>
      <w:r>
        <w:rPr>
          <w:rtl/>
        </w:rPr>
        <w:br/>
      </w:r>
    </w:p>
    <w:p w14:paraId="7F05BD3F" w14:textId="77777777" w:rsidR="001E1EF9" w:rsidRPr="00504C7B" w:rsidRDefault="001E1EF9" w:rsidP="00827E1F">
      <w:pPr>
        <w:jc w:val="lowKashida"/>
        <w:rPr>
          <w:rtl/>
        </w:rPr>
      </w:pPr>
      <w:r>
        <w:rPr>
          <w:rtl/>
        </w:rPr>
        <w:br/>
      </w:r>
      <w:r w:rsidR="006461CE">
        <w:rPr>
          <w:rFonts w:hint="cs"/>
          <w:rtl/>
        </w:rPr>
        <w:t xml:space="preserve"> </w:t>
      </w:r>
    </w:p>
    <w:p w14:paraId="1A3A07A9" w14:textId="77777777" w:rsidR="001E1EF9" w:rsidRDefault="001E1EF9" w:rsidP="001E1EF9">
      <w:pPr>
        <w:jc w:val="center"/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 xml:space="preserve">واقبلوا </w:t>
      </w:r>
      <w:proofErr w:type="gramStart"/>
      <w:r w:rsidRPr="00905FC1">
        <w:rPr>
          <w:rFonts w:cs="Times New Roman"/>
          <w:sz w:val="28"/>
          <w:rtl/>
          <w:lang w:bidi="ar-JO"/>
        </w:rPr>
        <w:t>الاحترام</w:t>
      </w:r>
      <w:r w:rsidRPr="00905FC1">
        <w:rPr>
          <w:rFonts w:cs="Times New Roman"/>
          <w:sz w:val="28"/>
          <w:lang w:bidi="ar-JO"/>
        </w:rPr>
        <w:t xml:space="preserve"> </w:t>
      </w:r>
      <w:r w:rsidRPr="00905FC1">
        <w:rPr>
          <w:rFonts w:cs="Times New Roman"/>
          <w:sz w:val="28"/>
          <w:rtl/>
          <w:lang w:bidi="ar-JO"/>
        </w:rPr>
        <w:t>،</w:t>
      </w:r>
      <w:proofErr w:type="gramEnd"/>
    </w:p>
    <w:p w14:paraId="3F4495EB" w14:textId="77777777" w:rsidR="001E1EF9" w:rsidRPr="00905FC1" w:rsidRDefault="001E1EF9" w:rsidP="001E1EF9">
      <w:pPr>
        <w:jc w:val="center"/>
        <w:rPr>
          <w:rFonts w:cs="Times New Roman" w:hint="cs"/>
          <w:sz w:val="28"/>
          <w:rtl/>
          <w:lang w:bidi="ar-JO"/>
        </w:rPr>
      </w:pPr>
    </w:p>
    <w:p w14:paraId="453822B3" w14:textId="77777777" w:rsidR="001E1EF9" w:rsidRPr="00905FC1" w:rsidRDefault="001E1EF9" w:rsidP="001E1EF9">
      <w:pPr>
        <w:ind w:right="420"/>
        <w:jc w:val="right"/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مدير التربية والتعليم</w:t>
      </w:r>
    </w:p>
    <w:p w14:paraId="15980E10" w14:textId="77777777" w:rsidR="001E1EF9" w:rsidRPr="00905FC1" w:rsidRDefault="001E1EF9" w:rsidP="001E1EF9">
      <w:pPr>
        <w:ind w:right="420"/>
        <w:rPr>
          <w:rFonts w:cs="Times New Roman"/>
          <w:sz w:val="28"/>
          <w:rtl/>
          <w:lang w:bidi="ar-JO"/>
        </w:rPr>
      </w:pPr>
    </w:p>
    <w:p w14:paraId="056037E9" w14:textId="77777777" w:rsidR="001E1EF9" w:rsidRPr="00905FC1" w:rsidRDefault="001E1EF9" w:rsidP="001E1EF9">
      <w:pPr>
        <w:ind w:right="420"/>
        <w:rPr>
          <w:rFonts w:cs="Times New Roman"/>
          <w:sz w:val="12"/>
          <w:szCs w:val="12"/>
          <w:rtl/>
          <w:lang w:bidi="ar-JO"/>
        </w:rPr>
      </w:pPr>
    </w:p>
    <w:p w14:paraId="574D8CAE" w14:textId="77777777" w:rsidR="001E1EF9" w:rsidRPr="00905FC1" w:rsidRDefault="001E1EF9" w:rsidP="001E1EF9">
      <w:pPr>
        <w:rPr>
          <w:rFonts w:cs="Times New Roman"/>
          <w:sz w:val="28"/>
          <w:rtl/>
          <w:lang w:bidi="ar-JO"/>
        </w:rPr>
      </w:pPr>
    </w:p>
    <w:p w14:paraId="551AE167" w14:textId="77777777" w:rsidR="001E1EF9" w:rsidRPr="00905FC1" w:rsidRDefault="001E1EF9" w:rsidP="001E1EF9">
      <w:pPr>
        <w:rPr>
          <w:rFonts w:cs="Times New Roman"/>
          <w:sz w:val="28"/>
          <w:rtl/>
          <w:lang w:bidi="ar-JO"/>
        </w:rPr>
      </w:pPr>
    </w:p>
    <w:p w14:paraId="0345FF5E" w14:textId="77777777" w:rsidR="001E1EF9" w:rsidRPr="00905FC1" w:rsidRDefault="001E1EF9" w:rsidP="001E1EF9">
      <w:pPr>
        <w:rPr>
          <w:rFonts w:cs="Times New Roman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مدير الشؤون الإدارية والمالية</w:t>
      </w:r>
      <w:r w:rsidRPr="001637CF">
        <w:rPr>
          <w:rFonts w:cs="Times New Roman"/>
          <w:sz w:val="28"/>
          <w:rtl/>
          <w:lang w:bidi="ar-JO"/>
        </w:rPr>
        <w:t xml:space="preserve"> </w:t>
      </w:r>
      <w:r>
        <w:rPr>
          <w:rFonts w:cs="Times New Roman" w:hint="cs"/>
          <w:sz w:val="28"/>
          <w:rtl/>
          <w:lang w:bidi="ar-JO"/>
        </w:rPr>
        <w:t xml:space="preserve">                                               </w:t>
      </w:r>
    </w:p>
    <w:p w14:paraId="2F626F8C" w14:textId="77777777" w:rsidR="001E1EF9" w:rsidRDefault="001E1EF9" w:rsidP="001E1EF9">
      <w:pPr>
        <w:rPr>
          <w:rFonts w:cs="Times New Roman" w:hint="cs"/>
          <w:sz w:val="28"/>
          <w:rtl/>
          <w:lang w:bidi="ar-JO"/>
        </w:rPr>
      </w:pPr>
      <w:r w:rsidRPr="00905FC1">
        <w:rPr>
          <w:rFonts w:cs="Times New Roman"/>
          <w:sz w:val="28"/>
          <w:rtl/>
          <w:lang w:bidi="ar-JO"/>
        </w:rPr>
        <w:t>نسخة / رئيس قسم شؤون الموظفين</w:t>
      </w:r>
      <w:r>
        <w:rPr>
          <w:rFonts w:cs="Times New Roman" w:hint="cs"/>
          <w:sz w:val="28"/>
          <w:rtl/>
          <w:lang w:bidi="ar-JO"/>
        </w:rPr>
        <w:t xml:space="preserve"> </w:t>
      </w:r>
    </w:p>
    <w:p w14:paraId="6E5E22C1" w14:textId="77777777" w:rsidR="00116345" w:rsidRDefault="00116345" w:rsidP="001E1EF9">
      <w:pPr>
        <w:rPr>
          <w:rFonts w:cs="Times New Roman" w:hint="cs"/>
          <w:sz w:val="28"/>
          <w:rtl/>
          <w:lang w:bidi="ar-JO"/>
        </w:rPr>
      </w:pPr>
      <w:r>
        <w:rPr>
          <w:rFonts w:cs="Times New Roman" w:hint="cs"/>
          <w:sz w:val="28"/>
          <w:rtl/>
          <w:lang w:bidi="ar-JO"/>
        </w:rPr>
        <w:t>نسخة / سكرتيرة مدير التربية</w:t>
      </w:r>
    </w:p>
    <w:p w14:paraId="2C682F3D" w14:textId="77777777" w:rsidR="00784AA1" w:rsidRDefault="001E1EF9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  <w:r>
        <w:rPr>
          <w:rFonts w:cs="Times New Roman"/>
          <w:sz w:val="28"/>
          <w:rtl/>
          <w:lang w:bidi="ar-JO"/>
        </w:rPr>
        <w:t>نسخة / الديو</w:t>
      </w:r>
      <w:r>
        <w:rPr>
          <w:rFonts w:cs="Times New Roman" w:hint="cs"/>
          <w:sz w:val="28"/>
          <w:rtl/>
          <w:lang w:bidi="ar-JO"/>
        </w:rPr>
        <w:t>ان</w:t>
      </w:r>
    </w:p>
    <w:p w14:paraId="33E90B02" w14:textId="77777777" w:rsidR="00043E73" w:rsidRDefault="00043E73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E580905" w14:textId="77777777" w:rsidR="00F27405" w:rsidRDefault="00F27405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625ECE9E" w14:textId="77777777" w:rsidR="002F1BF0" w:rsidRDefault="002F1BF0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6A298060" w14:textId="77777777" w:rsidR="001425E3" w:rsidRDefault="001425E3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552EE22D" w14:textId="77777777" w:rsidR="001425E3" w:rsidRDefault="001425E3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p w14:paraId="02A7C97E" w14:textId="77777777" w:rsidR="002F1BF0" w:rsidRDefault="002F1BF0" w:rsidP="00710069">
      <w:pPr>
        <w:tabs>
          <w:tab w:val="left" w:pos="3998"/>
        </w:tabs>
        <w:rPr>
          <w:rFonts w:cs="Times New Roman" w:hint="cs"/>
          <w:sz w:val="28"/>
          <w:rtl/>
          <w:lang w:bidi="ar-JO"/>
        </w:rPr>
      </w:pPr>
    </w:p>
    <w:sectPr w:rsidR="002F1BF0" w:rsidSect="00D207CF">
      <w:headerReference w:type="default" r:id="rId8"/>
      <w:footerReference w:type="default" r:id="rId9"/>
      <w:pgSz w:w="11906" w:h="16838"/>
      <w:pgMar w:top="1077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D9AB" w14:textId="77777777" w:rsidR="005E550A" w:rsidRDefault="005E550A">
      <w:r>
        <w:separator/>
      </w:r>
    </w:p>
  </w:endnote>
  <w:endnote w:type="continuationSeparator" w:id="0">
    <w:p w14:paraId="433CCC14" w14:textId="77777777" w:rsidR="005E550A" w:rsidRDefault="005E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2C28" w14:textId="77777777" w:rsidR="0075170E" w:rsidRPr="00B35FB5" w:rsidRDefault="0075170E" w:rsidP="00B35FB5">
    <w:pPr>
      <w:rPr>
        <w:sz w:val="20"/>
        <w:szCs w:val="20"/>
        <w:rtl/>
      </w:rPr>
    </w:pPr>
    <w:r>
      <w:rPr>
        <w:sz w:val="20"/>
        <w:szCs w:val="20"/>
      </w:rPr>
      <w:t xml:space="preserve">Form# QF72-1-34 </w:t>
    </w:r>
    <w:proofErr w:type="spellStart"/>
    <w:r>
      <w:rPr>
        <w:sz w:val="20"/>
        <w:szCs w:val="20"/>
      </w:rPr>
      <w:t>rev.c</w:t>
    </w:r>
    <w:proofErr w:type="spellEnd"/>
  </w:p>
  <w:p w14:paraId="5499A7DD" w14:textId="77777777" w:rsidR="0075170E" w:rsidRPr="00047099" w:rsidRDefault="0075170E" w:rsidP="00862325">
    <w:pPr>
      <w:jc w:val="center"/>
      <w:rPr>
        <w:rFonts w:hint="cs"/>
        <w:sz w:val="20"/>
        <w:szCs w:val="2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A4E3" w14:textId="77777777" w:rsidR="005E550A" w:rsidRDefault="005E550A">
      <w:r>
        <w:separator/>
      </w:r>
    </w:p>
  </w:footnote>
  <w:footnote w:type="continuationSeparator" w:id="0">
    <w:p w14:paraId="05EEBCAE" w14:textId="77777777" w:rsidR="005E550A" w:rsidRDefault="005E5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4D69" w14:textId="2D62161C" w:rsidR="0075170E" w:rsidRDefault="00F33229" w:rsidP="00B35FB5">
    <w:pPr>
      <w:jc w:val="center"/>
      <w:rPr>
        <w:rFonts w:hint="cs"/>
        <w:rtl/>
      </w:rPr>
    </w:pPr>
    <w:r>
      <w:rPr>
        <w:rFonts w:hint="cs"/>
        <w:noProof/>
      </w:rPr>
      <w:drawing>
        <wp:inline distT="0" distB="0" distL="0" distR="0" wp14:anchorId="02538104" wp14:editId="0ADF2383">
          <wp:extent cx="1050925" cy="1132840"/>
          <wp:effectExtent l="0" t="0" r="0" b="0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6000" contrast="6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132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9287A5" w14:textId="77777777" w:rsidR="0075170E" w:rsidRDefault="0075170E" w:rsidP="00B35FB5">
    <w:pPr>
      <w:jc w:val="center"/>
      <w:rPr>
        <w:rFonts w:hint="cs"/>
        <w:sz w:val="22"/>
        <w:szCs w:val="22"/>
        <w:rtl/>
      </w:rPr>
    </w:pPr>
    <w:r w:rsidRPr="00472059">
      <w:rPr>
        <w:rFonts w:hint="cs"/>
        <w:sz w:val="22"/>
        <w:szCs w:val="22"/>
        <w:rtl/>
      </w:rPr>
      <w:t>مديرية التربية</w:t>
    </w:r>
    <w:r>
      <w:rPr>
        <w:rFonts w:hint="cs"/>
        <w:sz w:val="22"/>
        <w:szCs w:val="22"/>
        <w:rtl/>
      </w:rPr>
      <w:t xml:space="preserve"> </w:t>
    </w:r>
    <w:r w:rsidRPr="00472059">
      <w:rPr>
        <w:rFonts w:hint="cs"/>
        <w:sz w:val="22"/>
        <w:szCs w:val="22"/>
        <w:rtl/>
      </w:rPr>
      <w:t>و</w:t>
    </w:r>
    <w:r>
      <w:rPr>
        <w:rFonts w:hint="cs"/>
        <w:sz w:val="22"/>
        <w:szCs w:val="22"/>
        <w:rtl/>
      </w:rPr>
      <w:t>ا</w:t>
    </w:r>
    <w:r w:rsidRPr="00472059">
      <w:rPr>
        <w:rFonts w:hint="cs"/>
        <w:sz w:val="22"/>
        <w:szCs w:val="22"/>
        <w:rtl/>
      </w:rPr>
      <w:t xml:space="preserve">لتعليم لمنطقة الزرقاء الثانية </w:t>
    </w:r>
  </w:p>
  <w:p w14:paraId="026A77E6" w14:textId="77777777" w:rsidR="0075170E" w:rsidRDefault="0075170E" w:rsidP="005474BD">
    <w:pPr>
      <w:spacing w:line="360" w:lineRule="auto"/>
      <w:rPr>
        <w:sz w:val="22"/>
        <w:szCs w:val="22"/>
        <w:rtl/>
      </w:rPr>
    </w:pPr>
    <w:r>
      <w:rPr>
        <w:rFonts w:hint="cs"/>
        <w:sz w:val="22"/>
        <w:szCs w:val="22"/>
        <w:rtl/>
      </w:rPr>
      <w:t>الـرقم ز2/</w:t>
    </w:r>
    <w:r>
      <w:rPr>
        <w:sz w:val="22"/>
        <w:szCs w:val="22"/>
      </w:rPr>
      <w:t xml:space="preserve">……………………..  </w:t>
    </w:r>
  </w:p>
  <w:p w14:paraId="49865373" w14:textId="77777777" w:rsidR="0075170E" w:rsidRDefault="0075170E" w:rsidP="00B35FB5">
    <w:pPr>
      <w:spacing w:line="360" w:lineRule="auto"/>
      <w:rPr>
        <w:rFonts w:hint="cs"/>
        <w:sz w:val="22"/>
        <w:szCs w:val="22"/>
        <w:rtl/>
      </w:rPr>
    </w:pPr>
    <w:r>
      <w:rPr>
        <w:rFonts w:hint="cs"/>
        <w:sz w:val="22"/>
        <w:szCs w:val="22"/>
        <w:rtl/>
      </w:rPr>
      <w:t>التاريخ ................................</w:t>
    </w:r>
  </w:p>
  <w:p w14:paraId="413C32A7" w14:textId="77777777" w:rsidR="0075170E" w:rsidRDefault="0075170E" w:rsidP="00B35FB5">
    <w:pPr>
      <w:spacing w:line="360" w:lineRule="auto"/>
      <w:rPr>
        <w:rFonts w:hint="cs"/>
        <w:sz w:val="22"/>
        <w:szCs w:val="22"/>
        <w:rtl/>
      </w:rPr>
    </w:pPr>
    <w:r>
      <w:rPr>
        <w:rFonts w:hint="cs"/>
        <w:sz w:val="22"/>
        <w:szCs w:val="22"/>
        <w:rtl/>
      </w:rPr>
      <w:t>الموافق ...............................</w:t>
    </w:r>
  </w:p>
  <w:p w14:paraId="3D701346" w14:textId="77777777" w:rsidR="0075170E" w:rsidRPr="006E3A6B" w:rsidRDefault="0075170E">
    <w:pPr>
      <w:pStyle w:val="a5"/>
      <w:rPr>
        <w:rFonts w:hint="cs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590"/>
    <w:multiLevelType w:val="hybridMultilevel"/>
    <w:tmpl w:val="BA34D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7"/>
    <w:rsid w:val="000007CC"/>
    <w:rsid w:val="00000CE1"/>
    <w:rsid w:val="0000104E"/>
    <w:rsid w:val="00001D8B"/>
    <w:rsid w:val="00003290"/>
    <w:rsid w:val="000064F0"/>
    <w:rsid w:val="00006567"/>
    <w:rsid w:val="00007014"/>
    <w:rsid w:val="00007A41"/>
    <w:rsid w:val="00007DFD"/>
    <w:rsid w:val="00010969"/>
    <w:rsid w:val="00012072"/>
    <w:rsid w:val="000120E2"/>
    <w:rsid w:val="0001260A"/>
    <w:rsid w:val="00015501"/>
    <w:rsid w:val="0001595A"/>
    <w:rsid w:val="00015B81"/>
    <w:rsid w:val="000161FD"/>
    <w:rsid w:val="00016458"/>
    <w:rsid w:val="00016546"/>
    <w:rsid w:val="00016637"/>
    <w:rsid w:val="00016F8E"/>
    <w:rsid w:val="000172D1"/>
    <w:rsid w:val="00025B7F"/>
    <w:rsid w:val="000260F4"/>
    <w:rsid w:val="00027B19"/>
    <w:rsid w:val="00031394"/>
    <w:rsid w:val="00032A40"/>
    <w:rsid w:val="00033312"/>
    <w:rsid w:val="00033356"/>
    <w:rsid w:val="00034CB2"/>
    <w:rsid w:val="00035881"/>
    <w:rsid w:val="0003613F"/>
    <w:rsid w:val="00036577"/>
    <w:rsid w:val="00037048"/>
    <w:rsid w:val="000374CA"/>
    <w:rsid w:val="00037775"/>
    <w:rsid w:val="00040A4E"/>
    <w:rsid w:val="00040BFF"/>
    <w:rsid w:val="0004116D"/>
    <w:rsid w:val="000418A4"/>
    <w:rsid w:val="00041A35"/>
    <w:rsid w:val="0004275D"/>
    <w:rsid w:val="00043694"/>
    <w:rsid w:val="00043BF8"/>
    <w:rsid w:val="00043E73"/>
    <w:rsid w:val="000466F1"/>
    <w:rsid w:val="00050A33"/>
    <w:rsid w:val="00051198"/>
    <w:rsid w:val="00052A03"/>
    <w:rsid w:val="00052E57"/>
    <w:rsid w:val="000535C2"/>
    <w:rsid w:val="0005445B"/>
    <w:rsid w:val="00054B88"/>
    <w:rsid w:val="00054BE0"/>
    <w:rsid w:val="000556D9"/>
    <w:rsid w:val="00056411"/>
    <w:rsid w:val="00056E12"/>
    <w:rsid w:val="00057EE2"/>
    <w:rsid w:val="00060950"/>
    <w:rsid w:val="00063ED6"/>
    <w:rsid w:val="00063FD4"/>
    <w:rsid w:val="000655B1"/>
    <w:rsid w:val="00065F9C"/>
    <w:rsid w:val="00066469"/>
    <w:rsid w:val="00066960"/>
    <w:rsid w:val="00066BB9"/>
    <w:rsid w:val="00067632"/>
    <w:rsid w:val="00071C19"/>
    <w:rsid w:val="000727A8"/>
    <w:rsid w:val="00074EA5"/>
    <w:rsid w:val="000752F6"/>
    <w:rsid w:val="00080BF3"/>
    <w:rsid w:val="000819A9"/>
    <w:rsid w:val="000822FD"/>
    <w:rsid w:val="0008337F"/>
    <w:rsid w:val="00083B62"/>
    <w:rsid w:val="0008458E"/>
    <w:rsid w:val="0008501B"/>
    <w:rsid w:val="00085BAC"/>
    <w:rsid w:val="00086316"/>
    <w:rsid w:val="000868FD"/>
    <w:rsid w:val="00086B91"/>
    <w:rsid w:val="0008767F"/>
    <w:rsid w:val="000924CC"/>
    <w:rsid w:val="00092A4E"/>
    <w:rsid w:val="00094233"/>
    <w:rsid w:val="00094390"/>
    <w:rsid w:val="000947CA"/>
    <w:rsid w:val="00094C76"/>
    <w:rsid w:val="000950ED"/>
    <w:rsid w:val="000950F8"/>
    <w:rsid w:val="000958C9"/>
    <w:rsid w:val="00095F26"/>
    <w:rsid w:val="000970FB"/>
    <w:rsid w:val="00097AD6"/>
    <w:rsid w:val="000A01A1"/>
    <w:rsid w:val="000A130D"/>
    <w:rsid w:val="000A2AA3"/>
    <w:rsid w:val="000A2E09"/>
    <w:rsid w:val="000A375F"/>
    <w:rsid w:val="000A4D44"/>
    <w:rsid w:val="000A52E6"/>
    <w:rsid w:val="000A563E"/>
    <w:rsid w:val="000A5ECB"/>
    <w:rsid w:val="000A62B1"/>
    <w:rsid w:val="000A7736"/>
    <w:rsid w:val="000B09B5"/>
    <w:rsid w:val="000B13B4"/>
    <w:rsid w:val="000B255D"/>
    <w:rsid w:val="000B3DAA"/>
    <w:rsid w:val="000B5214"/>
    <w:rsid w:val="000B6068"/>
    <w:rsid w:val="000B7179"/>
    <w:rsid w:val="000B72FC"/>
    <w:rsid w:val="000B73BC"/>
    <w:rsid w:val="000B7D19"/>
    <w:rsid w:val="000C05B1"/>
    <w:rsid w:val="000C146B"/>
    <w:rsid w:val="000C418A"/>
    <w:rsid w:val="000C4F4E"/>
    <w:rsid w:val="000C5C97"/>
    <w:rsid w:val="000C6B5D"/>
    <w:rsid w:val="000C6B70"/>
    <w:rsid w:val="000C6E45"/>
    <w:rsid w:val="000C72D9"/>
    <w:rsid w:val="000C7BB2"/>
    <w:rsid w:val="000D1498"/>
    <w:rsid w:val="000D2209"/>
    <w:rsid w:val="000D252A"/>
    <w:rsid w:val="000D4965"/>
    <w:rsid w:val="000D5F49"/>
    <w:rsid w:val="000D6A18"/>
    <w:rsid w:val="000D7D43"/>
    <w:rsid w:val="000E1398"/>
    <w:rsid w:val="000E18FC"/>
    <w:rsid w:val="000E3064"/>
    <w:rsid w:val="000E325B"/>
    <w:rsid w:val="000E35B2"/>
    <w:rsid w:val="000E52BC"/>
    <w:rsid w:val="000E598B"/>
    <w:rsid w:val="000E5ECA"/>
    <w:rsid w:val="000E6F11"/>
    <w:rsid w:val="000E7229"/>
    <w:rsid w:val="000F1100"/>
    <w:rsid w:val="000F15D1"/>
    <w:rsid w:val="000F2343"/>
    <w:rsid w:val="000F36E6"/>
    <w:rsid w:val="000F3AC6"/>
    <w:rsid w:val="000F491C"/>
    <w:rsid w:val="000F49F7"/>
    <w:rsid w:val="000F5FC3"/>
    <w:rsid w:val="000F72BF"/>
    <w:rsid w:val="0010076C"/>
    <w:rsid w:val="001014C9"/>
    <w:rsid w:val="0010372E"/>
    <w:rsid w:val="0010463B"/>
    <w:rsid w:val="00104A2C"/>
    <w:rsid w:val="00105825"/>
    <w:rsid w:val="00107551"/>
    <w:rsid w:val="00107676"/>
    <w:rsid w:val="00107BE7"/>
    <w:rsid w:val="001101D6"/>
    <w:rsid w:val="00111F49"/>
    <w:rsid w:val="00112094"/>
    <w:rsid w:val="0011272D"/>
    <w:rsid w:val="00113D2F"/>
    <w:rsid w:val="00114230"/>
    <w:rsid w:val="00115B31"/>
    <w:rsid w:val="00116345"/>
    <w:rsid w:val="001200D3"/>
    <w:rsid w:val="00120725"/>
    <w:rsid w:val="00120FFE"/>
    <w:rsid w:val="00121097"/>
    <w:rsid w:val="001236EB"/>
    <w:rsid w:val="0013068E"/>
    <w:rsid w:val="001319C0"/>
    <w:rsid w:val="00132F42"/>
    <w:rsid w:val="00133A2A"/>
    <w:rsid w:val="00134009"/>
    <w:rsid w:val="00134E99"/>
    <w:rsid w:val="0013521F"/>
    <w:rsid w:val="001352BF"/>
    <w:rsid w:val="001357FF"/>
    <w:rsid w:val="00135AF6"/>
    <w:rsid w:val="00136CA3"/>
    <w:rsid w:val="00137E62"/>
    <w:rsid w:val="001405D9"/>
    <w:rsid w:val="00141901"/>
    <w:rsid w:val="00142226"/>
    <w:rsid w:val="001425E3"/>
    <w:rsid w:val="0014329B"/>
    <w:rsid w:val="00143781"/>
    <w:rsid w:val="00145511"/>
    <w:rsid w:val="00145C0F"/>
    <w:rsid w:val="00146A5B"/>
    <w:rsid w:val="001502A0"/>
    <w:rsid w:val="0015053E"/>
    <w:rsid w:val="00150777"/>
    <w:rsid w:val="00150B62"/>
    <w:rsid w:val="00151600"/>
    <w:rsid w:val="00152209"/>
    <w:rsid w:val="0015235F"/>
    <w:rsid w:val="00152679"/>
    <w:rsid w:val="0015378E"/>
    <w:rsid w:val="0015486A"/>
    <w:rsid w:val="00154ABB"/>
    <w:rsid w:val="0015527E"/>
    <w:rsid w:val="00155547"/>
    <w:rsid w:val="00156F0C"/>
    <w:rsid w:val="0015792F"/>
    <w:rsid w:val="00161FC7"/>
    <w:rsid w:val="0016339A"/>
    <w:rsid w:val="001637CF"/>
    <w:rsid w:val="00163BC6"/>
    <w:rsid w:val="00163C1E"/>
    <w:rsid w:val="001643B2"/>
    <w:rsid w:val="00164557"/>
    <w:rsid w:val="00164DF3"/>
    <w:rsid w:val="00165F0C"/>
    <w:rsid w:val="001676CC"/>
    <w:rsid w:val="0017017A"/>
    <w:rsid w:val="001709B1"/>
    <w:rsid w:val="0017115A"/>
    <w:rsid w:val="00171D4E"/>
    <w:rsid w:val="00172E0C"/>
    <w:rsid w:val="001737A4"/>
    <w:rsid w:val="001748E2"/>
    <w:rsid w:val="00175613"/>
    <w:rsid w:val="00176875"/>
    <w:rsid w:val="00176C2D"/>
    <w:rsid w:val="001772FA"/>
    <w:rsid w:val="00177342"/>
    <w:rsid w:val="001778D3"/>
    <w:rsid w:val="00177D3D"/>
    <w:rsid w:val="00180471"/>
    <w:rsid w:val="0018143C"/>
    <w:rsid w:val="00181679"/>
    <w:rsid w:val="00182835"/>
    <w:rsid w:val="00183AC0"/>
    <w:rsid w:val="00183AF1"/>
    <w:rsid w:val="001868DA"/>
    <w:rsid w:val="001869BC"/>
    <w:rsid w:val="001873DE"/>
    <w:rsid w:val="00190020"/>
    <w:rsid w:val="001910F4"/>
    <w:rsid w:val="00191355"/>
    <w:rsid w:val="0019196F"/>
    <w:rsid w:val="001923F4"/>
    <w:rsid w:val="00193174"/>
    <w:rsid w:val="00195409"/>
    <w:rsid w:val="001969E9"/>
    <w:rsid w:val="00197242"/>
    <w:rsid w:val="001A0181"/>
    <w:rsid w:val="001A0350"/>
    <w:rsid w:val="001A0C7A"/>
    <w:rsid w:val="001A12B7"/>
    <w:rsid w:val="001A174E"/>
    <w:rsid w:val="001A255D"/>
    <w:rsid w:val="001A2C02"/>
    <w:rsid w:val="001A390A"/>
    <w:rsid w:val="001A5583"/>
    <w:rsid w:val="001A591B"/>
    <w:rsid w:val="001A6413"/>
    <w:rsid w:val="001A6FF4"/>
    <w:rsid w:val="001A7C2F"/>
    <w:rsid w:val="001B181D"/>
    <w:rsid w:val="001B1C75"/>
    <w:rsid w:val="001B27B4"/>
    <w:rsid w:val="001B3214"/>
    <w:rsid w:val="001B3276"/>
    <w:rsid w:val="001B3FDE"/>
    <w:rsid w:val="001B40F0"/>
    <w:rsid w:val="001B4841"/>
    <w:rsid w:val="001B525F"/>
    <w:rsid w:val="001B71B3"/>
    <w:rsid w:val="001B73C2"/>
    <w:rsid w:val="001C00EB"/>
    <w:rsid w:val="001C02E0"/>
    <w:rsid w:val="001C0AC6"/>
    <w:rsid w:val="001C2182"/>
    <w:rsid w:val="001C2C16"/>
    <w:rsid w:val="001C31A3"/>
    <w:rsid w:val="001C46FC"/>
    <w:rsid w:val="001C4A57"/>
    <w:rsid w:val="001C4ABD"/>
    <w:rsid w:val="001C535A"/>
    <w:rsid w:val="001C5675"/>
    <w:rsid w:val="001C5C5A"/>
    <w:rsid w:val="001C6E7F"/>
    <w:rsid w:val="001C794C"/>
    <w:rsid w:val="001D0B62"/>
    <w:rsid w:val="001D1F5D"/>
    <w:rsid w:val="001D2527"/>
    <w:rsid w:val="001D35D4"/>
    <w:rsid w:val="001D48DA"/>
    <w:rsid w:val="001D4B98"/>
    <w:rsid w:val="001D576F"/>
    <w:rsid w:val="001D65D9"/>
    <w:rsid w:val="001D7490"/>
    <w:rsid w:val="001D75B6"/>
    <w:rsid w:val="001D75C8"/>
    <w:rsid w:val="001D78A5"/>
    <w:rsid w:val="001E0704"/>
    <w:rsid w:val="001E0940"/>
    <w:rsid w:val="001E1764"/>
    <w:rsid w:val="001E1EF9"/>
    <w:rsid w:val="001E3F14"/>
    <w:rsid w:val="001E45C3"/>
    <w:rsid w:val="001E5224"/>
    <w:rsid w:val="001E5B32"/>
    <w:rsid w:val="001E6430"/>
    <w:rsid w:val="001E681F"/>
    <w:rsid w:val="001F05CA"/>
    <w:rsid w:val="001F0F1D"/>
    <w:rsid w:val="001F1717"/>
    <w:rsid w:val="001F21B5"/>
    <w:rsid w:val="001F2FF9"/>
    <w:rsid w:val="001F3855"/>
    <w:rsid w:val="001F4F16"/>
    <w:rsid w:val="001F696D"/>
    <w:rsid w:val="001F6D39"/>
    <w:rsid w:val="00200C56"/>
    <w:rsid w:val="0020133A"/>
    <w:rsid w:val="00202B79"/>
    <w:rsid w:val="0020385A"/>
    <w:rsid w:val="00203A5E"/>
    <w:rsid w:val="0020532D"/>
    <w:rsid w:val="0020602E"/>
    <w:rsid w:val="0020603A"/>
    <w:rsid w:val="00206F84"/>
    <w:rsid w:val="00207542"/>
    <w:rsid w:val="00207635"/>
    <w:rsid w:val="00207B82"/>
    <w:rsid w:val="002118FD"/>
    <w:rsid w:val="00211C8F"/>
    <w:rsid w:val="00212F5B"/>
    <w:rsid w:val="0021349E"/>
    <w:rsid w:val="00215757"/>
    <w:rsid w:val="002162AB"/>
    <w:rsid w:val="002170DF"/>
    <w:rsid w:val="002176C2"/>
    <w:rsid w:val="00217B1D"/>
    <w:rsid w:val="00220FD7"/>
    <w:rsid w:val="0022115A"/>
    <w:rsid w:val="00221957"/>
    <w:rsid w:val="0022226A"/>
    <w:rsid w:val="00222B00"/>
    <w:rsid w:val="00224941"/>
    <w:rsid w:val="00224CAA"/>
    <w:rsid w:val="00225004"/>
    <w:rsid w:val="00225A0B"/>
    <w:rsid w:val="00230BA7"/>
    <w:rsid w:val="0023314A"/>
    <w:rsid w:val="00234457"/>
    <w:rsid w:val="002358C9"/>
    <w:rsid w:val="00236DDA"/>
    <w:rsid w:val="00237302"/>
    <w:rsid w:val="00241BEC"/>
    <w:rsid w:val="00241DD2"/>
    <w:rsid w:val="0024332E"/>
    <w:rsid w:val="0024384C"/>
    <w:rsid w:val="00243B81"/>
    <w:rsid w:val="002448AE"/>
    <w:rsid w:val="00244C93"/>
    <w:rsid w:val="00245439"/>
    <w:rsid w:val="00250108"/>
    <w:rsid w:val="00250EE3"/>
    <w:rsid w:val="0025110C"/>
    <w:rsid w:val="00251432"/>
    <w:rsid w:val="00251C5F"/>
    <w:rsid w:val="002521F9"/>
    <w:rsid w:val="002524AF"/>
    <w:rsid w:val="002534CB"/>
    <w:rsid w:val="0025785F"/>
    <w:rsid w:val="00260581"/>
    <w:rsid w:val="00260887"/>
    <w:rsid w:val="002614F4"/>
    <w:rsid w:val="00261A89"/>
    <w:rsid w:val="002624AE"/>
    <w:rsid w:val="00262FDB"/>
    <w:rsid w:val="00264780"/>
    <w:rsid w:val="002649D9"/>
    <w:rsid w:val="00265112"/>
    <w:rsid w:val="00265220"/>
    <w:rsid w:val="0026644A"/>
    <w:rsid w:val="002712BE"/>
    <w:rsid w:val="0027180F"/>
    <w:rsid w:val="00272155"/>
    <w:rsid w:val="002746F4"/>
    <w:rsid w:val="00274A4C"/>
    <w:rsid w:val="0027624B"/>
    <w:rsid w:val="00276B1F"/>
    <w:rsid w:val="00276BCF"/>
    <w:rsid w:val="0028063F"/>
    <w:rsid w:val="00280DDD"/>
    <w:rsid w:val="002822FF"/>
    <w:rsid w:val="00284846"/>
    <w:rsid w:val="002854E8"/>
    <w:rsid w:val="00285CC5"/>
    <w:rsid w:val="00286AA5"/>
    <w:rsid w:val="00286F8B"/>
    <w:rsid w:val="00290644"/>
    <w:rsid w:val="00290FB4"/>
    <w:rsid w:val="002911F7"/>
    <w:rsid w:val="002912F3"/>
    <w:rsid w:val="002925A3"/>
    <w:rsid w:val="002925E4"/>
    <w:rsid w:val="0029290F"/>
    <w:rsid w:val="002932A8"/>
    <w:rsid w:val="00293E79"/>
    <w:rsid w:val="00294047"/>
    <w:rsid w:val="002940C0"/>
    <w:rsid w:val="002945A6"/>
    <w:rsid w:val="002949C2"/>
    <w:rsid w:val="00294C8D"/>
    <w:rsid w:val="00295B14"/>
    <w:rsid w:val="002979FF"/>
    <w:rsid w:val="002A09F4"/>
    <w:rsid w:val="002A2820"/>
    <w:rsid w:val="002A3EBF"/>
    <w:rsid w:val="002A5585"/>
    <w:rsid w:val="002A6117"/>
    <w:rsid w:val="002A6C7A"/>
    <w:rsid w:val="002B0938"/>
    <w:rsid w:val="002B0CE7"/>
    <w:rsid w:val="002B0E60"/>
    <w:rsid w:val="002B1813"/>
    <w:rsid w:val="002B23D8"/>
    <w:rsid w:val="002B3E0C"/>
    <w:rsid w:val="002B47C1"/>
    <w:rsid w:val="002B5216"/>
    <w:rsid w:val="002B55C4"/>
    <w:rsid w:val="002B5B2E"/>
    <w:rsid w:val="002B6B54"/>
    <w:rsid w:val="002C004E"/>
    <w:rsid w:val="002C0446"/>
    <w:rsid w:val="002C2AA6"/>
    <w:rsid w:val="002C2C0F"/>
    <w:rsid w:val="002C2EC0"/>
    <w:rsid w:val="002C2F75"/>
    <w:rsid w:val="002C30B5"/>
    <w:rsid w:val="002C4047"/>
    <w:rsid w:val="002C4DC1"/>
    <w:rsid w:val="002C5055"/>
    <w:rsid w:val="002C622B"/>
    <w:rsid w:val="002C6544"/>
    <w:rsid w:val="002C68D0"/>
    <w:rsid w:val="002C6D11"/>
    <w:rsid w:val="002C7BFD"/>
    <w:rsid w:val="002C7F3C"/>
    <w:rsid w:val="002D128F"/>
    <w:rsid w:val="002D1B1C"/>
    <w:rsid w:val="002D2E9E"/>
    <w:rsid w:val="002D3380"/>
    <w:rsid w:val="002D7111"/>
    <w:rsid w:val="002D7482"/>
    <w:rsid w:val="002D7DFC"/>
    <w:rsid w:val="002D7E84"/>
    <w:rsid w:val="002E0EE7"/>
    <w:rsid w:val="002E1755"/>
    <w:rsid w:val="002E2245"/>
    <w:rsid w:val="002E2369"/>
    <w:rsid w:val="002E27FD"/>
    <w:rsid w:val="002E286E"/>
    <w:rsid w:val="002E3A2F"/>
    <w:rsid w:val="002E3CCC"/>
    <w:rsid w:val="002E5B95"/>
    <w:rsid w:val="002E64D9"/>
    <w:rsid w:val="002E69BC"/>
    <w:rsid w:val="002E7023"/>
    <w:rsid w:val="002E72BE"/>
    <w:rsid w:val="002E72F7"/>
    <w:rsid w:val="002E75A8"/>
    <w:rsid w:val="002F1637"/>
    <w:rsid w:val="002F1BF0"/>
    <w:rsid w:val="002F3C7C"/>
    <w:rsid w:val="002F46B9"/>
    <w:rsid w:val="002F472B"/>
    <w:rsid w:val="002F6FC8"/>
    <w:rsid w:val="002F72EB"/>
    <w:rsid w:val="002F769F"/>
    <w:rsid w:val="002F7CF0"/>
    <w:rsid w:val="003001CF"/>
    <w:rsid w:val="00301A84"/>
    <w:rsid w:val="003029B2"/>
    <w:rsid w:val="00302AC5"/>
    <w:rsid w:val="003106D6"/>
    <w:rsid w:val="003108DF"/>
    <w:rsid w:val="00311980"/>
    <w:rsid w:val="00312F5D"/>
    <w:rsid w:val="00314033"/>
    <w:rsid w:val="003141AB"/>
    <w:rsid w:val="0031520A"/>
    <w:rsid w:val="0032007B"/>
    <w:rsid w:val="00322BE3"/>
    <w:rsid w:val="00322DE1"/>
    <w:rsid w:val="00324767"/>
    <w:rsid w:val="00324D83"/>
    <w:rsid w:val="00324FBB"/>
    <w:rsid w:val="003250F2"/>
    <w:rsid w:val="00327F75"/>
    <w:rsid w:val="003306F4"/>
    <w:rsid w:val="00331752"/>
    <w:rsid w:val="00331B4E"/>
    <w:rsid w:val="0033243A"/>
    <w:rsid w:val="003324D9"/>
    <w:rsid w:val="00334CE8"/>
    <w:rsid w:val="0033507A"/>
    <w:rsid w:val="00335B39"/>
    <w:rsid w:val="00337BC7"/>
    <w:rsid w:val="00340184"/>
    <w:rsid w:val="00340186"/>
    <w:rsid w:val="0034098D"/>
    <w:rsid w:val="003413A7"/>
    <w:rsid w:val="00341AB6"/>
    <w:rsid w:val="00345295"/>
    <w:rsid w:val="0034649A"/>
    <w:rsid w:val="00347C5A"/>
    <w:rsid w:val="00347E5F"/>
    <w:rsid w:val="00351C37"/>
    <w:rsid w:val="00351E34"/>
    <w:rsid w:val="003528F9"/>
    <w:rsid w:val="00352A34"/>
    <w:rsid w:val="00352FAB"/>
    <w:rsid w:val="003539EB"/>
    <w:rsid w:val="00353B1A"/>
    <w:rsid w:val="00353C35"/>
    <w:rsid w:val="00354317"/>
    <w:rsid w:val="00354781"/>
    <w:rsid w:val="003555BD"/>
    <w:rsid w:val="003557CA"/>
    <w:rsid w:val="003557D7"/>
    <w:rsid w:val="00355C8B"/>
    <w:rsid w:val="00355D2F"/>
    <w:rsid w:val="003567E6"/>
    <w:rsid w:val="00357377"/>
    <w:rsid w:val="003576E5"/>
    <w:rsid w:val="00357CC0"/>
    <w:rsid w:val="00357E6D"/>
    <w:rsid w:val="00360DEA"/>
    <w:rsid w:val="00360FE9"/>
    <w:rsid w:val="003614E7"/>
    <w:rsid w:val="00361C1B"/>
    <w:rsid w:val="00361F24"/>
    <w:rsid w:val="0036311F"/>
    <w:rsid w:val="003633F0"/>
    <w:rsid w:val="00363E12"/>
    <w:rsid w:val="003643FD"/>
    <w:rsid w:val="003663C6"/>
    <w:rsid w:val="0036691E"/>
    <w:rsid w:val="00370536"/>
    <w:rsid w:val="00373846"/>
    <w:rsid w:val="00373854"/>
    <w:rsid w:val="00373D9A"/>
    <w:rsid w:val="00375A79"/>
    <w:rsid w:val="003775B3"/>
    <w:rsid w:val="00377723"/>
    <w:rsid w:val="00377A63"/>
    <w:rsid w:val="003801E1"/>
    <w:rsid w:val="00380453"/>
    <w:rsid w:val="003814D5"/>
    <w:rsid w:val="00384067"/>
    <w:rsid w:val="00384A3D"/>
    <w:rsid w:val="00384B33"/>
    <w:rsid w:val="00384F55"/>
    <w:rsid w:val="00385E0F"/>
    <w:rsid w:val="00385FED"/>
    <w:rsid w:val="00386751"/>
    <w:rsid w:val="00386876"/>
    <w:rsid w:val="00387CB9"/>
    <w:rsid w:val="0039016A"/>
    <w:rsid w:val="0039063C"/>
    <w:rsid w:val="00392F08"/>
    <w:rsid w:val="00392F0F"/>
    <w:rsid w:val="00392F5C"/>
    <w:rsid w:val="00393016"/>
    <w:rsid w:val="00393AA8"/>
    <w:rsid w:val="00395CB8"/>
    <w:rsid w:val="00396555"/>
    <w:rsid w:val="0039775B"/>
    <w:rsid w:val="003977B8"/>
    <w:rsid w:val="0039787B"/>
    <w:rsid w:val="00397A24"/>
    <w:rsid w:val="003A15A9"/>
    <w:rsid w:val="003A1A37"/>
    <w:rsid w:val="003A2AFB"/>
    <w:rsid w:val="003A3123"/>
    <w:rsid w:val="003A32A6"/>
    <w:rsid w:val="003A4335"/>
    <w:rsid w:val="003A44EB"/>
    <w:rsid w:val="003A453B"/>
    <w:rsid w:val="003A4F9D"/>
    <w:rsid w:val="003A6A4B"/>
    <w:rsid w:val="003A753C"/>
    <w:rsid w:val="003A7E34"/>
    <w:rsid w:val="003B2EA4"/>
    <w:rsid w:val="003B3B74"/>
    <w:rsid w:val="003B3DA9"/>
    <w:rsid w:val="003B3F77"/>
    <w:rsid w:val="003B54F2"/>
    <w:rsid w:val="003B5F72"/>
    <w:rsid w:val="003C4212"/>
    <w:rsid w:val="003C4C8D"/>
    <w:rsid w:val="003C5EE8"/>
    <w:rsid w:val="003C7191"/>
    <w:rsid w:val="003C79F6"/>
    <w:rsid w:val="003C7A4D"/>
    <w:rsid w:val="003D12D1"/>
    <w:rsid w:val="003D1A1B"/>
    <w:rsid w:val="003D2080"/>
    <w:rsid w:val="003D22AA"/>
    <w:rsid w:val="003D3A97"/>
    <w:rsid w:val="003D3F46"/>
    <w:rsid w:val="003D565E"/>
    <w:rsid w:val="003D6593"/>
    <w:rsid w:val="003D7D10"/>
    <w:rsid w:val="003E089E"/>
    <w:rsid w:val="003E0DC6"/>
    <w:rsid w:val="003E260B"/>
    <w:rsid w:val="003E28DF"/>
    <w:rsid w:val="003E3926"/>
    <w:rsid w:val="003E49F5"/>
    <w:rsid w:val="003E4B3E"/>
    <w:rsid w:val="003E52C1"/>
    <w:rsid w:val="003E5DDD"/>
    <w:rsid w:val="003E65EE"/>
    <w:rsid w:val="003E75C1"/>
    <w:rsid w:val="003F05B8"/>
    <w:rsid w:val="003F0897"/>
    <w:rsid w:val="003F177E"/>
    <w:rsid w:val="003F3475"/>
    <w:rsid w:val="003F35A7"/>
    <w:rsid w:val="003F47CE"/>
    <w:rsid w:val="003F4C83"/>
    <w:rsid w:val="003F55C5"/>
    <w:rsid w:val="003F5C42"/>
    <w:rsid w:val="003F7F64"/>
    <w:rsid w:val="004002F6"/>
    <w:rsid w:val="00400783"/>
    <w:rsid w:val="00400EBC"/>
    <w:rsid w:val="00401DB7"/>
    <w:rsid w:val="00401E78"/>
    <w:rsid w:val="00402236"/>
    <w:rsid w:val="004026E2"/>
    <w:rsid w:val="00402794"/>
    <w:rsid w:val="00403B06"/>
    <w:rsid w:val="0040548A"/>
    <w:rsid w:val="00407B5B"/>
    <w:rsid w:val="004129EC"/>
    <w:rsid w:val="00413DE9"/>
    <w:rsid w:val="0041429B"/>
    <w:rsid w:val="004142E7"/>
    <w:rsid w:val="00414AF8"/>
    <w:rsid w:val="00416044"/>
    <w:rsid w:val="004178B5"/>
    <w:rsid w:val="004200BB"/>
    <w:rsid w:val="00420332"/>
    <w:rsid w:val="00420683"/>
    <w:rsid w:val="00420AA1"/>
    <w:rsid w:val="004211A8"/>
    <w:rsid w:val="00421D53"/>
    <w:rsid w:val="00422017"/>
    <w:rsid w:val="00422A10"/>
    <w:rsid w:val="00425F07"/>
    <w:rsid w:val="0042730C"/>
    <w:rsid w:val="00430C75"/>
    <w:rsid w:val="00430FF9"/>
    <w:rsid w:val="00431255"/>
    <w:rsid w:val="0043205F"/>
    <w:rsid w:val="004320DF"/>
    <w:rsid w:val="00432244"/>
    <w:rsid w:val="0043231D"/>
    <w:rsid w:val="004344C9"/>
    <w:rsid w:val="00435243"/>
    <w:rsid w:val="00436B9B"/>
    <w:rsid w:val="004403BA"/>
    <w:rsid w:val="00440501"/>
    <w:rsid w:val="00441BE1"/>
    <w:rsid w:val="00441D60"/>
    <w:rsid w:val="00442523"/>
    <w:rsid w:val="00444ED0"/>
    <w:rsid w:val="00446122"/>
    <w:rsid w:val="00447AF6"/>
    <w:rsid w:val="00451184"/>
    <w:rsid w:val="00451558"/>
    <w:rsid w:val="0045190A"/>
    <w:rsid w:val="00453077"/>
    <w:rsid w:val="004568EB"/>
    <w:rsid w:val="004570E7"/>
    <w:rsid w:val="004575BC"/>
    <w:rsid w:val="004605C9"/>
    <w:rsid w:val="004605E0"/>
    <w:rsid w:val="00461FB5"/>
    <w:rsid w:val="00461FF1"/>
    <w:rsid w:val="00463279"/>
    <w:rsid w:val="004632CC"/>
    <w:rsid w:val="0046444E"/>
    <w:rsid w:val="00466B4B"/>
    <w:rsid w:val="004673BC"/>
    <w:rsid w:val="00467531"/>
    <w:rsid w:val="00467581"/>
    <w:rsid w:val="00470718"/>
    <w:rsid w:val="00470864"/>
    <w:rsid w:val="00471277"/>
    <w:rsid w:val="00471D2C"/>
    <w:rsid w:val="00472A40"/>
    <w:rsid w:val="004748D0"/>
    <w:rsid w:val="00474D25"/>
    <w:rsid w:val="00474EE3"/>
    <w:rsid w:val="00475AD8"/>
    <w:rsid w:val="00475BAB"/>
    <w:rsid w:val="00475EE4"/>
    <w:rsid w:val="00481072"/>
    <w:rsid w:val="004814EC"/>
    <w:rsid w:val="0048163E"/>
    <w:rsid w:val="00482B73"/>
    <w:rsid w:val="004830CD"/>
    <w:rsid w:val="004835F4"/>
    <w:rsid w:val="004846AC"/>
    <w:rsid w:val="0048507D"/>
    <w:rsid w:val="004860FF"/>
    <w:rsid w:val="0048733D"/>
    <w:rsid w:val="004879E2"/>
    <w:rsid w:val="00487AFF"/>
    <w:rsid w:val="00487B19"/>
    <w:rsid w:val="0049090A"/>
    <w:rsid w:val="00490918"/>
    <w:rsid w:val="00491271"/>
    <w:rsid w:val="0049240D"/>
    <w:rsid w:val="00492C17"/>
    <w:rsid w:val="00494DF4"/>
    <w:rsid w:val="0049560E"/>
    <w:rsid w:val="0049684C"/>
    <w:rsid w:val="00497817"/>
    <w:rsid w:val="004A0CA3"/>
    <w:rsid w:val="004A31EB"/>
    <w:rsid w:val="004A4B3A"/>
    <w:rsid w:val="004A502B"/>
    <w:rsid w:val="004A598C"/>
    <w:rsid w:val="004A5C4E"/>
    <w:rsid w:val="004A66BB"/>
    <w:rsid w:val="004B09D4"/>
    <w:rsid w:val="004B10B5"/>
    <w:rsid w:val="004B1F82"/>
    <w:rsid w:val="004B2872"/>
    <w:rsid w:val="004B3333"/>
    <w:rsid w:val="004B47A7"/>
    <w:rsid w:val="004B6596"/>
    <w:rsid w:val="004B6944"/>
    <w:rsid w:val="004B6DC9"/>
    <w:rsid w:val="004B71F9"/>
    <w:rsid w:val="004C1C43"/>
    <w:rsid w:val="004C3C71"/>
    <w:rsid w:val="004C522F"/>
    <w:rsid w:val="004C5F4F"/>
    <w:rsid w:val="004C6064"/>
    <w:rsid w:val="004C6CBB"/>
    <w:rsid w:val="004C79AF"/>
    <w:rsid w:val="004C79F4"/>
    <w:rsid w:val="004D0EF8"/>
    <w:rsid w:val="004D123B"/>
    <w:rsid w:val="004D1B5C"/>
    <w:rsid w:val="004D1B67"/>
    <w:rsid w:val="004D2FFA"/>
    <w:rsid w:val="004D305C"/>
    <w:rsid w:val="004D3C37"/>
    <w:rsid w:val="004D3DED"/>
    <w:rsid w:val="004D5916"/>
    <w:rsid w:val="004D687A"/>
    <w:rsid w:val="004D6C7B"/>
    <w:rsid w:val="004D7181"/>
    <w:rsid w:val="004D7550"/>
    <w:rsid w:val="004D7ABC"/>
    <w:rsid w:val="004E194A"/>
    <w:rsid w:val="004E1D45"/>
    <w:rsid w:val="004E1D92"/>
    <w:rsid w:val="004E224A"/>
    <w:rsid w:val="004E236E"/>
    <w:rsid w:val="004E2872"/>
    <w:rsid w:val="004E2A9F"/>
    <w:rsid w:val="004E2D6B"/>
    <w:rsid w:val="004E3AE3"/>
    <w:rsid w:val="004E3CAA"/>
    <w:rsid w:val="004E402A"/>
    <w:rsid w:val="004E4652"/>
    <w:rsid w:val="004E469E"/>
    <w:rsid w:val="004E4BF3"/>
    <w:rsid w:val="004E5BAA"/>
    <w:rsid w:val="004E5FBF"/>
    <w:rsid w:val="004E6023"/>
    <w:rsid w:val="004E674B"/>
    <w:rsid w:val="004E7795"/>
    <w:rsid w:val="004F00B9"/>
    <w:rsid w:val="004F11BC"/>
    <w:rsid w:val="004F2884"/>
    <w:rsid w:val="004F4186"/>
    <w:rsid w:val="004F4447"/>
    <w:rsid w:val="004F4604"/>
    <w:rsid w:val="004F4D18"/>
    <w:rsid w:val="004F54A7"/>
    <w:rsid w:val="004F60C7"/>
    <w:rsid w:val="004F73DA"/>
    <w:rsid w:val="004F74CE"/>
    <w:rsid w:val="004F77FE"/>
    <w:rsid w:val="00500387"/>
    <w:rsid w:val="005009F5"/>
    <w:rsid w:val="00500D4C"/>
    <w:rsid w:val="00501201"/>
    <w:rsid w:val="00503CBC"/>
    <w:rsid w:val="00504C7B"/>
    <w:rsid w:val="00505DA6"/>
    <w:rsid w:val="00505F32"/>
    <w:rsid w:val="00507768"/>
    <w:rsid w:val="00507A55"/>
    <w:rsid w:val="0051201A"/>
    <w:rsid w:val="00514082"/>
    <w:rsid w:val="005140D8"/>
    <w:rsid w:val="00514149"/>
    <w:rsid w:val="00514BC8"/>
    <w:rsid w:val="005151EF"/>
    <w:rsid w:val="00515493"/>
    <w:rsid w:val="005157A9"/>
    <w:rsid w:val="005159AF"/>
    <w:rsid w:val="0052067D"/>
    <w:rsid w:val="005208BC"/>
    <w:rsid w:val="00520B63"/>
    <w:rsid w:val="00521B02"/>
    <w:rsid w:val="00522D07"/>
    <w:rsid w:val="005247EA"/>
    <w:rsid w:val="00525345"/>
    <w:rsid w:val="00525B7E"/>
    <w:rsid w:val="00530329"/>
    <w:rsid w:val="0053288A"/>
    <w:rsid w:val="00533883"/>
    <w:rsid w:val="00534349"/>
    <w:rsid w:val="00536101"/>
    <w:rsid w:val="00537211"/>
    <w:rsid w:val="00537C75"/>
    <w:rsid w:val="0054073B"/>
    <w:rsid w:val="005410C1"/>
    <w:rsid w:val="00541775"/>
    <w:rsid w:val="005426D2"/>
    <w:rsid w:val="005427E7"/>
    <w:rsid w:val="005431C1"/>
    <w:rsid w:val="0054385D"/>
    <w:rsid w:val="00543EEB"/>
    <w:rsid w:val="00546781"/>
    <w:rsid w:val="005474BD"/>
    <w:rsid w:val="00547BF2"/>
    <w:rsid w:val="0055229C"/>
    <w:rsid w:val="00552487"/>
    <w:rsid w:val="005527DA"/>
    <w:rsid w:val="00553B16"/>
    <w:rsid w:val="00555906"/>
    <w:rsid w:val="0055794F"/>
    <w:rsid w:val="00557D0E"/>
    <w:rsid w:val="00560A8F"/>
    <w:rsid w:val="00561398"/>
    <w:rsid w:val="00562021"/>
    <w:rsid w:val="005620A0"/>
    <w:rsid w:val="00562EC1"/>
    <w:rsid w:val="005631CF"/>
    <w:rsid w:val="0056406C"/>
    <w:rsid w:val="0056444C"/>
    <w:rsid w:val="00564C46"/>
    <w:rsid w:val="00565445"/>
    <w:rsid w:val="00567FA7"/>
    <w:rsid w:val="00572106"/>
    <w:rsid w:val="00572A85"/>
    <w:rsid w:val="00573189"/>
    <w:rsid w:val="005751BF"/>
    <w:rsid w:val="00575975"/>
    <w:rsid w:val="00575F9E"/>
    <w:rsid w:val="005767A3"/>
    <w:rsid w:val="00577969"/>
    <w:rsid w:val="00581958"/>
    <w:rsid w:val="00581CF7"/>
    <w:rsid w:val="005820CA"/>
    <w:rsid w:val="00583AA1"/>
    <w:rsid w:val="00584D32"/>
    <w:rsid w:val="005913A9"/>
    <w:rsid w:val="00592027"/>
    <w:rsid w:val="00593EC8"/>
    <w:rsid w:val="0059452F"/>
    <w:rsid w:val="00595C21"/>
    <w:rsid w:val="00596899"/>
    <w:rsid w:val="005971E5"/>
    <w:rsid w:val="00597C0A"/>
    <w:rsid w:val="005A01F6"/>
    <w:rsid w:val="005A098F"/>
    <w:rsid w:val="005A0D52"/>
    <w:rsid w:val="005A2072"/>
    <w:rsid w:val="005A23A5"/>
    <w:rsid w:val="005A2C6E"/>
    <w:rsid w:val="005A48CD"/>
    <w:rsid w:val="005A53B2"/>
    <w:rsid w:val="005A54D7"/>
    <w:rsid w:val="005A559A"/>
    <w:rsid w:val="005A754B"/>
    <w:rsid w:val="005B0593"/>
    <w:rsid w:val="005B191A"/>
    <w:rsid w:val="005B1A0C"/>
    <w:rsid w:val="005B1D76"/>
    <w:rsid w:val="005B3F76"/>
    <w:rsid w:val="005B593C"/>
    <w:rsid w:val="005B6BC0"/>
    <w:rsid w:val="005B6CB3"/>
    <w:rsid w:val="005C0902"/>
    <w:rsid w:val="005C0CF7"/>
    <w:rsid w:val="005C0F65"/>
    <w:rsid w:val="005C174A"/>
    <w:rsid w:val="005C2508"/>
    <w:rsid w:val="005C380A"/>
    <w:rsid w:val="005C3970"/>
    <w:rsid w:val="005C6668"/>
    <w:rsid w:val="005D03DC"/>
    <w:rsid w:val="005D06DC"/>
    <w:rsid w:val="005D1052"/>
    <w:rsid w:val="005D1358"/>
    <w:rsid w:val="005D22FC"/>
    <w:rsid w:val="005D29A3"/>
    <w:rsid w:val="005D2EC4"/>
    <w:rsid w:val="005D51C4"/>
    <w:rsid w:val="005D5499"/>
    <w:rsid w:val="005D5534"/>
    <w:rsid w:val="005D564D"/>
    <w:rsid w:val="005D67E1"/>
    <w:rsid w:val="005E113B"/>
    <w:rsid w:val="005E17AB"/>
    <w:rsid w:val="005E17B5"/>
    <w:rsid w:val="005E34D9"/>
    <w:rsid w:val="005E3A00"/>
    <w:rsid w:val="005E3D2B"/>
    <w:rsid w:val="005E4634"/>
    <w:rsid w:val="005E485C"/>
    <w:rsid w:val="005E4B29"/>
    <w:rsid w:val="005E550A"/>
    <w:rsid w:val="005E5827"/>
    <w:rsid w:val="005E6080"/>
    <w:rsid w:val="005E69A1"/>
    <w:rsid w:val="005E6F4C"/>
    <w:rsid w:val="005E7D60"/>
    <w:rsid w:val="005F0371"/>
    <w:rsid w:val="005F1A56"/>
    <w:rsid w:val="005F1A5E"/>
    <w:rsid w:val="005F1B24"/>
    <w:rsid w:val="005F2A69"/>
    <w:rsid w:val="005F2F60"/>
    <w:rsid w:val="005F35D5"/>
    <w:rsid w:val="005F4318"/>
    <w:rsid w:val="005F476A"/>
    <w:rsid w:val="005F493F"/>
    <w:rsid w:val="005F5F4E"/>
    <w:rsid w:val="005F7414"/>
    <w:rsid w:val="005F7CB2"/>
    <w:rsid w:val="005F7FBC"/>
    <w:rsid w:val="0060127D"/>
    <w:rsid w:val="0060153F"/>
    <w:rsid w:val="00603007"/>
    <w:rsid w:val="006035A8"/>
    <w:rsid w:val="00603A98"/>
    <w:rsid w:val="00604F8F"/>
    <w:rsid w:val="0060609D"/>
    <w:rsid w:val="006063EA"/>
    <w:rsid w:val="006108B8"/>
    <w:rsid w:val="00610D5A"/>
    <w:rsid w:val="00611BB8"/>
    <w:rsid w:val="00612CCD"/>
    <w:rsid w:val="00613BC2"/>
    <w:rsid w:val="006148B5"/>
    <w:rsid w:val="00614B66"/>
    <w:rsid w:val="00615586"/>
    <w:rsid w:val="006157D5"/>
    <w:rsid w:val="00615CC8"/>
    <w:rsid w:val="0061627E"/>
    <w:rsid w:val="00621BC2"/>
    <w:rsid w:val="00621EC1"/>
    <w:rsid w:val="006229BD"/>
    <w:rsid w:val="00622EA9"/>
    <w:rsid w:val="006235F7"/>
    <w:rsid w:val="00623B94"/>
    <w:rsid w:val="006249C7"/>
    <w:rsid w:val="006251B3"/>
    <w:rsid w:val="00625294"/>
    <w:rsid w:val="00627586"/>
    <w:rsid w:val="006305A1"/>
    <w:rsid w:val="00630902"/>
    <w:rsid w:val="006315DE"/>
    <w:rsid w:val="0063190B"/>
    <w:rsid w:val="0063257D"/>
    <w:rsid w:val="00633245"/>
    <w:rsid w:val="0063704F"/>
    <w:rsid w:val="00637766"/>
    <w:rsid w:val="00637C14"/>
    <w:rsid w:val="00642C95"/>
    <w:rsid w:val="00643FEE"/>
    <w:rsid w:val="006452F5"/>
    <w:rsid w:val="00645AF2"/>
    <w:rsid w:val="006461CE"/>
    <w:rsid w:val="00646AA3"/>
    <w:rsid w:val="0065030E"/>
    <w:rsid w:val="0065177D"/>
    <w:rsid w:val="006525E9"/>
    <w:rsid w:val="006531AA"/>
    <w:rsid w:val="00653951"/>
    <w:rsid w:val="006554E5"/>
    <w:rsid w:val="00655647"/>
    <w:rsid w:val="00655C84"/>
    <w:rsid w:val="00656BB2"/>
    <w:rsid w:val="00657611"/>
    <w:rsid w:val="0066229D"/>
    <w:rsid w:val="00662D74"/>
    <w:rsid w:val="00663308"/>
    <w:rsid w:val="006648F9"/>
    <w:rsid w:val="00664BCA"/>
    <w:rsid w:val="00665469"/>
    <w:rsid w:val="00665B7E"/>
    <w:rsid w:val="0066612E"/>
    <w:rsid w:val="006663D3"/>
    <w:rsid w:val="00666EA5"/>
    <w:rsid w:val="0067001F"/>
    <w:rsid w:val="006700B6"/>
    <w:rsid w:val="0067064A"/>
    <w:rsid w:val="00671021"/>
    <w:rsid w:val="00671463"/>
    <w:rsid w:val="00672808"/>
    <w:rsid w:val="00675196"/>
    <w:rsid w:val="0067579B"/>
    <w:rsid w:val="00675ABF"/>
    <w:rsid w:val="00677252"/>
    <w:rsid w:val="00677ADE"/>
    <w:rsid w:val="00680C34"/>
    <w:rsid w:val="006819C0"/>
    <w:rsid w:val="006821FD"/>
    <w:rsid w:val="006836D1"/>
    <w:rsid w:val="00685DB2"/>
    <w:rsid w:val="006860C8"/>
    <w:rsid w:val="006861A7"/>
    <w:rsid w:val="00690DDC"/>
    <w:rsid w:val="0069216B"/>
    <w:rsid w:val="00692500"/>
    <w:rsid w:val="006953AC"/>
    <w:rsid w:val="006967AF"/>
    <w:rsid w:val="0069799A"/>
    <w:rsid w:val="006A0064"/>
    <w:rsid w:val="006A2830"/>
    <w:rsid w:val="006A3054"/>
    <w:rsid w:val="006A3F56"/>
    <w:rsid w:val="006A43DC"/>
    <w:rsid w:val="006A452A"/>
    <w:rsid w:val="006A5366"/>
    <w:rsid w:val="006A60D7"/>
    <w:rsid w:val="006A7847"/>
    <w:rsid w:val="006B4B30"/>
    <w:rsid w:val="006B51CA"/>
    <w:rsid w:val="006B59FC"/>
    <w:rsid w:val="006B667C"/>
    <w:rsid w:val="006B6F57"/>
    <w:rsid w:val="006B7034"/>
    <w:rsid w:val="006B7AE4"/>
    <w:rsid w:val="006C175A"/>
    <w:rsid w:val="006C21D1"/>
    <w:rsid w:val="006C2C7D"/>
    <w:rsid w:val="006C4C0C"/>
    <w:rsid w:val="006C4C8B"/>
    <w:rsid w:val="006C717B"/>
    <w:rsid w:val="006D2731"/>
    <w:rsid w:val="006D4224"/>
    <w:rsid w:val="006D5308"/>
    <w:rsid w:val="006D5539"/>
    <w:rsid w:val="006D5C55"/>
    <w:rsid w:val="006D5D9E"/>
    <w:rsid w:val="006D5E6B"/>
    <w:rsid w:val="006D6595"/>
    <w:rsid w:val="006E0268"/>
    <w:rsid w:val="006E1007"/>
    <w:rsid w:val="006E1719"/>
    <w:rsid w:val="006E1E6E"/>
    <w:rsid w:val="006E3A6B"/>
    <w:rsid w:val="006E651C"/>
    <w:rsid w:val="006E6871"/>
    <w:rsid w:val="006E7AC0"/>
    <w:rsid w:val="006F00D6"/>
    <w:rsid w:val="006F04E1"/>
    <w:rsid w:val="006F19C5"/>
    <w:rsid w:val="006F1CFD"/>
    <w:rsid w:val="006F1EC3"/>
    <w:rsid w:val="006F2E28"/>
    <w:rsid w:val="006F4A12"/>
    <w:rsid w:val="006F6C3B"/>
    <w:rsid w:val="006F6E94"/>
    <w:rsid w:val="006F70DE"/>
    <w:rsid w:val="007004BE"/>
    <w:rsid w:val="007007FF"/>
    <w:rsid w:val="00700A73"/>
    <w:rsid w:val="00701505"/>
    <w:rsid w:val="00701B6D"/>
    <w:rsid w:val="00702BE3"/>
    <w:rsid w:val="00703E69"/>
    <w:rsid w:val="00704928"/>
    <w:rsid w:val="00704A18"/>
    <w:rsid w:val="00704F5B"/>
    <w:rsid w:val="0070609F"/>
    <w:rsid w:val="00706B3B"/>
    <w:rsid w:val="007070F4"/>
    <w:rsid w:val="00707ACB"/>
    <w:rsid w:val="00707D84"/>
    <w:rsid w:val="00710069"/>
    <w:rsid w:val="00710577"/>
    <w:rsid w:val="00710B36"/>
    <w:rsid w:val="00711154"/>
    <w:rsid w:val="007128AC"/>
    <w:rsid w:val="00712B03"/>
    <w:rsid w:val="00713672"/>
    <w:rsid w:val="00713E23"/>
    <w:rsid w:val="00714A0B"/>
    <w:rsid w:val="0071515B"/>
    <w:rsid w:val="00715268"/>
    <w:rsid w:val="00716C47"/>
    <w:rsid w:val="00716C8A"/>
    <w:rsid w:val="0071745A"/>
    <w:rsid w:val="00720BBA"/>
    <w:rsid w:val="00721EF1"/>
    <w:rsid w:val="007227E7"/>
    <w:rsid w:val="00723C3F"/>
    <w:rsid w:val="00723D84"/>
    <w:rsid w:val="00723EDE"/>
    <w:rsid w:val="00723F5D"/>
    <w:rsid w:val="00726B6A"/>
    <w:rsid w:val="007304A8"/>
    <w:rsid w:val="00730EC2"/>
    <w:rsid w:val="0073173F"/>
    <w:rsid w:val="00732977"/>
    <w:rsid w:val="0073425F"/>
    <w:rsid w:val="007343CE"/>
    <w:rsid w:val="007359EA"/>
    <w:rsid w:val="00735B66"/>
    <w:rsid w:val="0073684D"/>
    <w:rsid w:val="00736FF8"/>
    <w:rsid w:val="00737BBA"/>
    <w:rsid w:val="007405B9"/>
    <w:rsid w:val="007408AC"/>
    <w:rsid w:val="00741726"/>
    <w:rsid w:val="00741D9D"/>
    <w:rsid w:val="00743081"/>
    <w:rsid w:val="00743CF9"/>
    <w:rsid w:val="0074405B"/>
    <w:rsid w:val="007445DB"/>
    <w:rsid w:val="00744DC7"/>
    <w:rsid w:val="007458B8"/>
    <w:rsid w:val="00745AB3"/>
    <w:rsid w:val="00745C74"/>
    <w:rsid w:val="00745EC9"/>
    <w:rsid w:val="00746985"/>
    <w:rsid w:val="00746C85"/>
    <w:rsid w:val="00747E4C"/>
    <w:rsid w:val="00747F3E"/>
    <w:rsid w:val="0075043B"/>
    <w:rsid w:val="007516F8"/>
    <w:rsid w:val="0075170E"/>
    <w:rsid w:val="00751B3D"/>
    <w:rsid w:val="00751F0E"/>
    <w:rsid w:val="00752163"/>
    <w:rsid w:val="00753086"/>
    <w:rsid w:val="0075405A"/>
    <w:rsid w:val="00756F10"/>
    <w:rsid w:val="0075787B"/>
    <w:rsid w:val="00760240"/>
    <w:rsid w:val="0076062E"/>
    <w:rsid w:val="00760F2D"/>
    <w:rsid w:val="00761228"/>
    <w:rsid w:val="007614E0"/>
    <w:rsid w:val="00762760"/>
    <w:rsid w:val="00763981"/>
    <w:rsid w:val="00763E0A"/>
    <w:rsid w:val="00763F8E"/>
    <w:rsid w:val="00766FC1"/>
    <w:rsid w:val="00771CF4"/>
    <w:rsid w:val="00771F3D"/>
    <w:rsid w:val="00772BCD"/>
    <w:rsid w:val="00774689"/>
    <w:rsid w:val="00776314"/>
    <w:rsid w:val="007768DD"/>
    <w:rsid w:val="007779F9"/>
    <w:rsid w:val="00780BBB"/>
    <w:rsid w:val="007810EC"/>
    <w:rsid w:val="0078151D"/>
    <w:rsid w:val="00782B3D"/>
    <w:rsid w:val="00783318"/>
    <w:rsid w:val="0078369D"/>
    <w:rsid w:val="00784416"/>
    <w:rsid w:val="00784AA1"/>
    <w:rsid w:val="00785DBA"/>
    <w:rsid w:val="00786110"/>
    <w:rsid w:val="0078674A"/>
    <w:rsid w:val="00787761"/>
    <w:rsid w:val="00787FE0"/>
    <w:rsid w:val="0079064A"/>
    <w:rsid w:val="00791080"/>
    <w:rsid w:val="00792781"/>
    <w:rsid w:val="00792C45"/>
    <w:rsid w:val="00793DDD"/>
    <w:rsid w:val="00794C26"/>
    <w:rsid w:val="007958A3"/>
    <w:rsid w:val="00795C37"/>
    <w:rsid w:val="00795C67"/>
    <w:rsid w:val="00796BD1"/>
    <w:rsid w:val="0079770E"/>
    <w:rsid w:val="00797E66"/>
    <w:rsid w:val="007A05FF"/>
    <w:rsid w:val="007A0CFB"/>
    <w:rsid w:val="007A278E"/>
    <w:rsid w:val="007A3B06"/>
    <w:rsid w:val="007A3BAA"/>
    <w:rsid w:val="007A3E36"/>
    <w:rsid w:val="007A499C"/>
    <w:rsid w:val="007A4BC0"/>
    <w:rsid w:val="007A50B3"/>
    <w:rsid w:val="007A5DCF"/>
    <w:rsid w:val="007A7949"/>
    <w:rsid w:val="007A7B81"/>
    <w:rsid w:val="007B1506"/>
    <w:rsid w:val="007B1DEE"/>
    <w:rsid w:val="007B2711"/>
    <w:rsid w:val="007B289A"/>
    <w:rsid w:val="007B2CC6"/>
    <w:rsid w:val="007B36D4"/>
    <w:rsid w:val="007B43B3"/>
    <w:rsid w:val="007B63E6"/>
    <w:rsid w:val="007B7A3D"/>
    <w:rsid w:val="007B7BDF"/>
    <w:rsid w:val="007C01DE"/>
    <w:rsid w:val="007C12DA"/>
    <w:rsid w:val="007C238C"/>
    <w:rsid w:val="007C2F7F"/>
    <w:rsid w:val="007C43F9"/>
    <w:rsid w:val="007C481A"/>
    <w:rsid w:val="007C49D0"/>
    <w:rsid w:val="007C4DCA"/>
    <w:rsid w:val="007C543C"/>
    <w:rsid w:val="007C5651"/>
    <w:rsid w:val="007C5827"/>
    <w:rsid w:val="007C635B"/>
    <w:rsid w:val="007C791C"/>
    <w:rsid w:val="007D0031"/>
    <w:rsid w:val="007D127E"/>
    <w:rsid w:val="007D1F07"/>
    <w:rsid w:val="007D3902"/>
    <w:rsid w:val="007D4ACC"/>
    <w:rsid w:val="007D5DBA"/>
    <w:rsid w:val="007D6675"/>
    <w:rsid w:val="007D6D70"/>
    <w:rsid w:val="007D6DA8"/>
    <w:rsid w:val="007D7C7B"/>
    <w:rsid w:val="007E0814"/>
    <w:rsid w:val="007E1C0B"/>
    <w:rsid w:val="007E1FE0"/>
    <w:rsid w:val="007E3E68"/>
    <w:rsid w:val="007E3F7F"/>
    <w:rsid w:val="007E4889"/>
    <w:rsid w:val="007E49B6"/>
    <w:rsid w:val="007E4D09"/>
    <w:rsid w:val="007E5759"/>
    <w:rsid w:val="007E5B8B"/>
    <w:rsid w:val="007E68CA"/>
    <w:rsid w:val="007E6AAA"/>
    <w:rsid w:val="007F1A51"/>
    <w:rsid w:val="007F3F94"/>
    <w:rsid w:val="007F46A0"/>
    <w:rsid w:val="007F5C26"/>
    <w:rsid w:val="007F646A"/>
    <w:rsid w:val="007F6810"/>
    <w:rsid w:val="007F7804"/>
    <w:rsid w:val="008003C9"/>
    <w:rsid w:val="0080387C"/>
    <w:rsid w:val="00804995"/>
    <w:rsid w:val="00805220"/>
    <w:rsid w:val="00805A10"/>
    <w:rsid w:val="00807BDA"/>
    <w:rsid w:val="008103F9"/>
    <w:rsid w:val="00812063"/>
    <w:rsid w:val="0081258A"/>
    <w:rsid w:val="00813457"/>
    <w:rsid w:val="00813913"/>
    <w:rsid w:val="00814154"/>
    <w:rsid w:val="00814921"/>
    <w:rsid w:val="008150AD"/>
    <w:rsid w:val="00815136"/>
    <w:rsid w:val="00815947"/>
    <w:rsid w:val="00816FAF"/>
    <w:rsid w:val="008203CB"/>
    <w:rsid w:val="008204DC"/>
    <w:rsid w:val="00820958"/>
    <w:rsid w:val="0082133B"/>
    <w:rsid w:val="008218E2"/>
    <w:rsid w:val="00821DBB"/>
    <w:rsid w:val="00822181"/>
    <w:rsid w:val="008221F9"/>
    <w:rsid w:val="0082384D"/>
    <w:rsid w:val="00823AB2"/>
    <w:rsid w:val="00824CC8"/>
    <w:rsid w:val="00827E1F"/>
    <w:rsid w:val="00831402"/>
    <w:rsid w:val="00832B2A"/>
    <w:rsid w:val="00834F10"/>
    <w:rsid w:val="008365A6"/>
    <w:rsid w:val="00836B60"/>
    <w:rsid w:val="008378BA"/>
    <w:rsid w:val="00837AF0"/>
    <w:rsid w:val="00837EF1"/>
    <w:rsid w:val="00840A8B"/>
    <w:rsid w:val="00842C28"/>
    <w:rsid w:val="00844249"/>
    <w:rsid w:val="00845857"/>
    <w:rsid w:val="00845F55"/>
    <w:rsid w:val="00847343"/>
    <w:rsid w:val="008474B7"/>
    <w:rsid w:val="008478C7"/>
    <w:rsid w:val="008538D7"/>
    <w:rsid w:val="0085435F"/>
    <w:rsid w:val="008557B6"/>
    <w:rsid w:val="00855DBC"/>
    <w:rsid w:val="00856170"/>
    <w:rsid w:val="008568A1"/>
    <w:rsid w:val="00856DA4"/>
    <w:rsid w:val="0085795E"/>
    <w:rsid w:val="0086040E"/>
    <w:rsid w:val="00861B39"/>
    <w:rsid w:val="00862325"/>
    <w:rsid w:val="0086282D"/>
    <w:rsid w:val="008634CD"/>
    <w:rsid w:val="00863E89"/>
    <w:rsid w:val="008645FE"/>
    <w:rsid w:val="00865A96"/>
    <w:rsid w:val="00867EBD"/>
    <w:rsid w:val="008739DD"/>
    <w:rsid w:val="00880E25"/>
    <w:rsid w:val="0088119B"/>
    <w:rsid w:val="00881773"/>
    <w:rsid w:val="0088227E"/>
    <w:rsid w:val="00882600"/>
    <w:rsid w:val="00882AB1"/>
    <w:rsid w:val="00883096"/>
    <w:rsid w:val="00883FF4"/>
    <w:rsid w:val="00884A47"/>
    <w:rsid w:val="008854A1"/>
    <w:rsid w:val="00885841"/>
    <w:rsid w:val="00886D53"/>
    <w:rsid w:val="00887189"/>
    <w:rsid w:val="00887E3D"/>
    <w:rsid w:val="0089065F"/>
    <w:rsid w:val="0089072F"/>
    <w:rsid w:val="008908A8"/>
    <w:rsid w:val="008909EF"/>
    <w:rsid w:val="00891DBD"/>
    <w:rsid w:val="00892312"/>
    <w:rsid w:val="00893ABB"/>
    <w:rsid w:val="00895623"/>
    <w:rsid w:val="00897360"/>
    <w:rsid w:val="008A17A1"/>
    <w:rsid w:val="008A1995"/>
    <w:rsid w:val="008A4E5A"/>
    <w:rsid w:val="008A5528"/>
    <w:rsid w:val="008A75D0"/>
    <w:rsid w:val="008A7BBB"/>
    <w:rsid w:val="008B1124"/>
    <w:rsid w:val="008B23EB"/>
    <w:rsid w:val="008B30D0"/>
    <w:rsid w:val="008B460A"/>
    <w:rsid w:val="008B55D7"/>
    <w:rsid w:val="008B67BE"/>
    <w:rsid w:val="008B7401"/>
    <w:rsid w:val="008B749F"/>
    <w:rsid w:val="008B7A26"/>
    <w:rsid w:val="008B7A6E"/>
    <w:rsid w:val="008C2C06"/>
    <w:rsid w:val="008C39EF"/>
    <w:rsid w:val="008C4349"/>
    <w:rsid w:val="008C50F9"/>
    <w:rsid w:val="008C55DF"/>
    <w:rsid w:val="008C64EE"/>
    <w:rsid w:val="008C6696"/>
    <w:rsid w:val="008C7E8D"/>
    <w:rsid w:val="008D07BE"/>
    <w:rsid w:val="008D0E4F"/>
    <w:rsid w:val="008D193D"/>
    <w:rsid w:val="008D404C"/>
    <w:rsid w:val="008D548D"/>
    <w:rsid w:val="008D6809"/>
    <w:rsid w:val="008D6B16"/>
    <w:rsid w:val="008D6B1D"/>
    <w:rsid w:val="008D7FB4"/>
    <w:rsid w:val="008E1983"/>
    <w:rsid w:val="008E1B56"/>
    <w:rsid w:val="008E1CF3"/>
    <w:rsid w:val="008E337E"/>
    <w:rsid w:val="008E3FEE"/>
    <w:rsid w:val="008E40A5"/>
    <w:rsid w:val="008E4114"/>
    <w:rsid w:val="008E4208"/>
    <w:rsid w:val="008E55CA"/>
    <w:rsid w:val="008E6BA2"/>
    <w:rsid w:val="008F050C"/>
    <w:rsid w:val="008F11C5"/>
    <w:rsid w:val="008F1668"/>
    <w:rsid w:val="008F172C"/>
    <w:rsid w:val="008F19A0"/>
    <w:rsid w:val="008F33B4"/>
    <w:rsid w:val="008F51FC"/>
    <w:rsid w:val="008F7043"/>
    <w:rsid w:val="008F7290"/>
    <w:rsid w:val="008F7C73"/>
    <w:rsid w:val="0090012A"/>
    <w:rsid w:val="009016C0"/>
    <w:rsid w:val="00902902"/>
    <w:rsid w:val="009036AE"/>
    <w:rsid w:val="00903B9B"/>
    <w:rsid w:val="00904BD0"/>
    <w:rsid w:val="00905009"/>
    <w:rsid w:val="00905224"/>
    <w:rsid w:val="00905FC1"/>
    <w:rsid w:val="00906C30"/>
    <w:rsid w:val="00906D4F"/>
    <w:rsid w:val="00906DBC"/>
    <w:rsid w:val="00907338"/>
    <w:rsid w:val="00910377"/>
    <w:rsid w:val="009138EF"/>
    <w:rsid w:val="00914D63"/>
    <w:rsid w:val="00914F1E"/>
    <w:rsid w:val="00915670"/>
    <w:rsid w:val="00915700"/>
    <w:rsid w:val="009172E0"/>
    <w:rsid w:val="00917705"/>
    <w:rsid w:val="00923976"/>
    <w:rsid w:val="00924FD6"/>
    <w:rsid w:val="00925DEE"/>
    <w:rsid w:val="009265D4"/>
    <w:rsid w:val="009269A7"/>
    <w:rsid w:val="00926C64"/>
    <w:rsid w:val="00927242"/>
    <w:rsid w:val="009272C4"/>
    <w:rsid w:val="009322BB"/>
    <w:rsid w:val="0093356B"/>
    <w:rsid w:val="0093491F"/>
    <w:rsid w:val="00935C15"/>
    <w:rsid w:val="0093628A"/>
    <w:rsid w:val="00936911"/>
    <w:rsid w:val="00936DC4"/>
    <w:rsid w:val="00937AE8"/>
    <w:rsid w:val="0094059D"/>
    <w:rsid w:val="00941D03"/>
    <w:rsid w:val="00941FBC"/>
    <w:rsid w:val="009435C7"/>
    <w:rsid w:val="00946348"/>
    <w:rsid w:val="00946615"/>
    <w:rsid w:val="00946CF1"/>
    <w:rsid w:val="009474A2"/>
    <w:rsid w:val="00947EB8"/>
    <w:rsid w:val="009500CF"/>
    <w:rsid w:val="009520F0"/>
    <w:rsid w:val="0095403A"/>
    <w:rsid w:val="009541CE"/>
    <w:rsid w:val="0095471F"/>
    <w:rsid w:val="00956704"/>
    <w:rsid w:val="009571C1"/>
    <w:rsid w:val="009572F1"/>
    <w:rsid w:val="0096103E"/>
    <w:rsid w:val="00962286"/>
    <w:rsid w:val="009643F1"/>
    <w:rsid w:val="00967D45"/>
    <w:rsid w:val="00971734"/>
    <w:rsid w:val="00972395"/>
    <w:rsid w:val="0097279D"/>
    <w:rsid w:val="00972E02"/>
    <w:rsid w:val="00972EAE"/>
    <w:rsid w:val="00973824"/>
    <w:rsid w:val="00973FB8"/>
    <w:rsid w:val="00975508"/>
    <w:rsid w:val="00975819"/>
    <w:rsid w:val="00977B47"/>
    <w:rsid w:val="00981916"/>
    <w:rsid w:val="0098350E"/>
    <w:rsid w:val="0098353F"/>
    <w:rsid w:val="009848BD"/>
    <w:rsid w:val="00984B9D"/>
    <w:rsid w:val="00984E2F"/>
    <w:rsid w:val="00987D46"/>
    <w:rsid w:val="00990476"/>
    <w:rsid w:val="0099053A"/>
    <w:rsid w:val="009909AA"/>
    <w:rsid w:val="009914BE"/>
    <w:rsid w:val="00992033"/>
    <w:rsid w:val="009928FD"/>
    <w:rsid w:val="00992A78"/>
    <w:rsid w:val="00993237"/>
    <w:rsid w:val="00993ABF"/>
    <w:rsid w:val="00993CAE"/>
    <w:rsid w:val="009945DC"/>
    <w:rsid w:val="00997E75"/>
    <w:rsid w:val="009A1C8B"/>
    <w:rsid w:val="009A20F9"/>
    <w:rsid w:val="009A2FA5"/>
    <w:rsid w:val="009A304A"/>
    <w:rsid w:val="009A3454"/>
    <w:rsid w:val="009A5C2B"/>
    <w:rsid w:val="009A63D5"/>
    <w:rsid w:val="009A6864"/>
    <w:rsid w:val="009A7892"/>
    <w:rsid w:val="009B0043"/>
    <w:rsid w:val="009B2281"/>
    <w:rsid w:val="009B2750"/>
    <w:rsid w:val="009B4D7F"/>
    <w:rsid w:val="009B4F84"/>
    <w:rsid w:val="009B62CC"/>
    <w:rsid w:val="009B6654"/>
    <w:rsid w:val="009B7CB0"/>
    <w:rsid w:val="009B7EAF"/>
    <w:rsid w:val="009C1706"/>
    <w:rsid w:val="009C222C"/>
    <w:rsid w:val="009C3825"/>
    <w:rsid w:val="009C4C3D"/>
    <w:rsid w:val="009C6E2C"/>
    <w:rsid w:val="009C7B8D"/>
    <w:rsid w:val="009D04C2"/>
    <w:rsid w:val="009D1143"/>
    <w:rsid w:val="009D2C1A"/>
    <w:rsid w:val="009D2CE5"/>
    <w:rsid w:val="009D34D1"/>
    <w:rsid w:val="009D463F"/>
    <w:rsid w:val="009D4F45"/>
    <w:rsid w:val="009D640F"/>
    <w:rsid w:val="009D6D42"/>
    <w:rsid w:val="009E04FB"/>
    <w:rsid w:val="009E075F"/>
    <w:rsid w:val="009E0868"/>
    <w:rsid w:val="009E16BE"/>
    <w:rsid w:val="009E35BF"/>
    <w:rsid w:val="009E37B2"/>
    <w:rsid w:val="009E37CF"/>
    <w:rsid w:val="009E3AFD"/>
    <w:rsid w:val="009E3B71"/>
    <w:rsid w:val="009E4B91"/>
    <w:rsid w:val="009E55FF"/>
    <w:rsid w:val="009E6564"/>
    <w:rsid w:val="009E66EC"/>
    <w:rsid w:val="009E74C6"/>
    <w:rsid w:val="009F11A1"/>
    <w:rsid w:val="009F125C"/>
    <w:rsid w:val="009F1573"/>
    <w:rsid w:val="009F2D4B"/>
    <w:rsid w:val="009F30B9"/>
    <w:rsid w:val="009F325E"/>
    <w:rsid w:val="009F3B3E"/>
    <w:rsid w:val="009F3C55"/>
    <w:rsid w:val="009F4102"/>
    <w:rsid w:val="009F42AA"/>
    <w:rsid w:val="009F5D35"/>
    <w:rsid w:val="009F6124"/>
    <w:rsid w:val="00A00041"/>
    <w:rsid w:val="00A006BA"/>
    <w:rsid w:val="00A00B3C"/>
    <w:rsid w:val="00A01682"/>
    <w:rsid w:val="00A033B5"/>
    <w:rsid w:val="00A03665"/>
    <w:rsid w:val="00A03DE5"/>
    <w:rsid w:val="00A03FD5"/>
    <w:rsid w:val="00A042D6"/>
    <w:rsid w:val="00A04809"/>
    <w:rsid w:val="00A05E73"/>
    <w:rsid w:val="00A0665C"/>
    <w:rsid w:val="00A07F65"/>
    <w:rsid w:val="00A104D5"/>
    <w:rsid w:val="00A106DC"/>
    <w:rsid w:val="00A1105E"/>
    <w:rsid w:val="00A11899"/>
    <w:rsid w:val="00A12C71"/>
    <w:rsid w:val="00A13279"/>
    <w:rsid w:val="00A135D9"/>
    <w:rsid w:val="00A145FF"/>
    <w:rsid w:val="00A15F82"/>
    <w:rsid w:val="00A1616A"/>
    <w:rsid w:val="00A16A39"/>
    <w:rsid w:val="00A16A5F"/>
    <w:rsid w:val="00A17398"/>
    <w:rsid w:val="00A20051"/>
    <w:rsid w:val="00A20163"/>
    <w:rsid w:val="00A206DF"/>
    <w:rsid w:val="00A21A28"/>
    <w:rsid w:val="00A21E59"/>
    <w:rsid w:val="00A21EF7"/>
    <w:rsid w:val="00A2260B"/>
    <w:rsid w:val="00A22B38"/>
    <w:rsid w:val="00A24BD1"/>
    <w:rsid w:val="00A25BFF"/>
    <w:rsid w:val="00A25F1E"/>
    <w:rsid w:val="00A262A6"/>
    <w:rsid w:val="00A266A0"/>
    <w:rsid w:val="00A26AE0"/>
    <w:rsid w:val="00A3112D"/>
    <w:rsid w:val="00A32ACA"/>
    <w:rsid w:val="00A3400D"/>
    <w:rsid w:val="00A36B8F"/>
    <w:rsid w:val="00A36CCE"/>
    <w:rsid w:val="00A4046C"/>
    <w:rsid w:val="00A405BA"/>
    <w:rsid w:val="00A418D5"/>
    <w:rsid w:val="00A42614"/>
    <w:rsid w:val="00A4313C"/>
    <w:rsid w:val="00A43333"/>
    <w:rsid w:val="00A44B62"/>
    <w:rsid w:val="00A45121"/>
    <w:rsid w:val="00A4529D"/>
    <w:rsid w:val="00A466DB"/>
    <w:rsid w:val="00A46D22"/>
    <w:rsid w:val="00A50722"/>
    <w:rsid w:val="00A51ADA"/>
    <w:rsid w:val="00A540F2"/>
    <w:rsid w:val="00A56382"/>
    <w:rsid w:val="00A563B0"/>
    <w:rsid w:val="00A56679"/>
    <w:rsid w:val="00A56873"/>
    <w:rsid w:val="00A56AA9"/>
    <w:rsid w:val="00A57E8D"/>
    <w:rsid w:val="00A615BA"/>
    <w:rsid w:val="00A619ED"/>
    <w:rsid w:val="00A61DBF"/>
    <w:rsid w:val="00A61F61"/>
    <w:rsid w:val="00A62E44"/>
    <w:rsid w:val="00A63019"/>
    <w:rsid w:val="00A63660"/>
    <w:rsid w:val="00A63BA1"/>
    <w:rsid w:val="00A640F7"/>
    <w:rsid w:val="00A6589C"/>
    <w:rsid w:val="00A665AE"/>
    <w:rsid w:val="00A66B21"/>
    <w:rsid w:val="00A66BC2"/>
    <w:rsid w:val="00A67569"/>
    <w:rsid w:val="00A677CA"/>
    <w:rsid w:val="00A70862"/>
    <w:rsid w:val="00A70F25"/>
    <w:rsid w:val="00A7105A"/>
    <w:rsid w:val="00A719AB"/>
    <w:rsid w:val="00A71A3C"/>
    <w:rsid w:val="00A7221C"/>
    <w:rsid w:val="00A727CB"/>
    <w:rsid w:val="00A72C9E"/>
    <w:rsid w:val="00A746B0"/>
    <w:rsid w:val="00A74CE4"/>
    <w:rsid w:val="00A7656C"/>
    <w:rsid w:val="00A808DE"/>
    <w:rsid w:val="00A813D5"/>
    <w:rsid w:val="00A82ACF"/>
    <w:rsid w:val="00A82E62"/>
    <w:rsid w:val="00A83050"/>
    <w:rsid w:val="00A84F7B"/>
    <w:rsid w:val="00A851BC"/>
    <w:rsid w:val="00A85936"/>
    <w:rsid w:val="00A8598D"/>
    <w:rsid w:val="00A8606C"/>
    <w:rsid w:val="00A860AB"/>
    <w:rsid w:val="00A86799"/>
    <w:rsid w:val="00A874BD"/>
    <w:rsid w:val="00A878FA"/>
    <w:rsid w:val="00A904BA"/>
    <w:rsid w:val="00A91B22"/>
    <w:rsid w:val="00A92BAE"/>
    <w:rsid w:val="00A93801"/>
    <w:rsid w:val="00A95512"/>
    <w:rsid w:val="00A964A2"/>
    <w:rsid w:val="00A973A4"/>
    <w:rsid w:val="00A975DA"/>
    <w:rsid w:val="00A97816"/>
    <w:rsid w:val="00AA0B23"/>
    <w:rsid w:val="00AA139E"/>
    <w:rsid w:val="00AA1559"/>
    <w:rsid w:val="00AA1629"/>
    <w:rsid w:val="00AA211C"/>
    <w:rsid w:val="00AA2FD6"/>
    <w:rsid w:val="00AA31AC"/>
    <w:rsid w:val="00AA3C66"/>
    <w:rsid w:val="00AA625C"/>
    <w:rsid w:val="00AA67D3"/>
    <w:rsid w:val="00AA72ED"/>
    <w:rsid w:val="00AA7A33"/>
    <w:rsid w:val="00AA7B63"/>
    <w:rsid w:val="00AA7B94"/>
    <w:rsid w:val="00AB0F60"/>
    <w:rsid w:val="00AB3B2E"/>
    <w:rsid w:val="00AB3CB9"/>
    <w:rsid w:val="00AB45CF"/>
    <w:rsid w:val="00AB59FF"/>
    <w:rsid w:val="00AB5E63"/>
    <w:rsid w:val="00AC05EF"/>
    <w:rsid w:val="00AC0C59"/>
    <w:rsid w:val="00AC0E48"/>
    <w:rsid w:val="00AC0E82"/>
    <w:rsid w:val="00AC1C2B"/>
    <w:rsid w:val="00AC27AC"/>
    <w:rsid w:val="00AC331B"/>
    <w:rsid w:val="00AC47E4"/>
    <w:rsid w:val="00AC4950"/>
    <w:rsid w:val="00AC5DB5"/>
    <w:rsid w:val="00AC6038"/>
    <w:rsid w:val="00AC6B58"/>
    <w:rsid w:val="00AC6E60"/>
    <w:rsid w:val="00AC6EDD"/>
    <w:rsid w:val="00AC7492"/>
    <w:rsid w:val="00AC7FE0"/>
    <w:rsid w:val="00AD0204"/>
    <w:rsid w:val="00AD0E98"/>
    <w:rsid w:val="00AD1B0D"/>
    <w:rsid w:val="00AD2242"/>
    <w:rsid w:val="00AD2980"/>
    <w:rsid w:val="00AD2C5E"/>
    <w:rsid w:val="00AD2FE4"/>
    <w:rsid w:val="00AD318B"/>
    <w:rsid w:val="00AD33B9"/>
    <w:rsid w:val="00AD3649"/>
    <w:rsid w:val="00AD3A35"/>
    <w:rsid w:val="00AD50F4"/>
    <w:rsid w:val="00AD6490"/>
    <w:rsid w:val="00AD66FF"/>
    <w:rsid w:val="00AD68E3"/>
    <w:rsid w:val="00AD7154"/>
    <w:rsid w:val="00AD7B78"/>
    <w:rsid w:val="00AE3DD9"/>
    <w:rsid w:val="00AE42C2"/>
    <w:rsid w:val="00AE49AA"/>
    <w:rsid w:val="00AE49EE"/>
    <w:rsid w:val="00AE6C68"/>
    <w:rsid w:val="00AF04BF"/>
    <w:rsid w:val="00AF1908"/>
    <w:rsid w:val="00AF1D20"/>
    <w:rsid w:val="00AF5410"/>
    <w:rsid w:val="00AF7B47"/>
    <w:rsid w:val="00B00404"/>
    <w:rsid w:val="00B00C59"/>
    <w:rsid w:val="00B016C1"/>
    <w:rsid w:val="00B02701"/>
    <w:rsid w:val="00B02A1D"/>
    <w:rsid w:val="00B02BE8"/>
    <w:rsid w:val="00B032A9"/>
    <w:rsid w:val="00B038B7"/>
    <w:rsid w:val="00B03EE8"/>
    <w:rsid w:val="00B04A70"/>
    <w:rsid w:val="00B06281"/>
    <w:rsid w:val="00B079DB"/>
    <w:rsid w:val="00B11EAD"/>
    <w:rsid w:val="00B12655"/>
    <w:rsid w:val="00B134C8"/>
    <w:rsid w:val="00B1396A"/>
    <w:rsid w:val="00B1661A"/>
    <w:rsid w:val="00B1701E"/>
    <w:rsid w:val="00B20EF8"/>
    <w:rsid w:val="00B21837"/>
    <w:rsid w:val="00B21F47"/>
    <w:rsid w:val="00B22AA7"/>
    <w:rsid w:val="00B23198"/>
    <w:rsid w:val="00B237E7"/>
    <w:rsid w:val="00B2446C"/>
    <w:rsid w:val="00B26514"/>
    <w:rsid w:val="00B26B53"/>
    <w:rsid w:val="00B26FCE"/>
    <w:rsid w:val="00B27D9E"/>
    <w:rsid w:val="00B31FA5"/>
    <w:rsid w:val="00B32C44"/>
    <w:rsid w:val="00B332C6"/>
    <w:rsid w:val="00B342CB"/>
    <w:rsid w:val="00B346C8"/>
    <w:rsid w:val="00B3475F"/>
    <w:rsid w:val="00B3536B"/>
    <w:rsid w:val="00B357D9"/>
    <w:rsid w:val="00B35FB5"/>
    <w:rsid w:val="00B3602A"/>
    <w:rsid w:val="00B36360"/>
    <w:rsid w:val="00B3672C"/>
    <w:rsid w:val="00B376EE"/>
    <w:rsid w:val="00B37961"/>
    <w:rsid w:val="00B431A8"/>
    <w:rsid w:val="00B434A0"/>
    <w:rsid w:val="00B44694"/>
    <w:rsid w:val="00B46541"/>
    <w:rsid w:val="00B470A1"/>
    <w:rsid w:val="00B479C3"/>
    <w:rsid w:val="00B5046F"/>
    <w:rsid w:val="00B515DA"/>
    <w:rsid w:val="00B5464A"/>
    <w:rsid w:val="00B55DA8"/>
    <w:rsid w:val="00B56251"/>
    <w:rsid w:val="00B564E3"/>
    <w:rsid w:val="00B56793"/>
    <w:rsid w:val="00B57C9B"/>
    <w:rsid w:val="00B6026C"/>
    <w:rsid w:val="00B63CAC"/>
    <w:rsid w:val="00B641A1"/>
    <w:rsid w:val="00B64579"/>
    <w:rsid w:val="00B65D5F"/>
    <w:rsid w:val="00B65EBF"/>
    <w:rsid w:val="00B65FCB"/>
    <w:rsid w:val="00B66742"/>
    <w:rsid w:val="00B705D7"/>
    <w:rsid w:val="00B72CFD"/>
    <w:rsid w:val="00B73AE6"/>
    <w:rsid w:val="00B73B14"/>
    <w:rsid w:val="00B73EAE"/>
    <w:rsid w:val="00B7427A"/>
    <w:rsid w:val="00B75030"/>
    <w:rsid w:val="00B76A4D"/>
    <w:rsid w:val="00B77245"/>
    <w:rsid w:val="00B803CC"/>
    <w:rsid w:val="00B80D8D"/>
    <w:rsid w:val="00B81408"/>
    <w:rsid w:val="00B823E6"/>
    <w:rsid w:val="00B838E1"/>
    <w:rsid w:val="00B83A5F"/>
    <w:rsid w:val="00B83D5E"/>
    <w:rsid w:val="00B84ECC"/>
    <w:rsid w:val="00B85740"/>
    <w:rsid w:val="00B85A56"/>
    <w:rsid w:val="00B85F76"/>
    <w:rsid w:val="00B868D3"/>
    <w:rsid w:val="00B877BB"/>
    <w:rsid w:val="00B90498"/>
    <w:rsid w:val="00B90F17"/>
    <w:rsid w:val="00B9167C"/>
    <w:rsid w:val="00B91BBA"/>
    <w:rsid w:val="00B92F8A"/>
    <w:rsid w:val="00B93A55"/>
    <w:rsid w:val="00B93BEC"/>
    <w:rsid w:val="00B94585"/>
    <w:rsid w:val="00B9677E"/>
    <w:rsid w:val="00B9679C"/>
    <w:rsid w:val="00B967E6"/>
    <w:rsid w:val="00B9746B"/>
    <w:rsid w:val="00BA02E6"/>
    <w:rsid w:val="00BA0BFB"/>
    <w:rsid w:val="00BA11EA"/>
    <w:rsid w:val="00BA1A8B"/>
    <w:rsid w:val="00BA1D5B"/>
    <w:rsid w:val="00BA2C8B"/>
    <w:rsid w:val="00BA46D4"/>
    <w:rsid w:val="00BA474F"/>
    <w:rsid w:val="00BA5282"/>
    <w:rsid w:val="00BA5AB7"/>
    <w:rsid w:val="00BA5AE6"/>
    <w:rsid w:val="00BA6A7D"/>
    <w:rsid w:val="00BB0284"/>
    <w:rsid w:val="00BB0AEC"/>
    <w:rsid w:val="00BB2BCF"/>
    <w:rsid w:val="00BB3369"/>
    <w:rsid w:val="00BB3670"/>
    <w:rsid w:val="00BB3BE5"/>
    <w:rsid w:val="00BB3F56"/>
    <w:rsid w:val="00BB4DCB"/>
    <w:rsid w:val="00BB53E6"/>
    <w:rsid w:val="00BB64C3"/>
    <w:rsid w:val="00BB6BB2"/>
    <w:rsid w:val="00BC0B66"/>
    <w:rsid w:val="00BC219D"/>
    <w:rsid w:val="00BC2A75"/>
    <w:rsid w:val="00BC53CA"/>
    <w:rsid w:val="00BC5B82"/>
    <w:rsid w:val="00BC6241"/>
    <w:rsid w:val="00BC7580"/>
    <w:rsid w:val="00BC75D8"/>
    <w:rsid w:val="00BC792B"/>
    <w:rsid w:val="00BD3344"/>
    <w:rsid w:val="00BD3382"/>
    <w:rsid w:val="00BD3573"/>
    <w:rsid w:val="00BD357E"/>
    <w:rsid w:val="00BD4815"/>
    <w:rsid w:val="00BD4E13"/>
    <w:rsid w:val="00BD5FDF"/>
    <w:rsid w:val="00BD653D"/>
    <w:rsid w:val="00BD65CA"/>
    <w:rsid w:val="00BD733D"/>
    <w:rsid w:val="00BD77D7"/>
    <w:rsid w:val="00BE0062"/>
    <w:rsid w:val="00BE0806"/>
    <w:rsid w:val="00BE1DC1"/>
    <w:rsid w:val="00BE1DEA"/>
    <w:rsid w:val="00BE2023"/>
    <w:rsid w:val="00BE20C4"/>
    <w:rsid w:val="00BE256F"/>
    <w:rsid w:val="00BE5959"/>
    <w:rsid w:val="00BE5A05"/>
    <w:rsid w:val="00BE73D3"/>
    <w:rsid w:val="00BE7ED4"/>
    <w:rsid w:val="00BF074B"/>
    <w:rsid w:val="00BF168F"/>
    <w:rsid w:val="00BF2BBC"/>
    <w:rsid w:val="00BF2D5A"/>
    <w:rsid w:val="00BF3C05"/>
    <w:rsid w:val="00BF48EA"/>
    <w:rsid w:val="00BF5C32"/>
    <w:rsid w:val="00BF64E2"/>
    <w:rsid w:val="00BF7212"/>
    <w:rsid w:val="00BF79F4"/>
    <w:rsid w:val="00C00A2F"/>
    <w:rsid w:val="00C035E1"/>
    <w:rsid w:val="00C04EF5"/>
    <w:rsid w:val="00C04F02"/>
    <w:rsid w:val="00C0571F"/>
    <w:rsid w:val="00C0744E"/>
    <w:rsid w:val="00C11182"/>
    <w:rsid w:val="00C1155A"/>
    <w:rsid w:val="00C11C1D"/>
    <w:rsid w:val="00C12548"/>
    <w:rsid w:val="00C1266C"/>
    <w:rsid w:val="00C12F3A"/>
    <w:rsid w:val="00C1424B"/>
    <w:rsid w:val="00C142FA"/>
    <w:rsid w:val="00C14372"/>
    <w:rsid w:val="00C16953"/>
    <w:rsid w:val="00C17072"/>
    <w:rsid w:val="00C1752D"/>
    <w:rsid w:val="00C17B1E"/>
    <w:rsid w:val="00C17DEF"/>
    <w:rsid w:val="00C17E42"/>
    <w:rsid w:val="00C230A6"/>
    <w:rsid w:val="00C24236"/>
    <w:rsid w:val="00C24837"/>
    <w:rsid w:val="00C253D9"/>
    <w:rsid w:val="00C26989"/>
    <w:rsid w:val="00C26D5F"/>
    <w:rsid w:val="00C2713C"/>
    <w:rsid w:val="00C30364"/>
    <w:rsid w:val="00C3042E"/>
    <w:rsid w:val="00C3072F"/>
    <w:rsid w:val="00C30762"/>
    <w:rsid w:val="00C307E3"/>
    <w:rsid w:val="00C314E8"/>
    <w:rsid w:val="00C31C18"/>
    <w:rsid w:val="00C31E2F"/>
    <w:rsid w:val="00C31F27"/>
    <w:rsid w:val="00C32175"/>
    <w:rsid w:val="00C334AA"/>
    <w:rsid w:val="00C34912"/>
    <w:rsid w:val="00C34DF7"/>
    <w:rsid w:val="00C35182"/>
    <w:rsid w:val="00C35B53"/>
    <w:rsid w:val="00C37498"/>
    <w:rsid w:val="00C40505"/>
    <w:rsid w:val="00C4242D"/>
    <w:rsid w:val="00C42927"/>
    <w:rsid w:val="00C43BBE"/>
    <w:rsid w:val="00C44A69"/>
    <w:rsid w:val="00C45426"/>
    <w:rsid w:val="00C461C4"/>
    <w:rsid w:val="00C4773A"/>
    <w:rsid w:val="00C501C4"/>
    <w:rsid w:val="00C504C7"/>
    <w:rsid w:val="00C5122A"/>
    <w:rsid w:val="00C52A18"/>
    <w:rsid w:val="00C53D7E"/>
    <w:rsid w:val="00C53DC7"/>
    <w:rsid w:val="00C542D4"/>
    <w:rsid w:val="00C54688"/>
    <w:rsid w:val="00C5699E"/>
    <w:rsid w:val="00C56C99"/>
    <w:rsid w:val="00C57921"/>
    <w:rsid w:val="00C57DDE"/>
    <w:rsid w:val="00C605B8"/>
    <w:rsid w:val="00C60A63"/>
    <w:rsid w:val="00C60B6C"/>
    <w:rsid w:val="00C61D9E"/>
    <w:rsid w:val="00C62C3B"/>
    <w:rsid w:val="00C62F29"/>
    <w:rsid w:val="00C630DD"/>
    <w:rsid w:val="00C641C3"/>
    <w:rsid w:val="00C663AB"/>
    <w:rsid w:val="00C66A13"/>
    <w:rsid w:val="00C700DA"/>
    <w:rsid w:val="00C70348"/>
    <w:rsid w:val="00C70756"/>
    <w:rsid w:val="00C714F9"/>
    <w:rsid w:val="00C71AC2"/>
    <w:rsid w:val="00C728DE"/>
    <w:rsid w:val="00C72E68"/>
    <w:rsid w:val="00C74455"/>
    <w:rsid w:val="00C76A17"/>
    <w:rsid w:val="00C77D34"/>
    <w:rsid w:val="00C8009D"/>
    <w:rsid w:val="00C8058D"/>
    <w:rsid w:val="00C811A5"/>
    <w:rsid w:val="00C81468"/>
    <w:rsid w:val="00C81CBC"/>
    <w:rsid w:val="00C83E56"/>
    <w:rsid w:val="00C83FEF"/>
    <w:rsid w:val="00C85434"/>
    <w:rsid w:val="00C85B43"/>
    <w:rsid w:val="00C862E9"/>
    <w:rsid w:val="00C91E60"/>
    <w:rsid w:val="00C9303C"/>
    <w:rsid w:val="00C9463F"/>
    <w:rsid w:val="00C955EB"/>
    <w:rsid w:val="00C95E9B"/>
    <w:rsid w:val="00C95F43"/>
    <w:rsid w:val="00C963EB"/>
    <w:rsid w:val="00C96B75"/>
    <w:rsid w:val="00C96F81"/>
    <w:rsid w:val="00C97A88"/>
    <w:rsid w:val="00C97DF1"/>
    <w:rsid w:val="00CA0C57"/>
    <w:rsid w:val="00CA0DD3"/>
    <w:rsid w:val="00CA0FDF"/>
    <w:rsid w:val="00CA135B"/>
    <w:rsid w:val="00CA1544"/>
    <w:rsid w:val="00CA195C"/>
    <w:rsid w:val="00CA1BD2"/>
    <w:rsid w:val="00CA2368"/>
    <w:rsid w:val="00CA2E16"/>
    <w:rsid w:val="00CA3295"/>
    <w:rsid w:val="00CA386D"/>
    <w:rsid w:val="00CA4194"/>
    <w:rsid w:val="00CA4479"/>
    <w:rsid w:val="00CA4994"/>
    <w:rsid w:val="00CA56A0"/>
    <w:rsid w:val="00CA62E1"/>
    <w:rsid w:val="00CA78E8"/>
    <w:rsid w:val="00CB0875"/>
    <w:rsid w:val="00CB0C3C"/>
    <w:rsid w:val="00CB1DAE"/>
    <w:rsid w:val="00CB2524"/>
    <w:rsid w:val="00CB272C"/>
    <w:rsid w:val="00CB2823"/>
    <w:rsid w:val="00CB3589"/>
    <w:rsid w:val="00CB35FA"/>
    <w:rsid w:val="00CB475B"/>
    <w:rsid w:val="00CB4BDA"/>
    <w:rsid w:val="00CB5757"/>
    <w:rsid w:val="00CB5A15"/>
    <w:rsid w:val="00CB5C30"/>
    <w:rsid w:val="00CB6BE8"/>
    <w:rsid w:val="00CB7912"/>
    <w:rsid w:val="00CB7DC3"/>
    <w:rsid w:val="00CC0CC1"/>
    <w:rsid w:val="00CC3714"/>
    <w:rsid w:val="00CC390D"/>
    <w:rsid w:val="00CC3EC2"/>
    <w:rsid w:val="00CC4ACF"/>
    <w:rsid w:val="00CC7242"/>
    <w:rsid w:val="00CC76D3"/>
    <w:rsid w:val="00CD0F9D"/>
    <w:rsid w:val="00CD190B"/>
    <w:rsid w:val="00CD1FDD"/>
    <w:rsid w:val="00CD20D0"/>
    <w:rsid w:val="00CD24A0"/>
    <w:rsid w:val="00CD2528"/>
    <w:rsid w:val="00CD3EDA"/>
    <w:rsid w:val="00CD4DAE"/>
    <w:rsid w:val="00CD5731"/>
    <w:rsid w:val="00CD5959"/>
    <w:rsid w:val="00CD6551"/>
    <w:rsid w:val="00CD7433"/>
    <w:rsid w:val="00CE2240"/>
    <w:rsid w:val="00CE2D09"/>
    <w:rsid w:val="00CE2DE6"/>
    <w:rsid w:val="00CE32CB"/>
    <w:rsid w:val="00CE3ECD"/>
    <w:rsid w:val="00CE42C9"/>
    <w:rsid w:val="00CE4344"/>
    <w:rsid w:val="00CE5716"/>
    <w:rsid w:val="00CE6041"/>
    <w:rsid w:val="00CE7DFF"/>
    <w:rsid w:val="00CF0630"/>
    <w:rsid w:val="00CF14D6"/>
    <w:rsid w:val="00CF14FE"/>
    <w:rsid w:val="00CF1E65"/>
    <w:rsid w:val="00CF22EE"/>
    <w:rsid w:val="00CF3229"/>
    <w:rsid w:val="00CF3C0C"/>
    <w:rsid w:val="00CF453C"/>
    <w:rsid w:val="00CF4955"/>
    <w:rsid w:val="00CF4E83"/>
    <w:rsid w:val="00CF5000"/>
    <w:rsid w:val="00CF5E5C"/>
    <w:rsid w:val="00CF6696"/>
    <w:rsid w:val="00CF69BB"/>
    <w:rsid w:val="00CF7554"/>
    <w:rsid w:val="00CF7FCD"/>
    <w:rsid w:val="00D003EF"/>
    <w:rsid w:val="00D010FE"/>
    <w:rsid w:val="00D011F1"/>
    <w:rsid w:val="00D0296D"/>
    <w:rsid w:val="00D05D2A"/>
    <w:rsid w:val="00D07FCE"/>
    <w:rsid w:val="00D10A3F"/>
    <w:rsid w:val="00D10A7E"/>
    <w:rsid w:val="00D1234E"/>
    <w:rsid w:val="00D125B6"/>
    <w:rsid w:val="00D1677B"/>
    <w:rsid w:val="00D16F06"/>
    <w:rsid w:val="00D17171"/>
    <w:rsid w:val="00D17590"/>
    <w:rsid w:val="00D207CF"/>
    <w:rsid w:val="00D209A1"/>
    <w:rsid w:val="00D20DBA"/>
    <w:rsid w:val="00D215B6"/>
    <w:rsid w:val="00D2175A"/>
    <w:rsid w:val="00D21D28"/>
    <w:rsid w:val="00D229B3"/>
    <w:rsid w:val="00D22C61"/>
    <w:rsid w:val="00D22CDE"/>
    <w:rsid w:val="00D22EAE"/>
    <w:rsid w:val="00D23105"/>
    <w:rsid w:val="00D236FD"/>
    <w:rsid w:val="00D24267"/>
    <w:rsid w:val="00D245D8"/>
    <w:rsid w:val="00D24978"/>
    <w:rsid w:val="00D25EF4"/>
    <w:rsid w:val="00D264C5"/>
    <w:rsid w:val="00D2744B"/>
    <w:rsid w:val="00D27550"/>
    <w:rsid w:val="00D27DFA"/>
    <w:rsid w:val="00D303AA"/>
    <w:rsid w:val="00D30E3E"/>
    <w:rsid w:val="00D30E95"/>
    <w:rsid w:val="00D3222A"/>
    <w:rsid w:val="00D32EB9"/>
    <w:rsid w:val="00D3385A"/>
    <w:rsid w:val="00D33A37"/>
    <w:rsid w:val="00D351FE"/>
    <w:rsid w:val="00D3533B"/>
    <w:rsid w:val="00D353AC"/>
    <w:rsid w:val="00D35EB4"/>
    <w:rsid w:val="00D37569"/>
    <w:rsid w:val="00D404BE"/>
    <w:rsid w:val="00D40B2F"/>
    <w:rsid w:val="00D4157B"/>
    <w:rsid w:val="00D41BCC"/>
    <w:rsid w:val="00D42EE7"/>
    <w:rsid w:val="00D43B77"/>
    <w:rsid w:val="00D44061"/>
    <w:rsid w:val="00D4437C"/>
    <w:rsid w:val="00D45030"/>
    <w:rsid w:val="00D4576E"/>
    <w:rsid w:val="00D467FF"/>
    <w:rsid w:val="00D47400"/>
    <w:rsid w:val="00D47F1B"/>
    <w:rsid w:val="00D50382"/>
    <w:rsid w:val="00D5061F"/>
    <w:rsid w:val="00D51CF7"/>
    <w:rsid w:val="00D526AB"/>
    <w:rsid w:val="00D527A6"/>
    <w:rsid w:val="00D52E06"/>
    <w:rsid w:val="00D53B92"/>
    <w:rsid w:val="00D54B18"/>
    <w:rsid w:val="00D55AE5"/>
    <w:rsid w:val="00D56485"/>
    <w:rsid w:val="00D56EA0"/>
    <w:rsid w:val="00D570A4"/>
    <w:rsid w:val="00D6102C"/>
    <w:rsid w:val="00D6140E"/>
    <w:rsid w:val="00D62202"/>
    <w:rsid w:val="00D624A8"/>
    <w:rsid w:val="00D62F56"/>
    <w:rsid w:val="00D6512F"/>
    <w:rsid w:val="00D661F1"/>
    <w:rsid w:val="00D66C31"/>
    <w:rsid w:val="00D66EAD"/>
    <w:rsid w:val="00D673EF"/>
    <w:rsid w:val="00D7019D"/>
    <w:rsid w:val="00D71C5F"/>
    <w:rsid w:val="00D721AA"/>
    <w:rsid w:val="00D72700"/>
    <w:rsid w:val="00D72A0F"/>
    <w:rsid w:val="00D73D64"/>
    <w:rsid w:val="00D75505"/>
    <w:rsid w:val="00D75961"/>
    <w:rsid w:val="00D774AE"/>
    <w:rsid w:val="00D77927"/>
    <w:rsid w:val="00D80DC5"/>
    <w:rsid w:val="00D82C47"/>
    <w:rsid w:val="00D830D7"/>
    <w:rsid w:val="00D8577C"/>
    <w:rsid w:val="00D862A0"/>
    <w:rsid w:val="00D8755E"/>
    <w:rsid w:val="00D909CC"/>
    <w:rsid w:val="00D91099"/>
    <w:rsid w:val="00D93861"/>
    <w:rsid w:val="00D94174"/>
    <w:rsid w:val="00D95E45"/>
    <w:rsid w:val="00D95F46"/>
    <w:rsid w:val="00D96922"/>
    <w:rsid w:val="00D96E74"/>
    <w:rsid w:val="00D978A7"/>
    <w:rsid w:val="00D97FC4"/>
    <w:rsid w:val="00DA04B2"/>
    <w:rsid w:val="00DA2D1E"/>
    <w:rsid w:val="00DA3E4A"/>
    <w:rsid w:val="00DA4E59"/>
    <w:rsid w:val="00DA5941"/>
    <w:rsid w:val="00DA6278"/>
    <w:rsid w:val="00DA709E"/>
    <w:rsid w:val="00DA7C4B"/>
    <w:rsid w:val="00DA7F1B"/>
    <w:rsid w:val="00DB1261"/>
    <w:rsid w:val="00DB1F03"/>
    <w:rsid w:val="00DB27E7"/>
    <w:rsid w:val="00DB38AE"/>
    <w:rsid w:val="00DB53DD"/>
    <w:rsid w:val="00DB5C35"/>
    <w:rsid w:val="00DB6476"/>
    <w:rsid w:val="00DC0345"/>
    <w:rsid w:val="00DC0529"/>
    <w:rsid w:val="00DC17BB"/>
    <w:rsid w:val="00DC1FA5"/>
    <w:rsid w:val="00DC2BA0"/>
    <w:rsid w:val="00DC333B"/>
    <w:rsid w:val="00DC36E6"/>
    <w:rsid w:val="00DC5600"/>
    <w:rsid w:val="00DC5E30"/>
    <w:rsid w:val="00DC6A5A"/>
    <w:rsid w:val="00DC6A6D"/>
    <w:rsid w:val="00DC6DA5"/>
    <w:rsid w:val="00DD0479"/>
    <w:rsid w:val="00DD0722"/>
    <w:rsid w:val="00DD15D3"/>
    <w:rsid w:val="00DD217D"/>
    <w:rsid w:val="00DD327F"/>
    <w:rsid w:val="00DD5364"/>
    <w:rsid w:val="00DD6264"/>
    <w:rsid w:val="00DD753C"/>
    <w:rsid w:val="00DE03B5"/>
    <w:rsid w:val="00DE152E"/>
    <w:rsid w:val="00DE36A9"/>
    <w:rsid w:val="00DE4C2D"/>
    <w:rsid w:val="00DE52C3"/>
    <w:rsid w:val="00DE5351"/>
    <w:rsid w:val="00DF13C3"/>
    <w:rsid w:val="00DF1452"/>
    <w:rsid w:val="00DF183D"/>
    <w:rsid w:val="00DF290C"/>
    <w:rsid w:val="00DF363B"/>
    <w:rsid w:val="00DF3E49"/>
    <w:rsid w:val="00DF47A7"/>
    <w:rsid w:val="00DF4E43"/>
    <w:rsid w:val="00DF4EA0"/>
    <w:rsid w:val="00DF5C17"/>
    <w:rsid w:val="00DF6BD9"/>
    <w:rsid w:val="00DF765F"/>
    <w:rsid w:val="00DF7C28"/>
    <w:rsid w:val="00DF7EA8"/>
    <w:rsid w:val="00E003C6"/>
    <w:rsid w:val="00E01052"/>
    <w:rsid w:val="00E016E1"/>
    <w:rsid w:val="00E01AFD"/>
    <w:rsid w:val="00E01B6A"/>
    <w:rsid w:val="00E023A6"/>
    <w:rsid w:val="00E039FB"/>
    <w:rsid w:val="00E047FF"/>
    <w:rsid w:val="00E06277"/>
    <w:rsid w:val="00E07357"/>
    <w:rsid w:val="00E10B5C"/>
    <w:rsid w:val="00E112C3"/>
    <w:rsid w:val="00E12BEA"/>
    <w:rsid w:val="00E15191"/>
    <w:rsid w:val="00E162FF"/>
    <w:rsid w:val="00E16683"/>
    <w:rsid w:val="00E17E29"/>
    <w:rsid w:val="00E2020D"/>
    <w:rsid w:val="00E20A82"/>
    <w:rsid w:val="00E20CB5"/>
    <w:rsid w:val="00E210D7"/>
    <w:rsid w:val="00E21102"/>
    <w:rsid w:val="00E21DAD"/>
    <w:rsid w:val="00E21FFC"/>
    <w:rsid w:val="00E228B0"/>
    <w:rsid w:val="00E23BFB"/>
    <w:rsid w:val="00E23E30"/>
    <w:rsid w:val="00E2456E"/>
    <w:rsid w:val="00E26309"/>
    <w:rsid w:val="00E315C1"/>
    <w:rsid w:val="00E31C71"/>
    <w:rsid w:val="00E3433E"/>
    <w:rsid w:val="00E36430"/>
    <w:rsid w:val="00E366D0"/>
    <w:rsid w:val="00E37576"/>
    <w:rsid w:val="00E37AFE"/>
    <w:rsid w:val="00E40979"/>
    <w:rsid w:val="00E423B6"/>
    <w:rsid w:val="00E428F1"/>
    <w:rsid w:val="00E44300"/>
    <w:rsid w:val="00E4482B"/>
    <w:rsid w:val="00E46430"/>
    <w:rsid w:val="00E46922"/>
    <w:rsid w:val="00E46EFF"/>
    <w:rsid w:val="00E47438"/>
    <w:rsid w:val="00E50CD4"/>
    <w:rsid w:val="00E50E6A"/>
    <w:rsid w:val="00E518C8"/>
    <w:rsid w:val="00E5385B"/>
    <w:rsid w:val="00E53A67"/>
    <w:rsid w:val="00E53C59"/>
    <w:rsid w:val="00E5484C"/>
    <w:rsid w:val="00E548DD"/>
    <w:rsid w:val="00E54C70"/>
    <w:rsid w:val="00E551CA"/>
    <w:rsid w:val="00E561B8"/>
    <w:rsid w:val="00E562FC"/>
    <w:rsid w:val="00E56A40"/>
    <w:rsid w:val="00E56CAC"/>
    <w:rsid w:val="00E57118"/>
    <w:rsid w:val="00E5763C"/>
    <w:rsid w:val="00E57F0F"/>
    <w:rsid w:val="00E60824"/>
    <w:rsid w:val="00E60B84"/>
    <w:rsid w:val="00E62AA6"/>
    <w:rsid w:val="00E6445D"/>
    <w:rsid w:val="00E655F5"/>
    <w:rsid w:val="00E67974"/>
    <w:rsid w:val="00E707F1"/>
    <w:rsid w:val="00E70821"/>
    <w:rsid w:val="00E711DF"/>
    <w:rsid w:val="00E71844"/>
    <w:rsid w:val="00E7282C"/>
    <w:rsid w:val="00E7301C"/>
    <w:rsid w:val="00E758E8"/>
    <w:rsid w:val="00E8012C"/>
    <w:rsid w:val="00E81A45"/>
    <w:rsid w:val="00E81E46"/>
    <w:rsid w:val="00E82A4C"/>
    <w:rsid w:val="00E8433C"/>
    <w:rsid w:val="00E845D4"/>
    <w:rsid w:val="00E84792"/>
    <w:rsid w:val="00E85BDD"/>
    <w:rsid w:val="00E85DB5"/>
    <w:rsid w:val="00E86649"/>
    <w:rsid w:val="00E86E9B"/>
    <w:rsid w:val="00E86EC3"/>
    <w:rsid w:val="00E8780F"/>
    <w:rsid w:val="00E907F4"/>
    <w:rsid w:val="00E90FA4"/>
    <w:rsid w:val="00E90FD3"/>
    <w:rsid w:val="00E92A6C"/>
    <w:rsid w:val="00E939E0"/>
    <w:rsid w:val="00E93C90"/>
    <w:rsid w:val="00E95187"/>
    <w:rsid w:val="00E96146"/>
    <w:rsid w:val="00EA1AC2"/>
    <w:rsid w:val="00EA1FAB"/>
    <w:rsid w:val="00EA3AB0"/>
    <w:rsid w:val="00EA3C34"/>
    <w:rsid w:val="00EA3CC2"/>
    <w:rsid w:val="00EA59AE"/>
    <w:rsid w:val="00EB0B67"/>
    <w:rsid w:val="00EB26F1"/>
    <w:rsid w:val="00EB2792"/>
    <w:rsid w:val="00EB3284"/>
    <w:rsid w:val="00EB3C62"/>
    <w:rsid w:val="00EB3EB7"/>
    <w:rsid w:val="00EB5E19"/>
    <w:rsid w:val="00EB6079"/>
    <w:rsid w:val="00EB7CAD"/>
    <w:rsid w:val="00EC0520"/>
    <w:rsid w:val="00EC1AEA"/>
    <w:rsid w:val="00EC2688"/>
    <w:rsid w:val="00EC349E"/>
    <w:rsid w:val="00EC441F"/>
    <w:rsid w:val="00EC4510"/>
    <w:rsid w:val="00EC4569"/>
    <w:rsid w:val="00EC5174"/>
    <w:rsid w:val="00EC5B8A"/>
    <w:rsid w:val="00ED07F6"/>
    <w:rsid w:val="00ED127F"/>
    <w:rsid w:val="00ED3FD1"/>
    <w:rsid w:val="00ED48B4"/>
    <w:rsid w:val="00ED4C8E"/>
    <w:rsid w:val="00ED5B43"/>
    <w:rsid w:val="00ED6BA3"/>
    <w:rsid w:val="00ED72A1"/>
    <w:rsid w:val="00ED74E8"/>
    <w:rsid w:val="00ED7A16"/>
    <w:rsid w:val="00EE06AC"/>
    <w:rsid w:val="00EE15F9"/>
    <w:rsid w:val="00EE22CE"/>
    <w:rsid w:val="00EE25E5"/>
    <w:rsid w:val="00EE2C4F"/>
    <w:rsid w:val="00EE5DA2"/>
    <w:rsid w:val="00EE627E"/>
    <w:rsid w:val="00EE670E"/>
    <w:rsid w:val="00EE6D73"/>
    <w:rsid w:val="00EE74FF"/>
    <w:rsid w:val="00EF0094"/>
    <w:rsid w:val="00EF1BB0"/>
    <w:rsid w:val="00EF3523"/>
    <w:rsid w:val="00EF3C00"/>
    <w:rsid w:val="00EF6E7E"/>
    <w:rsid w:val="00EF79E5"/>
    <w:rsid w:val="00EF7B5A"/>
    <w:rsid w:val="00F00487"/>
    <w:rsid w:val="00F014B6"/>
    <w:rsid w:val="00F017E0"/>
    <w:rsid w:val="00F02DDD"/>
    <w:rsid w:val="00F03F6B"/>
    <w:rsid w:val="00F0409C"/>
    <w:rsid w:val="00F04356"/>
    <w:rsid w:val="00F043EF"/>
    <w:rsid w:val="00F0458A"/>
    <w:rsid w:val="00F05293"/>
    <w:rsid w:val="00F0588A"/>
    <w:rsid w:val="00F06308"/>
    <w:rsid w:val="00F0688D"/>
    <w:rsid w:val="00F07230"/>
    <w:rsid w:val="00F079EE"/>
    <w:rsid w:val="00F1120E"/>
    <w:rsid w:val="00F114A0"/>
    <w:rsid w:val="00F1605D"/>
    <w:rsid w:val="00F16C30"/>
    <w:rsid w:val="00F16CC6"/>
    <w:rsid w:val="00F17B0E"/>
    <w:rsid w:val="00F201BB"/>
    <w:rsid w:val="00F237F6"/>
    <w:rsid w:val="00F25921"/>
    <w:rsid w:val="00F26AEE"/>
    <w:rsid w:val="00F27405"/>
    <w:rsid w:val="00F30309"/>
    <w:rsid w:val="00F30D99"/>
    <w:rsid w:val="00F31010"/>
    <w:rsid w:val="00F313B7"/>
    <w:rsid w:val="00F3177D"/>
    <w:rsid w:val="00F318E7"/>
    <w:rsid w:val="00F32BEE"/>
    <w:rsid w:val="00F33229"/>
    <w:rsid w:val="00F342C2"/>
    <w:rsid w:val="00F34B45"/>
    <w:rsid w:val="00F36227"/>
    <w:rsid w:val="00F36D91"/>
    <w:rsid w:val="00F36E85"/>
    <w:rsid w:val="00F40CEE"/>
    <w:rsid w:val="00F40F06"/>
    <w:rsid w:val="00F45A24"/>
    <w:rsid w:val="00F46A8C"/>
    <w:rsid w:val="00F479EE"/>
    <w:rsid w:val="00F5018E"/>
    <w:rsid w:val="00F507F1"/>
    <w:rsid w:val="00F50979"/>
    <w:rsid w:val="00F50F80"/>
    <w:rsid w:val="00F5176A"/>
    <w:rsid w:val="00F51CB2"/>
    <w:rsid w:val="00F520CD"/>
    <w:rsid w:val="00F53065"/>
    <w:rsid w:val="00F54CB9"/>
    <w:rsid w:val="00F553D1"/>
    <w:rsid w:val="00F5651A"/>
    <w:rsid w:val="00F5670A"/>
    <w:rsid w:val="00F56C77"/>
    <w:rsid w:val="00F60EC0"/>
    <w:rsid w:val="00F628A8"/>
    <w:rsid w:val="00F645E1"/>
    <w:rsid w:val="00F64F46"/>
    <w:rsid w:val="00F65169"/>
    <w:rsid w:val="00F654A7"/>
    <w:rsid w:val="00F6617D"/>
    <w:rsid w:val="00F66BDC"/>
    <w:rsid w:val="00F673C4"/>
    <w:rsid w:val="00F6794C"/>
    <w:rsid w:val="00F67E6B"/>
    <w:rsid w:val="00F7178B"/>
    <w:rsid w:val="00F72193"/>
    <w:rsid w:val="00F72629"/>
    <w:rsid w:val="00F72A90"/>
    <w:rsid w:val="00F72EB3"/>
    <w:rsid w:val="00F73EF2"/>
    <w:rsid w:val="00F743D8"/>
    <w:rsid w:val="00F74C68"/>
    <w:rsid w:val="00F75D4F"/>
    <w:rsid w:val="00F76700"/>
    <w:rsid w:val="00F77FD1"/>
    <w:rsid w:val="00F80B1A"/>
    <w:rsid w:val="00F81653"/>
    <w:rsid w:val="00F81758"/>
    <w:rsid w:val="00F81C62"/>
    <w:rsid w:val="00F82335"/>
    <w:rsid w:val="00F829E9"/>
    <w:rsid w:val="00F8304E"/>
    <w:rsid w:val="00F8361A"/>
    <w:rsid w:val="00F84BD6"/>
    <w:rsid w:val="00F85FF7"/>
    <w:rsid w:val="00F867C3"/>
    <w:rsid w:val="00F86BE1"/>
    <w:rsid w:val="00F90738"/>
    <w:rsid w:val="00F92DC4"/>
    <w:rsid w:val="00F937F6"/>
    <w:rsid w:val="00F93A3E"/>
    <w:rsid w:val="00F940B2"/>
    <w:rsid w:val="00F94846"/>
    <w:rsid w:val="00F94E2D"/>
    <w:rsid w:val="00F9511A"/>
    <w:rsid w:val="00F95305"/>
    <w:rsid w:val="00F960C9"/>
    <w:rsid w:val="00F966D4"/>
    <w:rsid w:val="00F96CCD"/>
    <w:rsid w:val="00F9744C"/>
    <w:rsid w:val="00F9767F"/>
    <w:rsid w:val="00FA0C5A"/>
    <w:rsid w:val="00FA0E39"/>
    <w:rsid w:val="00FA1599"/>
    <w:rsid w:val="00FA30CA"/>
    <w:rsid w:val="00FA4BBE"/>
    <w:rsid w:val="00FA7196"/>
    <w:rsid w:val="00FB01E4"/>
    <w:rsid w:val="00FB0C3E"/>
    <w:rsid w:val="00FB1970"/>
    <w:rsid w:val="00FB1B3F"/>
    <w:rsid w:val="00FB1DFE"/>
    <w:rsid w:val="00FB2372"/>
    <w:rsid w:val="00FB258E"/>
    <w:rsid w:val="00FB2AC4"/>
    <w:rsid w:val="00FB48B5"/>
    <w:rsid w:val="00FB5572"/>
    <w:rsid w:val="00FB64B3"/>
    <w:rsid w:val="00FB657A"/>
    <w:rsid w:val="00FB6941"/>
    <w:rsid w:val="00FB792B"/>
    <w:rsid w:val="00FC024A"/>
    <w:rsid w:val="00FC164E"/>
    <w:rsid w:val="00FC19D6"/>
    <w:rsid w:val="00FC1A08"/>
    <w:rsid w:val="00FC4C02"/>
    <w:rsid w:val="00FC755D"/>
    <w:rsid w:val="00FC7B2D"/>
    <w:rsid w:val="00FD1ECC"/>
    <w:rsid w:val="00FD27D8"/>
    <w:rsid w:val="00FD3BF1"/>
    <w:rsid w:val="00FD4728"/>
    <w:rsid w:val="00FD4DAC"/>
    <w:rsid w:val="00FD4F47"/>
    <w:rsid w:val="00FD5039"/>
    <w:rsid w:val="00FD5D71"/>
    <w:rsid w:val="00FD5F04"/>
    <w:rsid w:val="00FD6D99"/>
    <w:rsid w:val="00FD774C"/>
    <w:rsid w:val="00FE0D1C"/>
    <w:rsid w:val="00FE12FA"/>
    <w:rsid w:val="00FE1718"/>
    <w:rsid w:val="00FE1D04"/>
    <w:rsid w:val="00FE2221"/>
    <w:rsid w:val="00FE2408"/>
    <w:rsid w:val="00FE2CC9"/>
    <w:rsid w:val="00FE2D42"/>
    <w:rsid w:val="00FE317D"/>
    <w:rsid w:val="00FE32C7"/>
    <w:rsid w:val="00FE493B"/>
    <w:rsid w:val="00FE4B7E"/>
    <w:rsid w:val="00FE4FDD"/>
    <w:rsid w:val="00FE5CD4"/>
    <w:rsid w:val="00FE69FA"/>
    <w:rsid w:val="00FE74DD"/>
    <w:rsid w:val="00FE79B3"/>
    <w:rsid w:val="00FE7AE6"/>
    <w:rsid w:val="00FF0319"/>
    <w:rsid w:val="00FF156D"/>
    <w:rsid w:val="00FF17D1"/>
    <w:rsid w:val="00FF212F"/>
    <w:rsid w:val="00FF28AC"/>
    <w:rsid w:val="00FF30C7"/>
    <w:rsid w:val="00FF4D1C"/>
    <w:rsid w:val="00FF515E"/>
    <w:rsid w:val="00FF5E30"/>
    <w:rsid w:val="00FF744E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22061688"/>
  <w15:chartTrackingRefBased/>
  <w15:docId w15:val="{590ACC6F-7776-4211-A901-319C916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Simplified Arabic"/>
      <w:sz w:val="24"/>
      <w:szCs w:val="28"/>
    </w:rPr>
  </w:style>
  <w:style w:type="paragraph" w:styleId="3">
    <w:name w:val="heading 3"/>
    <w:basedOn w:val="a"/>
    <w:next w:val="a"/>
    <w:qFormat/>
    <w:pPr>
      <w:keepNext/>
      <w:ind w:left="3600" w:hanging="165"/>
      <w:jc w:val="lowKashida"/>
      <w:outlineLvl w:val="2"/>
    </w:pPr>
    <w:rPr>
      <w:b/>
      <w:bCs/>
      <w:szCs w:val="32"/>
      <w:lang w:eastAsia="ar-SA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cs="Times New Roman"/>
      <w:b/>
      <w:bCs/>
      <w:sz w:val="28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709B1"/>
    <w:rPr>
      <w:rFonts w:ascii="Tahoma" w:hAnsi="Tahoma" w:cs="Tahoma"/>
      <w:sz w:val="16"/>
      <w:szCs w:val="16"/>
    </w:rPr>
  </w:style>
  <w:style w:type="paragraph" w:styleId="a4">
    <w:name w:val="Title"/>
    <w:basedOn w:val="a"/>
    <w:link w:val="Char"/>
    <w:qFormat/>
    <w:rsid w:val="00B5464A"/>
    <w:pPr>
      <w:jc w:val="center"/>
    </w:pPr>
    <w:rPr>
      <w:rFonts w:cs="Arabic Transparent"/>
      <w:b/>
      <w:bCs/>
      <w:sz w:val="32"/>
      <w:szCs w:val="32"/>
      <w:lang w:bidi="ar-JO"/>
    </w:rPr>
  </w:style>
  <w:style w:type="paragraph" w:styleId="a5">
    <w:name w:val="header"/>
    <w:basedOn w:val="a"/>
    <w:rsid w:val="00B5464A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B5464A"/>
    <w:pPr>
      <w:tabs>
        <w:tab w:val="center" w:pos="4153"/>
        <w:tab w:val="right" w:pos="8306"/>
      </w:tabs>
    </w:pPr>
  </w:style>
  <w:style w:type="character" w:customStyle="1" w:styleId="Char">
    <w:name w:val="العنوان Char"/>
    <w:link w:val="a4"/>
    <w:rsid w:val="00097AD6"/>
    <w:rPr>
      <w:rFonts w:cs="Arabic Transparent"/>
      <w:b/>
      <w:bCs/>
      <w:sz w:val="32"/>
      <w:szCs w:val="32"/>
      <w:lang w:bidi="ar-J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&#1587;&#1591;&#1581;%20&#1575;&#1604;&#1605;&#1603;&#1578;&#1576;\&#1578;&#1585;&#1608;&#1610;&#1587;&#1577;%203.do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3A2B-9B87-4A6D-92B7-BFB33237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ترويسة 3.dot</Template>
  <TotalTime>0</TotalTime>
  <Pages>19</Pages>
  <Words>1748</Words>
  <Characters>12905</Characters>
  <Application>Microsoft Office Word</Application>
  <DocSecurity>0</DocSecurity>
  <Lines>107</Lines>
  <Paragraphs>29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moe</Company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MOE</dc:creator>
  <cp:keywords/>
  <dc:description/>
  <cp:lastModifiedBy>wael almshagba</cp:lastModifiedBy>
  <cp:revision>2</cp:revision>
  <cp:lastPrinted>2025-06-04T07:25:00Z</cp:lastPrinted>
  <dcterms:created xsi:type="dcterms:W3CDTF">2025-06-15T20:44:00Z</dcterms:created>
  <dcterms:modified xsi:type="dcterms:W3CDTF">2025-06-15T20:44:00Z</dcterms:modified>
</cp:coreProperties>
</file>